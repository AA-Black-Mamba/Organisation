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1E0A" w14:textId="1F298DB5" w:rsidR="00275260" w:rsidRPr="0068195E" w:rsidRDefault="00882AE9" w:rsidP="00275260">
      <w:pPr>
        <w:pStyle w:val="berschrift1"/>
      </w:pPr>
      <w:r>
        <w:t>Black Mamba –Meeting</w:t>
      </w:r>
    </w:p>
    <w:p w14:paraId="4EB538CE" w14:textId="77777777" w:rsidR="00275260" w:rsidRPr="0068195E" w:rsidRDefault="00882AE9" w:rsidP="009D4984">
      <w:pPr>
        <w:pStyle w:val="berschrift1"/>
      </w:pPr>
      <w:r>
        <w:t>Protokoll</w:t>
      </w:r>
    </w:p>
    <w:p w14:paraId="19511925" w14:textId="0DCC35D0" w:rsidR="00554276" w:rsidRPr="0068195E" w:rsidRDefault="00A92DAF" w:rsidP="009F4E19">
      <w:pPr>
        <w:pStyle w:val="Datum"/>
      </w:pPr>
      <w:r>
        <w:t xml:space="preserve">Datum: </w:t>
      </w:r>
      <w:r w:rsidR="00A87DD5">
        <w:t>28.11.2019</w:t>
      </w:r>
    </w:p>
    <w:p w14:paraId="573E5FE8" w14:textId="77777777" w:rsidR="00554276" w:rsidRPr="0068195E" w:rsidRDefault="00882AE9" w:rsidP="000D445D">
      <w:pPr>
        <w:pStyle w:val="Listennummer"/>
      </w:pPr>
      <w:r>
        <w:rPr>
          <w:rFonts w:eastAsiaTheme="majorEastAsia"/>
        </w:rPr>
        <w:t>Organisation</w:t>
      </w:r>
    </w:p>
    <w:p w14:paraId="0EF21B5B" w14:textId="00757897" w:rsidR="00D50D23" w:rsidRPr="0068195E" w:rsidRDefault="0049005C" w:rsidP="007A5531">
      <w:sdt>
        <w:sdtPr>
          <w:alias w:val="Namen des Moderators eingeben:"/>
          <w:tag w:val="Namen des Moderators eingeben:"/>
          <w:id w:val="-28566333"/>
          <w:placeholder>
            <w:docPart w:val="D3C4C311CF6B497CA9B2BD67DFDB4BB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Hervorhebung"/>
            <w:iCs/>
            <w:color w:val="595959" w:themeColor="text1" w:themeTint="A6"/>
          </w:rPr>
        </w:sdtEndPr>
        <w:sdtContent>
          <w:r w:rsidR="00AC50B5">
            <w:t>Moderator:</w:t>
          </w:r>
        </w:sdtContent>
      </w:sdt>
      <w:r w:rsidR="007A5531">
        <w:br/>
      </w:r>
      <w:r w:rsidR="00882AE9">
        <w:rPr>
          <w:lang w:bidi="de-DE"/>
        </w:rPr>
        <w:t xml:space="preserve">Protokollant: </w:t>
      </w:r>
      <w:r w:rsidR="00A87DD5">
        <w:rPr>
          <w:lang w:bidi="de-DE"/>
        </w:rPr>
        <w:t>Nicklas</w:t>
      </w:r>
    </w:p>
    <w:p w14:paraId="79101DE3" w14:textId="77777777" w:rsidR="0015180F" w:rsidRPr="0068195E" w:rsidRDefault="00882AE9" w:rsidP="00781863">
      <w:pPr>
        <w:pStyle w:val="Listennummer"/>
      </w:pPr>
      <w:r>
        <w:rPr>
          <w:rFonts w:eastAsiaTheme="majorEastAsia"/>
        </w:rPr>
        <w:t>Anwesenheit</w:t>
      </w:r>
    </w:p>
    <w:p w14:paraId="7A5797A1" w14:textId="77777777" w:rsidR="0015180F" w:rsidRPr="00882AE9" w:rsidRDefault="00882AE9" w:rsidP="00882AE9">
      <w:pPr>
        <w:ind w:left="0"/>
        <w:rPr>
          <w:lang w:val="en-US"/>
        </w:rPr>
      </w:pPr>
      <w:r w:rsidRPr="00882AE9">
        <w:rPr>
          <w:lang w:val="en-US"/>
        </w:rPr>
        <w:t>Johanna, Sophia, Nicklas, Alexander, N</w:t>
      </w:r>
      <w:r>
        <w:rPr>
          <w:lang w:val="en-US"/>
        </w:rPr>
        <w:t>ina</w:t>
      </w:r>
    </w:p>
    <w:p w14:paraId="0D60F999" w14:textId="77777777" w:rsidR="00882AE9" w:rsidRPr="0068195E" w:rsidRDefault="00882AE9" w:rsidP="00882AE9">
      <w:pPr>
        <w:pStyle w:val="Listennummer"/>
      </w:pPr>
      <w:r>
        <w:rPr>
          <w:rFonts w:eastAsiaTheme="majorEastAsia"/>
        </w:rPr>
        <w:t>Offene Aufgaben des letzten Termins</w:t>
      </w:r>
    </w:p>
    <w:tbl>
      <w:tblPr>
        <w:tblStyle w:val="Tabellenraster"/>
        <w:tblW w:w="0" w:type="auto"/>
        <w:tblInd w:w="173" w:type="dxa"/>
        <w:tblLook w:val="04A0" w:firstRow="1" w:lastRow="0" w:firstColumn="1" w:lastColumn="0" w:noHBand="0" w:noVBand="1"/>
      </w:tblPr>
      <w:tblGrid>
        <w:gridCol w:w="470"/>
        <w:gridCol w:w="3494"/>
        <w:gridCol w:w="2491"/>
        <w:gridCol w:w="1669"/>
      </w:tblGrid>
      <w:tr w:rsidR="00110F8B" w14:paraId="17BA79DC" w14:textId="77777777" w:rsidTr="00FE0BDC">
        <w:tc>
          <w:tcPr>
            <w:tcW w:w="389" w:type="dxa"/>
          </w:tcPr>
          <w:p w14:paraId="5C540AAB" w14:textId="77777777" w:rsidR="00110F8B" w:rsidRDefault="00FE0BDC" w:rsidP="00B853F9">
            <w:pPr>
              <w:ind w:left="0"/>
            </w:pPr>
            <w:r>
              <w:t>Nr</w:t>
            </w:r>
          </w:p>
        </w:tc>
        <w:tc>
          <w:tcPr>
            <w:tcW w:w="3546" w:type="dxa"/>
          </w:tcPr>
          <w:p w14:paraId="1F2A22C8" w14:textId="77777777" w:rsidR="00110F8B" w:rsidRDefault="00110F8B" w:rsidP="00B853F9">
            <w:pPr>
              <w:ind w:left="0"/>
            </w:pPr>
            <w:r>
              <w:t>Aufgabe</w:t>
            </w:r>
          </w:p>
        </w:tc>
        <w:tc>
          <w:tcPr>
            <w:tcW w:w="2520" w:type="dxa"/>
          </w:tcPr>
          <w:p w14:paraId="2E851246" w14:textId="77777777" w:rsidR="00110F8B" w:rsidRDefault="00110F8B" w:rsidP="00B853F9">
            <w:pPr>
              <w:ind w:left="0"/>
            </w:pPr>
            <w:r>
              <w:t>Erledigt?</w:t>
            </w:r>
          </w:p>
        </w:tc>
        <w:tc>
          <w:tcPr>
            <w:tcW w:w="1669" w:type="dxa"/>
          </w:tcPr>
          <w:p w14:paraId="421AC313" w14:textId="77777777" w:rsidR="00110F8B" w:rsidRDefault="00110F8B" w:rsidP="00B853F9">
            <w:pPr>
              <w:ind w:left="0"/>
            </w:pPr>
            <w:r>
              <w:t>Verantwortung</w:t>
            </w:r>
          </w:p>
        </w:tc>
      </w:tr>
      <w:tr w:rsidR="00110F8B" w14:paraId="177BBB35" w14:textId="77777777" w:rsidTr="00FE0BDC">
        <w:tc>
          <w:tcPr>
            <w:tcW w:w="389" w:type="dxa"/>
          </w:tcPr>
          <w:p w14:paraId="67E1AB1C" w14:textId="69CEFF8B" w:rsidR="00110F8B" w:rsidRDefault="00110F8B" w:rsidP="00B853F9">
            <w:pPr>
              <w:ind w:left="0"/>
            </w:pPr>
          </w:p>
        </w:tc>
        <w:tc>
          <w:tcPr>
            <w:tcW w:w="3546" w:type="dxa"/>
          </w:tcPr>
          <w:p w14:paraId="576E483B" w14:textId="63F2846C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7697DA96" w14:textId="45478628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69" w:type="dxa"/>
          </w:tcPr>
          <w:p w14:paraId="3AA999BD" w14:textId="2DB2F401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</w:tr>
      <w:tr w:rsidR="00110F8B" w14:paraId="4231F094" w14:textId="77777777" w:rsidTr="00FE0BDC">
        <w:tc>
          <w:tcPr>
            <w:tcW w:w="389" w:type="dxa"/>
          </w:tcPr>
          <w:p w14:paraId="00C9A80A" w14:textId="18BF5364" w:rsidR="00110F8B" w:rsidRDefault="00110F8B" w:rsidP="00B853F9">
            <w:pPr>
              <w:ind w:left="0"/>
            </w:pPr>
          </w:p>
        </w:tc>
        <w:tc>
          <w:tcPr>
            <w:tcW w:w="3546" w:type="dxa"/>
          </w:tcPr>
          <w:p w14:paraId="53403B8F" w14:textId="046E5BAB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6239B211" w14:textId="2170EE30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69" w:type="dxa"/>
          </w:tcPr>
          <w:p w14:paraId="5A7128AA" w14:textId="452E6F4E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</w:tr>
      <w:tr w:rsidR="00110F8B" w14:paraId="0D9FCB75" w14:textId="77777777" w:rsidTr="00FE0BDC">
        <w:tc>
          <w:tcPr>
            <w:tcW w:w="389" w:type="dxa"/>
          </w:tcPr>
          <w:p w14:paraId="10E72A0C" w14:textId="0B5A5472" w:rsidR="00110F8B" w:rsidRDefault="00110F8B" w:rsidP="00B853F9">
            <w:pPr>
              <w:ind w:left="0"/>
            </w:pPr>
          </w:p>
        </w:tc>
        <w:tc>
          <w:tcPr>
            <w:tcW w:w="3546" w:type="dxa"/>
          </w:tcPr>
          <w:p w14:paraId="0F44BE64" w14:textId="29891794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5B48C65D" w14:textId="2B34F433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69" w:type="dxa"/>
          </w:tcPr>
          <w:p w14:paraId="11EEB4EE" w14:textId="7EEED381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</w:p>
        </w:tc>
      </w:tr>
      <w:tr w:rsidR="001F26B8" w14:paraId="7889F14F" w14:textId="77777777" w:rsidTr="00FE0BDC">
        <w:tc>
          <w:tcPr>
            <w:tcW w:w="389" w:type="dxa"/>
          </w:tcPr>
          <w:p w14:paraId="464CF56F" w14:textId="06EC2B81" w:rsidR="001F26B8" w:rsidRDefault="001F26B8" w:rsidP="00B853F9">
            <w:pPr>
              <w:ind w:left="0"/>
            </w:pPr>
          </w:p>
        </w:tc>
        <w:tc>
          <w:tcPr>
            <w:tcW w:w="3546" w:type="dxa"/>
          </w:tcPr>
          <w:p w14:paraId="11708A6E" w14:textId="46640A4E" w:rsidR="001F26B8" w:rsidRDefault="001F26B8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257B4F0A" w14:textId="29413A3D" w:rsidR="001F26B8" w:rsidRPr="00110F8B" w:rsidRDefault="001F26B8" w:rsidP="00B853F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69" w:type="dxa"/>
          </w:tcPr>
          <w:p w14:paraId="06940B80" w14:textId="23665E6D" w:rsidR="001F26B8" w:rsidRPr="00110F8B" w:rsidRDefault="001F26B8" w:rsidP="00B853F9">
            <w:pPr>
              <w:ind w:left="0"/>
              <w:rPr>
                <w:sz w:val="20"/>
                <w:szCs w:val="20"/>
              </w:rPr>
            </w:pPr>
          </w:p>
        </w:tc>
      </w:tr>
    </w:tbl>
    <w:p w14:paraId="5EFB4C4C" w14:textId="77777777" w:rsidR="00882AE9" w:rsidRPr="001F26B8" w:rsidRDefault="00882AE9" w:rsidP="00882AE9">
      <w:pPr>
        <w:pStyle w:val="Listennummer"/>
        <w:numPr>
          <w:ilvl w:val="0"/>
          <w:numId w:val="0"/>
        </w:numPr>
        <w:rPr>
          <w:b w:val="0"/>
        </w:rPr>
      </w:pPr>
    </w:p>
    <w:p w14:paraId="391309DD" w14:textId="1A4188B7" w:rsidR="00A87DD5" w:rsidRDefault="00882AE9" w:rsidP="00A87DD5">
      <w:pPr>
        <w:pStyle w:val="Listennummer"/>
      </w:pPr>
      <w:r>
        <w:t>Organisatorisches / aktueller Status</w:t>
      </w:r>
    </w:p>
    <w:p w14:paraId="564F96F7" w14:textId="68E8655E" w:rsidR="00A87DD5" w:rsidRDefault="00A87DD5" w:rsidP="00A87DD5">
      <w:pPr>
        <w:pStyle w:val="Listennummer"/>
        <w:numPr>
          <w:ilvl w:val="0"/>
          <w:numId w:val="0"/>
        </w:numPr>
        <w:ind w:left="173" w:hanging="173"/>
        <w:rPr>
          <w:b w:val="0"/>
          <w:bCs/>
        </w:rPr>
      </w:pPr>
      <w:r w:rsidRPr="00A87DD5">
        <w:rPr>
          <w:b w:val="0"/>
          <w:bCs/>
        </w:rPr>
        <w:t xml:space="preserve">Radteam: </w:t>
      </w:r>
      <w:r w:rsidR="00EE4570">
        <w:rPr>
          <w:b w:val="0"/>
          <w:bCs/>
        </w:rPr>
        <w:br/>
      </w:r>
      <w:r w:rsidRPr="00A87DD5">
        <w:rPr>
          <w:b w:val="0"/>
          <w:bCs/>
        </w:rPr>
        <w:t>Zusammenhang zwischen Buchungen und Jahreszeiten</w:t>
      </w:r>
      <w:r w:rsidRPr="00A87DD5">
        <w:rPr>
          <w:b w:val="0"/>
          <w:bCs/>
        </w:rPr>
        <w:br/>
        <w:t xml:space="preserve">Darstellung der Abhängigkeit zwischen </w:t>
      </w:r>
      <w:r>
        <w:rPr>
          <w:b w:val="0"/>
          <w:bCs/>
        </w:rPr>
        <w:t>Buchungshäufigkeit pro Zeiteinheit</w:t>
      </w:r>
      <w:r>
        <w:rPr>
          <w:b w:val="0"/>
          <w:bCs/>
        </w:rPr>
        <w:br/>
        <w:t>Darstellung der Häufigkeit pro Station (Start und End)</w:t>
      </w:r>
      <w:r w:rsidRPr="00A87DD5">
        <w:rPr>
          <w:b w:val="0"/>
          <w:bCs/>
        </w:rPr>
        <w:br/>
        <w:t>Daten verfügbar: Mai 2015 bis Mai 2016</w:t>
      </w:r>
      <w:r>
        <w:rPr>
          <w:b w:val="0"/>
          <w:bCs/>
        </w:rPr>
        <w:br/>
        <w:t>Datensätze, die fehlerhaft sind werden rausgeworfen</w:t>
      </w:r>
      <w:r w:rsidR="00EE4570">
        <w:rPr>
          <w:b w:val="0"/>
          <w:bCs/>
        </w:rPr>
        <w:br/>
        <w:t>Rentalzone ist nicht komplett ausgefüllt</w:t>
      </w:r>
    </w:p>
    <w:p w14:paraId="16468C53" w14:textId="31B6F3E9" w:rsidR="00EE4570" w:rsidRPr="00A87DD5" w:rsidRDefault="00EE4570" w:rsidP="00A87DD5">
      <w:pPr>
        <w:pStyle w:val="Listennummer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b w:val="0"/>
          <w:bCs/>
        </w:rPr>
        <w:t>Wetterteam:</w:t>
      </w:r>
      <w:r>
        <w:rPr>
          <w:b w:val="0"/>
          <w:bCs/>
        </w:rPr>
        <w:br/>
      </w:r>
      <w:r w:rsidR="00885BBE">
        <w:rPr>
          <w:b w:val="0"/>
          <w:bCs/>
        </w:rPr>
        <w:t>Wetterdaten eingelesen und Fehlerwerte in NaN umgeformt, so dass Fehlerwerte deutlicher werden und dann damit umgegangen werden kann</w:t>
      </w:r>
      <w:r w:rsidR="00885BBE">
        <w:rPr>
          <w:b w:val="0"/>
          <w:bCs/>
        </w:rPr>
        <w:br/>
        <w:t>Frage der Zeitzone und des Zeitformats ist noch zu klären</w:t>
      </w:r>
    </w:p>
    <w:p w14:paraId="7E2F9E68" w14:textId="72A5103B" w:rsidR="00AC61EE" w:rsidRPr="00885BBE" w:rsidRDefault="00885BBE" w:rsidP="00AC61EE">
      <w:pPr>
        <w:pStyle w:val="Listennummer"/>
        <w:numPr>
          <w:ilvl w:val="0"/>
          <w:numId w:val="0"/>
        </w:numPr>
        <w:ind w:left="173" w:hanging="173"/>
        <w:rPr>
          <w:b w:val="0"/>
          <w:bCs/>
        </w:rPr>
      </w:pPr>
      <w:r w:rsidRPr="00885BBE">
        <w:rPr>
          <w:b w:val="0"/>
          <w:bCs/>
        </w:rPr>
        <w:t>Offene Fragen:</w:t>
      </w:r>
      <w:r w:rsidRPr="00885BBE">
        <w:rPr>
          <w:b w:val="0"/>
          <w:bCs/>
        </w:rPr>
        <w:br/>
        <w:t>Was ist das Target Feature</w:t>
      </w:r>
      <w:r>
        <w:rPr>
          <w:b w:val="0"/>
          <w:bCs/>
        </w:rPr>
        <w:t xml:space="preserve">? </w:t>
      </w:r>
      <w:r w:rsidRPr="00885BBE">
        <w:rPr>
          <w:b w:val="0"/>
          <w:bCs/>
        </w:rPr>
        <w:sym w:font="Wingdings" w:char="F0E0"/>
      </w:r>
      <w:r>
        <w:rPr>
          <w:b w:val="0"/>
          <w:bCs/>
        </w:rPr>
        <w:t xml:space="preserve"> </w:t>
      </w:r>
      <w:r w:rsidR="00AC61EE">
        <w:rPr>
          <w:b w:val="0"/>
          <w:bCs/>
        </w:rPr>
        <w:t>Fahrradbedarf für den Zeitraum an einer Station inkl. Rückgabe</w:t>
      </w:r>
      <w:r w:rsidR="00AC61EE">
        <w:rPr>
          <w:b w:val="0"/>
          <w:bCs/>
        </w:rPr>
        <w:br/>
      </w:r>
    </w:p>
    <w:p w14:paraId="382026D4" w14:textId="147BAEFE" w:rsidR="00FE0BDC" w:rsidRPr="0068195E" w:rsidRDefault="00882AE9" w:rsidP="00FE0BDC">
      <w:pPr>
        <w:pStyle w:val="Listennummer"/>
      </w:pPr>
      <w:r>
        <w:t>Aufgaben bis zum nächsten Termin (</w:t>
      </w:r>
      <w:r w:rsidR="00A87DD5">
        <w:t>05</w:t>
      </w:r>
      <w:r>
        <w:t>.1</w:t>
      </w:r>
      <w:r w:rsidR="00A87DD5">
        <w:t>2</w:t>
      </w:r>
      <w:r>
        <w:t>.2019)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471"/>
        <w:gridCol w:w="6007"/>
        <w:gridCol w:w="1675"/>
      </w:tblGrid>
      <w:tr w:rsidR="00110F8B" w14:paraId="001AAD60" w14:textId="77777777" w:rsidTr="001F26B8">
        <w:trPr>
          <w:trHeight w:val="283"/>
        </w:trPr>
        <w:tc>
          <w:tcPr>
            <w:tcW w:w="471" w:type="dxa"/>
          </w:tcPr>
          <w:p w14:paraId="447E648A" w14:textId="77777777" w:rsidR="00110F8B" w:rsidRDefault="00110F8B" w:rsidP="00230109">
            <w:pPr>
              <w:ind w:left="0"/>
            </w:pPr>
            <w:r>
              <w:t>Nr</w:t>
            </w:r>
          </w:p>
        </w:tc>
        <w:tc>
          <w:tcPr>
            <w:tcW w:w="6007" w:type="dxa"/>
          </w:tcPr>
          <w:p w14:paraId="3FE3CD96" w14:textId="77777777" w:rsidR="00110F8B" w:rsidRDefault="00110F8B" w:rsidP="00230109">
            <w:pPr>
              <w:ind w:left="0"/>
            </w:pPr>
            <w:r>
              <w:t>Aufgabe</w:t>
            </w:r>
          </w:p>
        </w:tc>
        <w:tc>
          <w:tcPr>
            <w:tcW w:w="1675" w:type="dxa"/>
          </w:tcPr>
          <w:p w14:paraId="2152C9F6" w14:textId="77777777" w:rsidR="00110F8B" w:rsidRDefault="00110F8B" w:rsidP="00230109">
            <w:pPr>
              <w:ind w:left="0"/>
            </w:pPr>
            <w:r>
              <w:t>Verantwortung</w:t>
            </w:r>
          </w:p>
        </w:tc>
      </w:tr>
      <w:tr w:rsidR="00110F8B" w14:paraId="72C1E520" w14:textId="77777777" w:rsidTr="001F26B8">
        <w:trPr>
          <w:trHeight w:val="472"/>
        </w:trPr>
        <w:tc>
          <w:tcPr>
            <w:tcW w:w="471" w:type="dxa"/>
          </w:tcPr>
          <w:p w14:paraId="1A79E889" w14:textId="28657F56" w:rsidR="00110F8B" w:rsidRDefault="00A87DD5" w:rsidP="00230109">
            <w:pPr>
              <w:ind w:left="0"/>
            </w:pPr>
            <w:r>
              <w:t>1</w:t>
            </w:r>
          </w:p>
        </w:tc>
        <w:tc>
          <w:tcPr>
            <w:tcW w:w="6007" w:type="dxa"/>
          </w:tcPr>
          <w:p w14:paraId="51DA8D23" w14:textId="2D428A59" w:rsidR="00110F8B" w:rsidRPr="00FE0BDC" w:rsidRDefault="00A87DD5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Zeitrahmen für Datenbetrachtung klären</w:t>
            </w:r>
          </w:p>
        </w:tc>
        <w:tc>
          <w:tcPr>
            <w:tcW w:w="1675" w:type="dxa"/>
          </w:tcPr>
          <w:p w14:paraId="486556DB" w14:textId="4B018F58" w:rsidR="00110F8B" w:rsidRPr="00FE0BDC" w:rsidRDefault="00A87DD5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</w:tr>
      <w:tr w:rsidR="00110F8B" w14:paraId="70235B0B" w14:textId="77777777" w:rsidTr="001F26B8">
        <w:trPr>
          <w:trHeight w:val="283"/>
        </w:trPr>
        <w:tc>
          <w:tcPr>
            <w:tcW w:w="471" w:type="dxa"/>
          </w:tcPr>
          <w:p w14:paraId="137FE71A" w14:textId="5F7A7693" w:rsidR="00110F8B" w:rsidRDefault="00885BBE" w:rsidP="00230109">
            <w:pPr>
              <w:ind w:left="0"/>
            </w:pPr>
            <w:r>
              <w:lastRenderedPageBreak/>
              <w:t>2</w:t>
            </w:r>
          </w:p>
        </w:tc>
        <w:tc>
          <w:tcPr>
            <w:tcW w:w="6007" w:type="dxa"/>
          </w:tcPr>
          <w:p w14:paraId="2CD18845" w14:textId="67D46F48" w:rsidR="001F26B8" w:rsidRPr="00FE0BDC" w:rsidRDefault="00885BBE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Zeitformat und Zeitzone der Raddaten</w:t>
            </w:r>
          </w:p>
        </w:tc>
        <w:tc>
          <w:tcPr>
            <w:tcW w:w="1675" w:type="dxa"/>
          </w:tcPr>
          <w:p w14:paraId="39C25AD4" w14:textId="63B9CDC3" w:rsidR="00110F8B" w:rsidRPr="00FE0BDC" w:rsidRDefault="00885BBE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 &amp; Alex</w:t>
            </w:r>
          </w:p>
        </w:tc>
      </w:tr>
      <w:tr w:rsidR="00110F8B" w14:paraId="5590AC74" w14:textId="77777777" w:rsidTr="001F26B8">
        <w:trPr>
          <w:trHeight w:val="343"/>
        </w:trPr>
        <w:tc>
          <w:tcPr>
            <w:tcW w:w="471" w:type="dxa"/>
          </w:tcPr>
          <w:p w14:paraId="1768A1A5" w14:textId="5A15F217" w:rsidR="00110F8B" w:rsidRDefault="00CD3250" w:rsidP="00230109">
            <w:pPr>
              <w:ind w:left="0"/>
            </w:pPr>
            <w:r>
              <w:t>3</w:t>
            </w:r>
          </w:p>
        </w:tc>
        <w:tc>
          <w:tcPr>
            <w:tcW w:w="6007" w:type="dxa"/>
          </w:tcPr>
          <w:p w14:paraId="240DF91B" w14:textId="6EE40AEF" w:rsidR="00110F8B" w:rsidRPr="00FE0BDC" w:rsidRDefault="00CD3250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Visualisierungen mitbringen</w:t>
            </w:r>
          </w:p>
        </w:tc>
        <w:tc>
          <w:tcPr>
            <w:tcW w:w="1675" w:type="dxa"/>
          </w:tcPr>
          <w:p w14:paraId="471A4332" w14:textId="52E1513C" w:rsidR="001F26B8" w:rsidRPr="00FE0BDC" w:rsidRDefault="00CD3250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</w:tr>
      <w:tr w:rsidR="001F26B8" w14:paraId="491FFAF8" w14:textId="77777777" w:rsidTr="001F26B8">
        <w:trPr>
          <w:trHeight w:val="472"/>
        </w:trPr>
        <w:tc>
          <w:tcPr>
            <w:tcW w:w="471" w:type="dxa"/>
          </w:tcPr>
          <w:p w14:paraId="2A34CF6F" w14:textId="3B3C6901" w:rsidR="001F26B8" w:rsidRDefault="00520E5B" w:rsidP="00230109">
            <w:pPr>
              <w:ind w:left="0"/>
            </w:pPr>
            <w:r>
              <w:t>4</w:t>
            </w:r>
          </w:p>
        </w:tc>
        <w:tc>
          <w:tcPr>
            <w:tcW w:w="6007" w:type="dxa"/>
          </w:tcPr>
          <w:p w14:paraId="4706A160" w14:textId="02F52293" w:rsidR="001F26B8" w:rsidRDefault="00520E5B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Zeitdaten in Wetter aufsplitten</w:t>
            </w:r>
          </w:p>
        </w:tc>
        <w:tc>
          <w:tcPr>
            <w:tcW w:w="1675" w:type="dxa"/>
          </w:tcPr>
          <w:p w14:paraId="6469C7B9" w14:textId="0D6EEE38" w:rsidR="001F26B8" w:rsidRDefault="00520E5B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</w:tr>
    </w:tbl>
    <w:p w14:paraId="73E86A17" w14:textId="24194A2D" w:rsidR="00FE0BDC" w:rsidRDefault="00FE0BDC" w:rsidP="00110F8B">
      <w:pPr>
        <w:pStyle w:val="Listennummer2"/>
        <w:numPr>
          <w:ilvl w:val="0"/>
          <w:numId w:val="0"/>
        </w:numPr>
      </w:pPr>
    </w:p>
    <w:p w14:paraId="363AE02E" w14:textId="2AF2180B" w:rsidR="00FE0BDC" w:rsidRPr="001F26B8" w:rsidRDefault="00FE0BDC" w:rsidP="00110F8B">
      <w:pPr>
        <w:pStyle w:val="Listennummer2"/>
        <w:numPr>
          <w:ilvl w:val="0"/>
          <w:numId w:val="0"/>
        </w:numPr>
        <w:rPr>
          <w:b/>
        </w:rPr>
      </w:pPr>
      <w:r w:rsidRPr="001F26B8">
        <w:rPr>
          <w:b/>
        </w:rPr>
        <w:t>Moderator wird beim nächsten Termin</w:t>
      </w:r>
      <w:r w:rsidR="00A92DAF">
        <w:rPr>
          <w:b/>
        </w:rPr>
        <w:t>:</w:t>
      </w:r>
      <w:r w:rsidR="00520E5B">
        <w:rPr>
          <w:b/>
        </w:rPr>
        <w:t xml:space="preserve"> Sophia</w:t>
      </w:r>
    </w:p>
    <w:p w14:paraId="0BB706E0" w14:textId="3B329BF5" w:rsidR="00FE0BDC" w:rsidRPr="001F26B8" w:rsidRDefault="00A92DAF" w:rsidP="00110F8B">
      <w:pPr>
        <w:pStyle w:val="Listennummer2"/>
        <w:numPr>
          <w:ilvl w:val="0"/>
          <w:numId w:val="0"/>
        </w:numPr>
        <w:rPr>
          <w:b/>
        </w:rPr>
      </w:pPr>
      <w:r>
        <w:rPr>
          <w:b/>
        </w:rPr>
        <w:t>Protokollant</w:t>
      </w:r>
      <w:r w:rsidR="00FE0BDC" w:rsidRPr="001F26B8">
        <w:rPr>
          <w:b/>
        </w:rPr>
        <w:t xml:space="preserve"> wird beim nächsten Termin</w:t>
      </w:r>
      <w:r>
        <w:rPr>
          <w:b/>
        </w:rPr>
        <w:t>:</w:t>
      </w:r>
      <w:r w:rsidR="00520E5B">
        <w:rPr>
          <w:b/>
        </w:rPr>
        <w:t xml:space="preserve"> Nina</w:t>
      </w:r>
      <w:bookmarkStart w:id="0" w:name="_GoBack"/>
      <w:bookmarkEnd w:id="0"/>
    </w:p>
    <w:sectPr w:rsidR="00FE0BDC" w:rsidRPr="001F26B8" w:rsidSect="006819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D440E" w14:textId="77777777" w:rsidR="0049005C" w:rsidRDefault="0049005C" w:rsidP="001E7D29">
      <w:pPr>
        <w:spacing w:after="0" w:line="240" w:lineRule="auto"/>
      </w:pPr>
      <w:r>
        <w:separator/>
      </w:r>
    </w:p>
  </w:endnote>
  <w:endnote w:type="continuationSeparator" w:id="0">
    <w:p w14:paraId="56D70505" w14:textId="77777777" w:rsidR="0049005C" w:rsidRDefault="0049005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EB90" w14:textId="77777777" w:rsidR="000F4987" w:rsidRDefault="000F49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9904" w14:textId="77777777" w:rsidR="000F4987" w:rsidRPr="0068195E" w:rsidRDefault="000F498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6301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2544E" w14:textId="77777777" w:rsidR="0049005C" w:rsidRDefault="0049005C" w:rsidP="001E7D29">
      <w:pPr>
        <w:spacing w:after="0" w:line="240" w:lineRule="auto"/>
      </w:pPr>
      <w:r>
        <w:separator/>
      </w:r>
    </w:p>
  </w:footnote>
  <w:footnote w:type="continuationSeparator" w:id="0">
    <w:p w14:paraId="26501803" w14:textId="77777777" w:rsidR="0049005C" w:rsidRDefault="0049005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020E0" w14:textId="77777777" w:rsidR="000F4987" w:rsidRDefault="000F49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8BF5" w14:textId="77777777" w:rsidR="000F4987" w:rsidRPr="0068195E" w:rsidRDefault="000F498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84C6" w14:textId="77777777" w:rsidR="000F4987" w:rsidRDefault="000F49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B262DB7"/>
    <w:multiLevelType w:val="hybridMultilevel"/>
    <w:tmpl w:val="073A9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9"/>
    <w:rsid w:val="00057671"/>
    <w:rsid w:val="000D445D"/>
    <w:rsid w:val="000F4987"/>
    <w:rsid w:val="000F65EC"/>
    <w:rsid w:val="00110F8B"/>
    <w:rsid w:val="0011573E"/>
    <w:rsid w:val="001269DE"/>
    <w:rsid w:val="00140DAE"/>
    <w:rsid w:val="0015180F"/>
    <w:rsid w:val="001746FC"/>
    <w:rsid w:val="00193653"/>
    <w:rsid w:val="001C329C"/>
    <w:rsid w:val="001E7D29"/>
    <w:rsid w:val="001F26B8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005C"/>
    <w:rsid w:val="00491C23"/>
    <w:rsid w:val="004B5C09"/>
    <w:rsid w:val="004E227E"/>
    <w:rsid w:val="00500DD1"/>
    <w:rsid w:val="00513F4F"/>
    <w:rsid w:val="00520E5B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82AE9"/>
    <w:rsid w:val="00885BBE"/>
    <w:rsid w:val="00897D88"/>
    <w:rsid w:val="008A0319"/>
    <w:rsid w:val="008D43E9"/>
    <w:rsid w:val="008E3C0E"/>
    <w:rsid w:val="008E476B"/>
    <w:rsid w:val="008E61DA"/>
    <w:rsid w:val="00927C63"/>
    <w:rsid w:val="00932F50"/>
    <w:rsid w:val="0094637B"/>
    <w:rsid w:val="00955A78"/>
    <w:rsid w:val="009921B8"/>
    <w:rsid w:val="009A0386"/>
    <w:rsid w:val="009D4984"/>
    <w:rsid w:val="009D6901"/>
    <w:rsid w:val="009F4E19"/>
    <w:rsid w:val="00A07662"/>
    <w:rsid w:val="00A21B71"/>
    <w:rsid w:val="00A37F9E"/>
    <w:rsid w:val="00A40085"/>
    <w:rsid w:val="00A47DF6"/>
    <w:rsid w:val="00A87DD5"/>
    <w:rsid w:val="00A9231C"/>
    <w:rsid w:val="00A92DAF"/>
    <w:rsid w:val="00AA2532"/>
    <w:rsid w:val="00AC50B5"/>
    <w:rsid w:val="00AC61EE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D3250"/>
    <w:rsid w:val="00CE5A5C"/>
    <w:rsid w:val="00D03B97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E4570"/>
    <w:rsid w:val="00EF6435"/>
    <w:rsid w:val="00F10F6B"/>
    <w:rsid w:val="00F23697"/>
    <w:rsid w:val="00F36BB7"/>
    <w:rsid w:val="00FB3809"/>
    <w:rsid w:val="00FD6CAB"/>
    <w:rsid w:val="00F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0FAE5CDA"/>
  <w15:docId w15:val="{0588CCE6-B6AA-42E8-8DA3-33335F4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hli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C4C311CF6B497CA9B2BD67DFDB4B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FBD53C-0321-4DFC-B722-27F7BCDD68D9}"/>
      </w:docPartPr>
      <w:docPartBody>
        <w:p w:rsidR="00861CD7" w:rsidRDefault="001B7B39">
          <w:pPr>
            <w:pStyle w:val="D3C4C311CF6B497CA9B2BD67DFDB4BBF"/>
          </w:pPr>
          <w:r w:rsidRPr="002C3D7E">
            <w:rPr>
              <w:rStyle w:val="Platzhaltertext"/>
              <w:lang w:bidi="de-DE"/>
            </w:rPr>
            <w:t>Name des Moderators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D7"/>
    <w:rsid w:val="001B7B39"/>
    <w:rsid w:val="00861CD7"/>
    <w:rsid w:val="00E8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C2884E8247D41A19D00F85224B67B59">
    <w:name w:val="AC2884E8247D41A19D00F85224B67B59"/>
  </w:style>
  <w:style w:type="paragraph" w:customStyle="1" w:styleId="2E3F83A1D320475BA5FFBBB9F78C41A5">
    <w:name w:val="2E3F83A1D320475BA5FFBBB9F78C41A5"/>
  </w:style>
  <w:style w:type="paragraph" w:customStyle="1" w:styleId="4B1FEA66CEC2403188491EA3CA7F8D89">
    <w:name w:val="4B1FEA66CEC2403188491EA3CA7F8D89"/>
  </w:style>
  <w:style w:type="paragraph" w:customStyle="1" w:styleId="BB9F0D765A724195B3E79C9D1B8BDC1B">
    <w:name w:val="BB9F0D765A724195B3E79C9D1B8BDC1B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D3C4C311CF6B497CA9B2BD67DFDB4BBF">
    <w:name w:val="D3C4C311CF6B497CA9B2BD67DFDB4BBF"/>
  </w:style>
  <w:style w:type="paragraph" w:customStyle="1" w:styleId="B1B53E65BC284BCDA67ED5F0DCFD91DA">
    <w:name w:val="B1B53E65BC284BCDA67ED5F0DCFD91DA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75C11D070744BDBBE3DEC506A301365">
    <w:name w:val="675C11D070744BDBBE3DEC506A301365"/>
  </w:style>
  <w:style w:type="paragraph" w:customStyle="1" w:styleId="D42CBC61EA3A4D9EA6CAD10C295055BE">
    <w:name w:val="D42CBC61EA3A4D9EA6CAD10C295055BE"/>
  </w:style>
  <w:style w:type="paragraph" w:customStyle="1" w:styleId="FFF6C1F68F524FEFA353C018CDB95CFB">
    <w:name w:val="FFF6C1F68F524FEFA353C018CDB95CFB"/>
  </w:style>
  <w:style w:type="paragraph" w:customStyle="1" w:styleId="A7B2E6495E1D4F81B6459DD78C5DD4C7">
    <w:name w:val="A7B2E6495E1D4F81B6459DD78C5DD4C7"/>
  </w:style>
  <w:style w:type="paragraph" w:customStyle="1" w:styleId="4321E767A8BF4650B5739594D81BC000">
    <w:name w:val="4321E767A8BF4650B5739594D81BC000"/>
  </w:style>
  <w:style w:type="paragraph" w:customStyle="1" w:styleId="234DA5D0E2014F3FA266EDD44B20D6A2">
    <w:name w:val="234DA5D0E2014F3FA266EDD44B20D6A2"/>
  </w:style>
  <w:style w:type="paragraph" w:customStyle="1" w:styleId="1609962078A94160813C352D2CE1ED53">
    <w:name w:val="1609962078A94160813C352D2CE1ED53"/>
  </w:style>
  <w:style w:type="paragraph" w:customStyle="1" w:styleId="58B08952114143E48D4F6C2589ACB29E">
    <w:name w:val="58B08952114143E48D4F6C2589ACB29E"/>
  </w:style>
  <w:style w:type="paragraph" w:customStyle="1" w:styleId="2734AA22ACF94ABD8DAC5A6FF6E2D35F">
    <w:name w:val="2734AA22ACF94ABD8DAC5A6FF6E2D35F"/>
  </w:style>
  <w:style w:type="paragraph" w:customStyle="1" w:styleId="B71C975E6B044E0F8C49347EA12C0842">
    <w:name w:val="B71C975E6B044E0F8C49347EA12C0842"/>
  </w:style>
  <w:style w:type="paragraph" w:customStyle="1" w:styleId="A86C803D40F14895BF6D510AEA70D3C5">
    <w:name w:val="A86C803D40F14895BF6D510AEA70D3C5"/>
  </w:style>
  <w:style w:type="paragraph" w:customStyle="1" w:styleId="32310609D2B7415E917B18AE1787E918">
    <w:name w:val="32310609D2B7415E917B18AE1787E918"/>
  </w:style>
  <w:style w:type="paragraph" w:customStyle="1" w:styleId="39E0ECDD38734C4BB7EE2B9D3C3974C1">
    <w:name w:val="39E0ECDD38734C4BB7EE2B9D3C3974C1"/>
  </w:style>
  <w:style w:type="paragraph" w:customStyle="1" w:styleId="7121E4C560BB47C8AB8BC490E0BD82F0">
    <w:name w:val="7121E4C560BB47C8AB8BC490E0BD82F0"/>
  </w:style>
  <w:style w:type="paragraph" w:customStyle="1" w:styleId="951045929D5242C2B049C3D151EF818F">
    <w:name w:val="951045929D5242C2B049C3D151EF818F"/>
  </w:style>
  <w:style w:type="paragraph" w:customStyle="1" w:styleId="D7B64616721E4E9DA1DDEB6754367B06">
    <w:name w:val="D7B64616721E4E9DA1DDEB6754367B06"/>
  </w:style>
  <w:style w:type="paragraph" w:customStyle="1" w:styleId="1351DD31F09E4BC390E79FEBDE183DFC">
    <w:name w:val="1351DD31F09E4BC390E79FEBDE183DFC"/>
  </w:style>
  <w:style w:type="paragraph" w:customStyle="1" w:styleId="C9FD5CDECF334B09B7741239E090E73B">
    <w:name w:val="C9FD5CDECF334B09B7741239E090E73B"/>
  </w:style>
  <w:style w:type="paragraph" w:customStyle="1" w:styleId="C772162EA4A243459E6F7DEA1B33CED0">
    <w:name w:val="C772162EA4A243459E6F7DEA1B33CED0"/>
  </w:style>
  <w:style w:type="paragraph" w:customStyle="1" w:styleId="7A4210671C184ADEBA5FC0E7E1BB72DE">
    <w:name w:val="7A4210671C184ADEBA5FC0E7E1BB72DE"/>
  </w:style>
  <w:style w:type="paragraph" w:customStyle="1" w:styleId="CDC6FBA0149E41ECA5082EB92FDA8ED1">
    <w:name w:val="CDC6FBA0149E41ECA5082EB92FDA8ED1"/>
  </w:style>
  <w:style w:type="paragraph" w:customStyle="1" w:styleId="E2B571F3BA8A4FAD8D557094921439BE">
    <w:name w:val="E2B571F3BA8A4FAD8D557094921439BE"/>
  </w:style>
  <w:style w:type="paragraph" w:customStyle="1" w:styleId="FC03E284849C4158802E75D56A133EEE">
    <w:name w:val="FC03E284849C4158802E75D56A133EEE"/>
  </w:style>
  <w:style w:type="paragraph" w:customStyle="1" w:styleId="B362CDB3182744468AFECE0C0AB96ADA">
    <w:name w:val="B362CDB3182744468AFECE0C0AB96ADA"/>
  </w:style>
  <w:style w:type="paragraph" w:customStyle="1" w:styleId="3808C79623A345A7AA768065AFC353A3">
    <w:name w:val="3808C79623A345A7AA768065AFC353A3"/>
  </w:style>
  <w:style w:type="paragraph" w:customStyle="1" w:styleId="232D006FEAE54101B0640FB4564D4E5A">
    <w:name w:val="232D006FEAE54101B0640FB4564D4E5A"/>
  </w:style>
  <w:style w:type="paragraph" w:customStyle="1" w:styleId="0954022FEC6847F3A32C4241D0A80F2D">
    <w:name w:val="0954022FEC6847F3A32C4241D0A80F2D"/>
  </w:style>
  <w:style w:type="paragraph" w:customStyle="1" w:styleId="D2509FF8C9F545FCB3E840B2543AA06D">
    <w:name w:val="D2509FF8C9F545FCB3E840B2543AA06D"/>
  </w:style>
  <w:style w:type="paragraph" w:customStyle="1" w:styleId="5DA385CD56D242A2BE458F570735FC9C">
    <w:name w:val="5DA385CD56D242A2BE458F570735FC9C"/>
  </w:style>
  <w:style w:type="paragraph" w:customStyle="1" w:styleId="AE3404B3A99F42C5B7B3874E6945BD22">
    <w:name w:val="AE3404B3A99F42C5B7B3874E6945B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</Template>
  <TotalTime>0</TotalTime>
  <Pages>2</Pages>
  <Words>173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Wohli;Nicklas</dc:creator>
  <cp:keywords>Moderator:</cp:keywords>
  <dc:description/>
  <cp:lastModifiedBy>Nicklas Sander</cp:lastModifiedBy>
  <cp:revision>4</cp:revision>
  <dcterms:created xsi:type="dcterms:W3CDTF">2019-11-28T08:26:00Z</dcterms:created>
  <dcterms:modified xsi:type="dcterms:W3CDTF">2019-11-28T09:15:00Z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