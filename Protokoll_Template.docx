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68195E" w:rsidRDefault="00882AE9" w:rsidP="00275260">
      <w:pPr>
        <w:pStyle w:val="berschrift1"/>
      </w:pPr>
      <w:r>
        <w:t>Black Mamba –Meeting</w:t>
      </w:r>
    </w:p>
    <w:p w14:paraId="4EB538CE" w14:textId="77777777" w:rsidR="00275260" w:rsidRPr="0068195E" w:rsidRDefault="00882AE9" w:rsidP="009D4984">
      <w:pPr>
        <w:pStyle w:val="berschrift1"/>
      </w:pPr>
      <w:r>
        <w:t>Protokoll</w:t>
      </w:r>
    </w:p>
    <w:p w14:paraId="19511925" w14:textId="3EA07B9C" w:rsidR="00554276" w:rsidRPr="0068195E" w:rsidRDefault="00A92DAF" w:rsidP="009F4E19">
      <w:pPr>
        <w:pStyle w:val="Datum"/>
      </w:pPr>
      <w:r>
        <w:t xml:space="preserve">Datum: 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572AD9EF" w:rsidR="00D50D23" w:rsidRPr="0068195E" w:rsidRDefault="008E61DA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882AE9">
            <w:t xml:space="preserve">Moderator: 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4"/>
        <w:gridCol w:w="2491"/>
        <w:gridCol w:w="1669"/>
      </w:tblGrid>
      <w:tr w:rsidR="00110F8B" w14:paraId="17BA79DC" w14:textId="77777777" w:rsidTr="00FE0BDC">
        <w:tc>
          <w:tcPr>
            <w:tcW w:w="389" w:type="dxa"/>
          </w:tcPr>
          <w:p w14:paraId="5C540AAB" w14:textId="77777777" w:rsidR="00110F8B" w:rsidRDefault="00FE0BDC" w:rsidP="00B853F9">
            <w:pPr>
              <w:ind w:left="0"/>
            </w:pPr>
            <w:r>
              <w:t>Nr</w:t>
            </w:r>
          </w:p>
        </w:tc>
        <w:tc>
          <w:tcPr>
            <w:tcW w:w="3546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520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110F8B" w14:paraId="177BBB35" w14:textId="77777777" w:rsidTr="00FE0BDC">
        <w:tc>
          <w:tcPr>
            <w:tcW w:w="389" w:type="dxa"/>
          </w:tcPr>
          <w:p w14:paraId="67E1AB1C" w14:textId="69CEFF8B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576E483B" w14:textId="63F2846C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7697DA96" w14:textId="45478628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3AA999BD" w14:textId="2DB2F401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4231F094" w14:textId="77777777" w:rsidTr="00FE0BDC">
        <w:tc>
          <w:tcPr>
            <w:tcW w:w="389" w:type="dxa"/>
          </w:tcPr>
          <w:p w14:paraId="00C9A80A" w14:textId="18BF5364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53403B8F" w14:textId="046E5BAB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239B211" w14:textId="2170EE30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5A7128AA" w14:textId="452E6F4E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0D9FCB75" w14:textId="77777777" w:rsidTr="00FE0BDC">
        <w:tc>
          <w:tcPr>
            <w:tcW w:w="389" w:type="dxa"/>
          </w:tcPr>
          <w:p w14:paraId="10E72A0C" w14:textId="0B5A5472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0F44BE64" w14:textId="29891794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B48C65D" w14:textId="2B34F433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11EEB4EE" w14:textId="7EEED381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F26B8" w14:paraId="7889F14F" w14:textId="77777777" w:rsidTr="00FE0BDC">
        <w:tc>
          <w:tcPr>
            <w:tcW w:w="389" w:type="dxa"/>
          </w:tcPr>
          <w:p w14:paraId="464CF56F" w14:textId="06EC2B81" w:rsidR="001F26B8" w:rsidRDefault="001F26B8" w:rsidP="00B853F9">
            <w:pPr>
              <w:ind w:left="0"/>
            </w:pPr>
          </w:p>
        </w:tc>
        <w:tc>
          <w:tcPr>
            <w:tcW w:w="3546" w:type="dxa"/>
          </w:tcPr>
          <w:p w14:paraId="11708A6E" w14:textId="46640A4E" w:rsidR="001F26B8" w:rsidRDefault="001F26B8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257B4F0A" w14:textId="29413A3D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06940B80" w14:textId="23665E6D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69AAEF53" w14:textId="77777777" w:rsidR="00D50D23" w:rsidRDefault="00882AE9" w:rsidP="00FD6CAB">
      <w:pPr>
        <w:pStyle w:val="Listennummer"/>
      </w:pPr>
      <w:r>
        <w:t>Organisatorisches / aktueller Status</w:t>
      </w:r>
    </w:p>
    <w:p w14:paraId="382026D4" w14:textId="77777777" w:rsidR="00FE0BDC" w:rsidRPr="0068195E" w:rsidRDefault="00882AE9" w:rsidP="00FE0BDC">
      <w:pPr>
        <w:pStyle w:val="Listennummer"/>
      </w:pPr>
      <w:r>
        <w:t>Aufgaben bis zum nächsten Termin (21.11.2019)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r>
              <w:t>Nr</w:t>
            </w:r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62B56EA7" w:rsidR="00110F8B" w:rsidRDefault="00110F8B" w:rsidP="00230109">
            <w:pPr>
              <w:ind w:left="0"/>
            </w:pPr>
          </w:p>
        </w:tc>
        <w:tc>
          <w:tcPr>
            <w:tcW w:w="6007" w:type="dxa"/>
          </w:tcPr>
          <w:p w14:paraId="51DA8D23" w14:textId="17F9BC31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486556DB" w14:textId="2D4DAD2F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1E6F8C82" w:rsidR="00110F8B" w:rsidRDefault="00110F8B" w:rsidP="00230109">
            <w:pPr>
              <w:ind w:left="0"/>
            </w:pPr>
          </w:p>
        </w:tc>
        <w:tc>
          <w:tcPr>
            <w:tcW w:w="6007" w:type="dxa"/>
          </w:tcPr>
          <w:p w14:paraId="2CD18845" w14:textId="6562E81D" w:rsidR="001F26B8" w:rsidRPr="00FE0BDC" w:rsidRDefault="001F26B8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39C25AD4" w14:textId="77777777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0139708C" w:rsidR="00110F8B" w:rsidRDefault="00110F8B" w:rsidP="00230109">
            <w:pPr>
              <w:ind w:left="0"/>
            </w:pPr>
          </w:p>
        </w:tc>
        <w:tc>
          <w:tcPr>
            <w:tcW w:w="6007" w:type="dxa"/>
          </w:tcPr>
          <w:p w14:paraId="240DF91B" w14:textId="74E49BC9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471A4332" w14:textId="386E2740" w:rsidR="001F26B8" w:rsidRPr="00FE0BDC" w:rsidRDefault="001F26B8" w:rsidP="00230109">
            <w:pPr>
              <w:ind w:left="0"/>
              <w:rPr>
                <w:sz w:val="20"/>
                <w:szCs w:val="20"/>
              </w:rPr>
            </w:pP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022E8049" w:rsidR="001F26B8" w:rsidRDefault="001F26B8" w:rsidP="00230109">
            <w:pPr>
              <w:ind w:left="0"/>
            </w:pPr>
          </w:p>
        </w:tc>
        <w:tc>
          <w:tcPr>
            <w:tcW w:w="6007" w:type="dxa"/>
          </w:tcPr>
          <w:p w14:paraId="4706A160" w14:textId="665FBEFB" w:rsidR="001F26B8" w:rsidRDefault="001F26B8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6469C7B9" w14:textId="139F6E86" w:rsidR="001F26B8" w:rsidRDefault="001F26B8" w:rsidP="00230109">
            <w:pPr>
              <w:ind w:left="0"/>
              <w:rPr>
                <w:sz w:val="20"/>
                <w:szCs w:val="20"/>
              </w:rPr>
            </w:pP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5288F407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bookmarkStart w:id="0" w:name="_GoBack"/>
      <w:bookmarkEnd w:id="0"/>
    </w:p>
    <w:p w14:paraId="0BB706E0" w14:textId="7FE0A6D8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7061" w14:textId="77777777" w:rsidR="008E61DA" w:rsidRDefault="008E61DA" w:rsidP="001E7D29">
      <w:pPr>
        <w:spacing w:after="0" w:line="240" w:lineRule="auto"/>
      </w:pPr>
      <w:r>
        <w:separator/>
      </w:r>
    </w:p>
  </w:endnote>
  <w:endnote w:type="continuationSeparator" w:id="0">
    <w:p w14:paraId="25CC8521" w14:textId="77777777" w:rsidR="008E61DA" w:rsidRDefault="008E61D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89F8" w14:textId="77777777" w:rsidR="008E61DA" w:rsidRDefault="008E61DA" w:rsidP="001E7D29">
      <w:pPr>
        <w:spacing w:after="0" w:line="240" w:lineRule="auto"/>
      </w:pPr>
      <w:r>
        <w:separator/>
      </w:r>
    </w:p>
  </w:footnote>
  <w:footnote w:type="continuationSeparator" w:id="0">
    <w:p w14:paraId="3154BD74" w14:textId="77777777" w:rsidR="008E61DA" w:rsidRDefault="008E61D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C329C"/>
    <w:rsid w:val="001E7D29"/>
    <w:rsid w:val="001F26B8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97D88"/>
    <w:rsid w:val="008A0319"/>
    <w:rsid w:val="008D43E9"/>
    <w:rsid w:val="008E3C0E"/>
    <w:rsid w:val="008E476B"/>
    <w:rsid w:val="008E61DA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92DAF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8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</cp:keywords>
  <dc:description/>
  <cp:lastModifiedBy>Nicklas Sander</cp:lastModifiedBy>
  <cp:revision>3</cp:revision>
  <dcterms:created xsi:type="dcterms:W3CDTF">2019-11-26T16:09:00Z</dcterms:created>
  <dcterms:modified xsi:type="dcterms:W3CDTF">2019-11-26T16:10:00Z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