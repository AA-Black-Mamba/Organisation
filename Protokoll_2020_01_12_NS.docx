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EE538C" w:rsidRDefault="00882AE9" w:rsidP="00275260">
      <w:pPr>
        <w:pStyle w:val="berschrift1"/>
        <w:rPr>
          <w:lang w:val="en-US"/>
        </w:rPr>
      </w:pPr>
      <w:r w:rsidRPr="00EE538C">
        <w:rPr>
          <w:lang w:val="en-US"/>
        </w:rPr>
        <w:t>Black Mamba –Meeting</w:t>
      </w:r>
    </w:p>
    <w:p w14:paraId="4EB538CE" w14:textId="77777777" w:rsidR="00275260" w:rsidRPr="00EE538C" w:rsidRDefault="00882AE9" w:rsidP="009D4984">
      <w:pPr>
        <w:pStyle w:val="berschrift1"/>
        <w:rPr>
          <w:lang w:val="en-US"/>
        </w:rPr>
      </w:pPr>
      <w:r w:rsidRPr="00EE538C">
        <w:rPr>
          <w:lang w:val="en-US"/>
        </w:rPr>
        <w:t>Protokoll</w:t>
      </w:r>
    </w:p>
    <w:p w14:paraId="19511925" w14:textId="79B9863B" w:rsidR="00554276" w:rsidRPr="00EE538C" w:rsidRDefault="00A92DAF" w:rsidP="009F4E19">
      <w:pPr>
        <w:pStyle w:val="Datum"/>
        <w:rPr>
          <w:lang w:val="en-US"/>
        </w:rPr>
      </w:pPr>
      <w:r w:rsidRPr="00EE538C">
        <w:rPr>
          <w:lang w:val="en-US"/>
        </w:rPr>
        <w:t xml:space="preserve">Datum: </w:t>
      </w:r>
      <w:r w:rsidR="00D41AEE">
        <w:rPr>
          <w:lang w:val="en-US"/>
        </w:rPr>
        <w:t>12</w:t>
      </w:r>
      <w:r w:rsidR="00CF0819">
        <w:rPr>
          <w:lang w:val="en-US"/>
        </w:rPr>
        <w:t>.01.2020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5360E1A8" w:rsidR="00D50D23" w:rsidRPr="0068195E" w:rsidRDefault="00653A2D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EA26D7">
            <w:t>Moderator:</w:t>
          </w:r>
          <w:r w:rsidR="00AD0506">
            <w:t xml:space="preserve"> </w:t>
          </w:r>
          <w:r w:rsidR="00D41AEE">
            <w:t>Alex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5167C6">
        <w:rPr>
          <w:lang w:bidi="de-DE"/>
        </w:rPr>
        <w:t>Ni</w:t>
      </w:r>
      <w:r w:rsidR="00D41AEE">
        <w:rPr>
          <w:lang w:bidi="de-DE"/>
        </w:rPr>
        <w:t>cklas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8469" w:type="dxa"/>
        <w:tblInd w:w="173" w:type="dxa"/>
        <w:tblLook w:val="04A0" w:firstRow="1" w:lastRow="0" w:firstColumn="1" w:lastColumn="0" w:noHBand="0" w:noVBand="1"/>
      </w:tblPr>
      <w:tblGrid>
        <w:gridCol w:w="470"/>
        <w:gridCol w:w="2662"/>
        <w:gridCol w:w="3556"/>
        <w:gridCol w:w="1781"/>
      </w:tblGrid>
      <w:tr w:rsidR="004D3B9C" w14:paraId="2A52ED3E" w14:textId="77777777" w:rsidTr="004D3B9C">
        <w:trPr>
          <w:trHeight w:val="283"/>
        </w:trPr>
        <w:tc>
          <w:tcPr>
            <w:tcW w:w="471" w:type="dxa"/>
          </w:tcPr>
          <w:p w14:paraId="5B219F33" w14:textId="77777777" w:rsidR="004D3B9C" w:rsidRDefault="004D3B9C" w:rsidP="0023152A">
            <w:pPr>
              <w:ind w:left="0"/>
            </w:pPr>
            <w:r>
              <w:t>Nr</w:t>
            </w:r>
          </w:p>
        </w:tc>
        <w:tc>
          <w:tcPr>
            <w:tcW w:w="4313" w:type="dxa"/>
          </w:tcPr>
          <w:p w14:paraId="33E541AB" w14:textId="77777777" w:rsidR="004D3B9C" w:rsidRDefault="004D3B9C" w:rsidP="0023152A">
            <w:pPr>
              <w:ind w:left="0"/>
            </w:pPr>
            <w:r>
              <w:t>Aufgabe</w:t>
            </w:r>
          </w:p>
        </w:tc>
        <w:tc>
          <w:tcPr>
            <w:tcW w:w="1701" w:type="dxa"/>
          </w:tcPr>
          <w:p w14:paraId="6A6DDF3B" w14:textId="3517F7B4" w:rsidR="004D3B9C" w:rsidRDefault="004D3B9C" w:rsidP="0023152A">
            <w:pPr>
              <w:ind w:left="0"/>
            </w:pPr>
            <w:r>
              <w:t>Status</w:t>
            </w:r>
          </w:p>
        </w:tc>
        <w:tc>
          <w:tcPr>
            <w:tcW w:w="1984" w:type="dxa"/>
          </w:tcPr>
          <w:p w14:paraId="7D15044D" w14:textId="6BCB1EEA" w:rsidR="004D3B9C" w:rsidRDefault="004D3B9C" w:rsidP="0023152A">
            <w:pPr>
              <w:ind w:left="0"/>
            </w:pPr>
            <w:r>
              <w:t>Verantwortung</w:t>
            </w:r>
          </w:p>
        </w:tc>
      </w:tr>
      <w:tr w:rsidR="004D3B9C" w14:paraId="4FC81B3F" w14:textId="77777777" w:rsidTr="004D3B9C">
        <w:trPr>
          <w:trHeight w:val="472"/>
        </w:trPr>
        <w:tc>
          <w:tcPr>
            <w:tcW w:w="471" w:type="dxa"/>
          </w:tcPr>
          <w:p w14:paraId="4A643352" w14:textId="77777777" w:rsidR="004D3B9C" w:rsidRDefault="004D3B9C" w:rsidP="0023152A">
            <w:pPr>
              <w:ind w:left="0"/>
            </w:pPr>
            <w:r>
              <w:t>1</w:t>
            </w:r>
          </w:p>
        </w:tc>
        <w:tc>
          <w:tcPr>
            <w:tcW w:w="4313" w:type="dxa"/>
          </w:tcPr>
          <w:p w14:paraId="0111BBCA" w14:textId="77777777" w:rsidR="004D3B9C" w:rsidRPr="00FE0BDC" w:rsidRDefault="004D3B9C" w:rsidP="0023152A">
            <w:pPr>
              <w:ind w:left="0"/>
              <w:rPr>
                <w:sz w:val="20"/>
                <w:szCs w:val="20"/>
              </w:rPr>
            </w:pPr>
            <w:r w:rsidRPr="00F9560C">
              <w:rPr>
                <w:sz w:val="20"/>
                <w:szCs w:val="20"/>
              </w:rPr>
              <w:t>Johanna clustert die Stationen nach Anzahl dort entliehener Fahrräder sowie nach Kunden</w:t>
            </w:r>
          </w:p>
        </w:tc>
        <w:tc>
          <w:tcPr>
            <w:tcW w:w="1701" w:type="dxa"/>
          </w:tcPr>
          <w:p w14:paraId="17D3BDAC" w14:textId="77777777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Fertig und hochgeladen</w:t>
            </w:r>
          </w:p>
          <w:p w14:paraId="7FCBD9AE" w14:textId="41B81F5F" w:rsidR="004D3B9C" w:rsidRPr="004D3B9C" w:rsidRDefault="004D3B9C" w:rsidP="0023152A">
            <w:pPr>
              <w:ind w:left="0"/>
              <w:rPr>
                <w:rStyle w:val="css-truncate"/>
                <w:lang w:val="en-US"/>
              </w:rPr>
            </w:pPr>
            <w:hyperlink r:id="rId8" w:tooltip="Clustering_wow_woo.ipynb" w:history="1">
              <w:r w:rsidRPr="004D3B9C">
                <w:rPr>
                  <w:rStyle w:val="Hyperlink"/>
                  <w:lang w:val="en-US"/>
                </w:rPr>
                <w:t>Clustering_wow_woo.ipynb</w:t>
              </w:r>
            </w:hyperlink>
            <w:r w:rsidRPr="004D3B9C">
              <w:rPr>
                <w:rStyle w:val="css-truncate"/>
                <w:lang w:val="en-US"/>
              </w:rPr>
              <w:t xml:space="preserve"> w</w:t>
            </w:r>
            <w:r>
              <w:rPr>
                <w:rStyle w:val="css-truncate"/>
                <w:lang w:val="en-US"/>
              </w:rPr>
              <w:t>/o weather, w/o outliers</w:t>
            </w:r>
          </w:p>
          <w:p w14:paraId="3CF70722" w14:textId="28D92536" w:rsidR="004D3B9C" w:rsidRPr="004D3B9C" w:rsidRDefault="004D3B9C" w:rsidP="0023152A">
            <w:pPr>
              <w:ind w:left="0"/>
              <w:rPr>
                <w:sz w:val="20"/>
                <w:szCs w:val="20"/>
                <w:lang w:val="en-US"/>
              </w:rPr>
            </w:pPr>
            <w:hyperlink r:id="rId9" w:tooltip="Clustering_without_weather.ipynb" w:history="1">
              <w:r w:rsidRPr="004D3B9C">
                <w:rPr>
                  <w:rStyle w:val="Hyperlink"/>
                  <w:lang w:val="en-US"/>
                </w:rPr>
                <w:t>Clustering_without_weather.ipynb</w:t>
              </w:r>
            </w:hyperlink>
          </w:p>
        </w:tc>
        <w:tc>
          <w:tcPr>
            <w:tcW w:w="1984" w:type="dxa"/>
          </w:tcPr>
          <w:p w14:paraId="205DF68C" w14:textId="1419CDC0" w:rsidR="004D3B9C" w:rsidRPr="00FE0BD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4D3B9C" w14:paraId="1DC9B169" w14:textId="77777777" w:rsidTr="004D3B9C">
        <w:trPr>
          <w:trHeight w:val="283"/>
        </w:trPr>
        <w:tc>
          <w:tcPr>
            <w:tcW w:w="471" w:type="dxa"/>
          </w:tcPr>
          <w:p w14:paraId="4ACA22AE" w14:textId="77777777" w:rsidR="004D3B9C" w:rsidRDefault="004D3B9C" w:rsidP="0023152A">
            <w:pPr>
              <w:ind w:left="0"/>
            </w:pPr>
            <w:r>
              <w:t>2</w:t>
            </w:r>
          </w:p>
        </w:tc>
        <w:tc>
          <w:tcPr>
            <w:tcW w:w="4313" w:type="dxa"/>
          </w:tcPr>
          <w:p w14:paraId="47A146D3" w14:textId="75C7CD7D" w:rsidR="004D3B9C" w:rsidRPr="00FE0BD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Abschließen des Polynomialen Modells</w:t>
            </w:r>
          </w:p>
        </w:tc>
        <w:tc>
          <w:tcPr>
            <w:tcW w:w="1701" w:type="dxa"/>
          </w:tcPr>
          <w:p w14:paraId="74A7F1C1" w14:textId="77777777" w:rsidR="004D3B9C" w:rsidRDefault="00B30B45" w:rsidP="0023152A">
            <w:pPr>
              <w:ind w:left="0"/>
              <w:rPr>
                <w:sz w:val="20"/>
                <w:szCs w:val="20"/>
              </w:rPr>
            </w:pPr>
            <w:r w:rsidRPr="00B30B45">
              <w:rPr>
                <w:sz w:val="20"/>
                <w:szCs w:val="20"/>
              </w:rPr>
              <w:t>Polynomiales Modell steht, Performance ist nich</w:t>
            </w:r>
            <w:r>
              <w:rPr>
                <w:sz w:val="20"/>
                <w:szCs w:val="20"/>
              </w:rPr>
              <w:t>t perfekt, aber einigermaßen.</w:t>
            </w:r>
          </w:p>
          <w:p w14:paraId="167E063E" w14:textId="77777777" w:rsidR="00B30B45" w:rsidRDefault="00B30B45" w:rsidP="0023152A">
            <w:pPr>
              <w:ind w:left="0"/>
              <w:rPr>
                <w:sz w:val="20"/>
                <w:szCs w:val="20"/>
              </w:rPr>
            </w:pPr>
          </w:p>
          <w:p w14:paraId="146CF67D" w14:textId="77777777" w:rsidR="00B30B45" w:rsidRDefault="00B30B45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Bestes Modell für eine Stunde ist LASSO mit Degree 4</w:t>
            </w:r>
          </w:p>
          <w:p w14:paraId="23E55FFA" w14:textId="77777777" w:rsidR="00B30B45" w:rsidRDefault="00B30B45" w:rsidP="0023152A">
            <w:pPr>
              <w:ind w:left="0"/>
              <w:rPr>
                <w:sz w:val="20"/>
                <w:szCs w:val="20"/>
              </w:rPr>
            </w:pPr>
          </w:p>
          <w:p w14:paraId="70A3B0A5" w14:textId="77777777" w:rsidR="00B30B45" w:rsidRPr="00B30B45" w:rsidRDefault="00B30B45" w:rsidP="00B30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hAnsi="Courier New" w:cs="Courier New"/>
                <w:sz w:val="20"/>
                <w:szCs w:val="20"/>
                <w:lang w:val="en-US" w:eastAsia="de-DE"/>
              </w:rPr>
            </w:pPr>
            <w:r w:rsidRPr="00B30B45">
              <w:rPr>
                <w:rFonts w:ascii="Courier New" w:hAnsi="Courier New" w:cs="Courier New"/>
                <w:sz w:val="20"/>
                <w:szCs w:val="20"/>
                <w:lang w:val="en-US" w:eastAsia="de-DE"/>
              </w:rPr>
              <w:t>RMSE of test set is 47.273361012169524</w:t>
            </w:r>
          </w:p>
          <w:p w14:paraId="52BCB049" w14:textId="77777777" w:rsidR="00B30B45" w:rsidRPr="00B30B45" w:rsidRDefault="00B30B45" w:rsidP="00B30B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hAnsi="Courier New" w:cs="Courier New"/>
                <w:sz w:val="20"/>
                <w:szCs w:val="20"/>
                <w:lang w:val="en-US" w:eastAsia="de-DE"/>
              </w:rPr>
            </w:pPr>
            <w:r w:rsidRPr="00B30B45">
              <w:rPr>
                <w:rFonts w:ascii="Courier New" w:hAnsi="Courier New" w:cs="Courier New"/>
                <w:sz w:val="20"/>
                <w:szCs w:val="20"/>
                <w:lang w:val="en-US" w:eastAsia="de-DE"/>
              </w:rPr>
              <w:t>R2 score of test set is 0.5146530544043538</w:t>
            </w:r>
          </w:p>
          <w:p w14:paraId="0E90F5E9" w14:textId="3338C4DF" w:rsidR="00B30B45" w:rsidRPr="00B30B45" w:rsidRDefault="00B30B45" w:rsidP="0023152A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1126EFC9" w14:textId="6BD968A8" w:rsidR="004D3B9C" w:rsidRPr="00FE0BD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Nicklas, Sophia, Nina</w:t>
            </w:r>
          </w:p>
        </w:tc>
      </w:tr>
      <w:tr w:rsidR="004D3B9C" w14:paraId="08D0480E" w14:textId="77777777" w:rsidTr="004D3B9C">
        <w:trPr>
          <w:trHeight w:val="343"/>
        </w:trPr>
        <w:tc>
          <w:tcPr>
            <w:tcW w:w="471" w:type="dxa"/>
          </w:tcPr>
          <w:p w14:paraId="5DA7D63F" w14:textId="77777777" w:rsidR="004D3B9C" w:rsidRDefault="004D3B9C" w:rsidP="0023152A">
            <w:pPr>
              <w:ind w:left="0"/>
            </w:pPr>
            <w:r>
              <w:t>3</w:t>
            </w:r>
          </w:p>
        </w:tc>
        <w:tc>
          <w:tcPr>
            <w:tcW w:w="4313" w:type="dxa"/>
          </w:tcPr>
          <w:p w14:paraId="0AD30535" w14:textId="77777777" w:rsidR="004D3B9C" w:rsidRPr="00FE0BD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Datenbasis für alle benötigten Zeiträume (1, 2, 6, 24) aggregieren (falls die Zeit ist)</w:t>
            </w:r>
          </w:p>
        </w:tc>
        <w:tc>
          <w:tcPr>
            <w:tcW w:w="1701" w:type="dxa"/>
          </w:tcPr>
          <w:p w14:paraId="4EF01E00" w14:textId="1FA0EAE5" w:rsidR="004D3B9C" w:rsidRDefault="00B30B45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und 24 h hat funktioniert, Nina übernimmt 2 und 6</w:t>
            </w:r>
          </w:p>
        </w:tc>
        <w:tc>
          <w:tcPr>
            <w:tcW w:w="1984" w:type="dxa"/>
          </w:tcPr>
          <w:p w14:paraId="5C7B7F52" w14:textId="6A36AF4D" w:rsidR="004D3B9C" w:rsidRPr="00FE0BD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4D3B9C" w14:paraId="5958BB26" w14:textId="77777777" w:rsidTr="004D3B9C">
        <w:trPr>
          <w:trHeight w:val="472"/>
        </w:trPr>
        <w:tc>
          <w:tcPr>
            <w:tcW w:w="471" w:type="dxa"/>
          </w:tcPr>
          <w:p w14:paraId="3968FDB4" w14:textId="77777777" w:rsidR="004D3B9C" w:rsidRDefault="004D3B9C" w:rsidP="0023152A">
            <w:pPr>
              <w:ind w:left="0"/>
            </w:pPr>
            <w:r>
              <w:t>4</w:t>
            </w:r>
          </w:p>
        </w:tc>
        <w:tc>
          <w:tcPr>
            <w:tcW w:w="4313" w:type="dxa"/>
          </w:tcPr>
          <w:p w14:paraId="0BD9BA36" w14:textId="77777777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 Daten bereinigen, max Station herausfinden, richtiger Zeitraum (2015-2016)</w:t>
            </w:r>
          </w:p>
        </w:tc>
        <w:tc>
          <w:tcPr>
            <w:tcW w:w="1701" w:type="dxa"/>
          </w:tcPr>
          <w:p w14:paraId="787F3B00" w14:textId="77777777" w:rsidR="004D3B9C" w:rsidRDefault="004D3B9C" w:rsidP="0023152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AC95899" w14:textId="6CBBB798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Alex </w:t>
            </w:r>
          </w:p>
        </w:tc>
      </w:tr>
      <w:tr w:rsidR="004D3B9C" w14:paraId="107D15D7" w14:textId="77777777" w:rsidTr="004D3B9C">
        <w:trPr>
          <w:trHeight w:val="472"/>
        </w:trPr>
        <w:tc>
          <w:tcPr>
            <w:tcW w:w="471" w:type="dxa"/>
          </w:tcPr>
          <w:p w14:paraId="3C108B47" w14:textId="77777777" w:rsidR="004D3B9C" w:rsidRDefault="004D3B9C" w:rsidP="0023152A">
            <w:pPr>
              <w:ind w:left="0"/>
            </w:pPr>
            <w:r>
              <w:t xml:space="preserve">5 </w:t>
            </w:r>
          </w:p>
        </w:tc>
        <w:tc>
          <w:tcPr>
            <w:tcW w:w="4313" w:type="dxa"/>
          </w:tcPr>
          <w:p w14:paraId="61BC00E7" w14:textId="77777777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Möglichkeiten für die Begründung eines Graphen</w:t>
            </w:r>
          </w:p>
        </w:tc>
        <w:tc>
          <w:tcPr>
            <w:tcW w:w="1701" w:type="dxa"/>
          </w:tcPr>
          <w:p w14:paraId="6B227C91" w14:textId="7EF81915" w:rsidR="004D3B9C" w:rsidRDefault="005A10A3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Datei von Johanna ist hochgeladen</w:t>
            </w:r>
          </w:p>
        </w:tc>
        <w:tc>
          <w:tcPr>
            <w:tcW w:w="1984" w:type="dxa"/>
          </w:tcPr>
          <w:p w14:paraId="047B7D28" w14:textId="440767B6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4D3B9C" w14:paraId="343B1CDF" w14:textId="77777777" w:rsidTr="004D3B9C">
        <w:trPr>
          <w:trHeight w:val="472"/>
        </w:trPr>
        <w:tc>
          <w:tcPr>
            <w:tcW w:w="471" w:type="dxa"/>
          </w:tcPr>
          <w:p w14:paraId="29BB9653" w14:textId="77777777" w:rsidR="004D3B9C" w:rsidRDefault="004D3B9C" w:rsidP="0023152A">
            <w:pPr>
              <w:ind w:left="0"/>
            </w:pPr>
            <w:r>
              <w:t>6</w:t>
            </w:r>
          </w:p>
        </w:tc>
        <w:tc>
          <w:tcPr>
            <w:tcW w:w="4313" w:type="dxa"/>
          </w:tcPr>
          <w:p w14:paraId="1C82B0FE" w14:textId="77777777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Masterpräsentation und Gliederung des 5 Seiten Dokuments</w:t>
            </w:r>
          </w:p>
        </w:tc>
        <w:tc>
          <w:tcPr>
            <w:tcW w:w="1701" w:type="dxa"/>
          </w:tcPr>
          <w:p w14:paraId="35861D61" w14:textId="4D4DBFE8" w:rsidR="004D3B9C" w:rsidRDefault="005A10A3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 und Zwischenstand hochgeladen</w:t>
            </w:r>
          </w:p>
        </w:tc>
        <w:tc>
          <w:tcPr>
            <w:tcW w:w="1984" w:type="dxa"/>
          </w:tcPr>
          <w:p w14:paraId="5CCCB4A6" w14:textId="2511C382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Sophia</w:t>
            </w:r>
          </w:p>
        </w:tc>
      </w:tr>
      <w:tr w:rsidR="004D3B9C" w14:paraId="6C2A80A1" w14:textId="77777777" w:rsidTr="004D3B9C">
        <w:trPr>
          <w:trHeight w:val="472"/>
        </w:trPr>
        <w:tc>
          <w:tcPr>
            <w:tcW w:w="471" w:type="dxa"/>
          </w:tcPr>
          <w:p w14:paraId="5ACF654F" w14:textId="77777777" w:rsidR="004D3B9C" w:rsidRDefault="004D3B9C" w:rsidP="0023152A">
            <w:pPr>
              <w:ind w:left="0"/>
            </w:pPr>
            <w:r>
              <w:t>7</w:t>
            </w:r>
          </w:p>
        </w:tc>
        <w:tc>
          <w:tcPr>
            <w:tcW w:w="4313" w:type="dxa"/>
          </w:tcPr>
          <w:p w14:paraId="616E80C8" w14:textId="77777777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Kommentieren des Prediction Code: Ursprung der Wetterdaten</w:t>
            </w:r>
          </w:p>
        </w:tc>
        <w:tc>
          <w:tcPr>
            <w:tcW w:w="1701" w:type="dxa"/>
          </w:tcPr>
          <w:p w14:paraId="327BA0A7" w14:textId="7E90A21D" w:rsidR="004D3B9C" w:rsidRDefault="00111232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sind hinzugefügt, so dass die Daten verfügbar sind</w:t>
            </w:r>
          </w:p>
        </w:tc>
        <w:tc>
          <w:tcPr>
            <w:tcW w:w="1984" w:type="dxa"/>
          </w:tcPr>
          <w:p w14:paraId="674F66E0" w14:textId="7521F331" w:rsidR="004D3B9C" w:rsidRDefault="004D3B9C" w:rsidP="0023152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69AAEF53" w14:textId="359597DA" w:rsidR="00D50D23" w:rsidRDefault="00882AE9" w:rsidP="00FD6CAB">
      <w:pPr>
        <w:pStyle w:val="Listennummer"/>
      </w:pPr>
      <w:r>
        <w:t>Organisatorisches / aktueller Status</w:t>
      </w:r>
    </w:p>
    <w:p w14:paraId="3E95F8C7" w14:textId="4EB1EDA8" w:rsidR="00B30B45" w:rsidRDefault="00B30B45" w:rsidP="00B30B45">
      <w:r>
        <w:t xml:space="preserve">Siehe </w:t>
      </w:r>
      <w:r w:rsidR="00CA1BB9">
        <w:t>Aufgaben</w:t>
      </w:r>
    </w:p>
    <w:p w14:paraId="382026D4" w14:textId="1F982AEC" w:rsidR="00FE0BDC" w:rsidRPr="0068195E" w:rsidRDefault="00882AE9" w:rsidP="00FE0BDC">
      <w:pPr>
        <w:pStyle w:val="Listennummer"/>
      </w:pPr>
      <w:r>
        <w:t>Aufgaben bis zum nächsten Termin (</w:t>
      </w:r>
      <w:r w:rsidR="00111232">
        <w:t>14</w:t>
      </w:r>
      <w:r>
        <w:t>.</w:t>
      </w:r>
      <w:r w:rsidR="00E22F4E">
        <w:t>01</w:t>
      </w:r>
      <w:r>
        <w:t>.20</w:t>
      </w:r>
      <w:r w:rsidR="00E22F4E">
        <w:t>20</w:t>
      </w:r>
      <w:r>
        <w:t>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r>
              <w:lastRenderedPageBreak/>
              <w:t>Nr</w:t>
            </w:r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12D7BBBD" w:rsidR="00110F8B" w:rsidRDefault="00E22F4E" w:rsidP="00230109">
            <w:pPr>
              <w:ind w:left="0"/>
            </w:pPr>
            <w:r>
              <w:t>1</w:t>
            </w:r>
          </w:p>
        </w:tc>
        <w:tc>
          <w:tcPr>
            <w:tcW w:w="6007" w:type="dxa"/>
          </w:tcPr>
          <w:p w14:paraId="51DA8D23" w14:textId="1C350B5F" w:rsidR="00110F8B" w:rsidRPr="00FE0BDC" w:rsidRDefault="004D3B9C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mit Wetterdaten</w:t>
            </w:r>
          </w:p>
        </w:tc>
        <w:tc>
          <w:tcPr>
            <w:tcW w:w="1675" w:type="dxa"/>
          </w:tcPr>
          <w:p w14:paraId="486556DB" w14:textId="0CEF9147" w:rsidR="00110F8B" w:rsidRPr="00FE0BDC" w:rsidRDefault="004D3B9C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39F2D0D5" w:rsidR="00110F8B" w:rsidRDefault="00EE0F76" w:rsidP="00230109">
            <w:pPr>
              <w:ind w:left="0"/>
            </w:pPr>
            <w:r>
              <w:t>2</w:t>
            </w:r>
          </w:p>
        </w:tc>
        <w:tc>
          <w:tcPr>
            <w:tcW w:w="6007" w:type="dxa"/>
          </w:tcPr>
          <w:p w14:paraId="2CD18845" w14:textId="1623A718" w:rsidR="001F26B8" w:rsidRPr="00FE0BDC" w:rsidRDefault="00E4100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Letzte Stunde rausschmeißen</w:t>
            </w:r>
            <w:r w:rsidR="00B30B45">
              <w:rPr>
                <w:sz w:val="20"/>
                <w:szCs w:val="20"/>
              </w:rPr>
              <w:t xml:space="preserve"> und 2, 6, 24 h Datenschnitte</w:t>
            </w:r>
          </w:p>
        </w:tc>
        <w:tc>
          <w:tcPr>
            <w:tcW w:w="1675" w:type="dxa"/>
          </w:tcPr>
          <w:p w14:paraId="39C25AD4" w14:textId="446F9660" w:rsidR="00110F8B" w:rsidRPr="00FE0BDC" w:rsidRDefault="00E4100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</w:t>
            </w: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13922C0D" w:rsidR="00110F8B" w:rsidRDefault="00EE0F76" w:rsidP="00230109">
            <w:pPr>
              <w:ind w:left="0"/>
            </w:pPr>
            <w:r>
              <w:t>3</w:t>
            </w:r>
          </w:p>
        </w:tc>
        <w:tc>
          <w:tcPr>
            <w:tcW w:w="6007" w:type="dxa"/>
          </w:tcPr>
          <w:p w14:paraId="240DF91B" w14:textId="3E9BA116" w:rsidR="00110F8B" w:rsidRPr="00FE0BDC" w:rsidRDefault="00B30B45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Hochladen der Wetterdaten-Einlese-Datei</w:t>
            </w:r>
          </w:p>
        </w:tc>
        <w:tc>
          <w:tcPr>
            <w:tcW w:w="1675" w:type="dxa"/>
          </w:tcPr>
          <w:p w14:paraId="471A4332" w14:textId="79E6E191" w:rsidR="001F26B8" w:rsidRPr="00FE0BDC" w:rsidRDefault="00B30B45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47BC5640" w:rsidR="001F26B8" w:rsidRDefault="00EE0F76" w:rsidP="00230109">
            <w:pPr>
              <w:ind w:left="0"/>
            </w:pPr>
            <w:r>
              <w:t>4</w:t>
            </w:r>
          </w:p>
        </w:tc>
        <w:tc>
          <w:tcPr>
            <w:tcW w:w="6007" w:type="dxa"/>
          </w:tcPr>
          <w:p w14:paraId="4706A160" w14:textId="43B16576" w:rsidR="001F26B8" w:rsidRDefault="00B30B45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Polynomiale Modelle für 2, 6 und 24 h entwickeln</w:t>
            </w:r>
          </w:p>
        </w:tc>
        <w:tc>
          <w:tcPr>
            <w:tcW w:w="1675" w:type="dxa"/>
          </w:tcPr>
          <w:p w14:paraId="6469C7B9" w14:textId="1F72EB66" w:rsidR="001F26B8" w:rsidRDefault="00B30B45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</w:tr>
      <w:tr w:rsidR="001C1DFC" w14:paraId="7AE26C70" w14:textId="77777777" w:rsidTr="001F26B8">
        <w:trPr>
          <w:trHeight w:val="472"/>
        </w:trPr>
        <w:tc>
          <w:tcPr>
            <w:tcW w:w="471" w:type="dxa"/>
          </w:tcPr>
          <w:p w14:paraId="129AFCD4" w14:textId="435FF5AD" w:rsidR="001C1DFC" w:rsidRDefault="001C1DFC" w:rsidP="00230109">
            <w:pPr>
              <w:ind w:left="0"/>
            </w:pPr>
            <w:r>
              <w:t xml:space="preserve">5 </w:t>
            </w:r>
          </w:p>
        </w:tc>
        <w:tc>
          <w:tcPr>
            <w:tcW w:w="6007" w:type="dxa"/>
          </w:tcPr>
          <w:p w14:paraId="5EE1FE92" w14:textId="79A1AFB9" w:rsidR="001C1DFC" w:rsidRDefault="00F62543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die Frankfurter Stationen selektieren</w:t>
            </w:r>
          </w:p>
        </w:tc>
        <w:tc>
          <w:tcPr>
            <w:tcW w:w="1675" w:type="dxa"/>
          </w:tcPr>
          <w:p w14:paraId="1EF011AA" w14:textId="48B77229" w:rsidR="001C1DFC" w:rsidRDefault="00111232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0D25AD" w14:paraId="74EC1C73" w14:textId="77777777" w:rsidTr="001F26B8">
        <w:trPr>
          <w:trHeight w:val="472"/>
        </w:trPr>
        <w:tc>
          <w:tcPr>
            <w:tcW w:w="471" w:type="dxa"/>
          </w:tcPr>
          <w:p w14:paraId="0E6CC79D" w14:textId="210C70AC" w:rsidR="000D25AD" w:rsidRDefault="000D25AD" w:rsidP="00230109">
            <w:pPr>
              <w:ind w:left="0"/>
            </w:pPr>
            <w:r>
              <w:t>6</w:t>
            </w:r>
          </w:p>
        </w:tc>
        <w:tc>
          <w:tcPr>
            <w:tcW w:w="6007" w:type="dxa"/>
          </w:tcPr>
          <w:p w14:paraId="7E329DC9" w14:textId="20A990C1" w:rsidR="000D25AD" w:rsidRDefault="005A10A3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Handschriftliche Notizen eingeben und Datei hochladen</w:t>
            </w:r>
          </w:p>
        </w:tc>
        <w:tc>
          <w:tcPr>
            <w:tcW w:w="1675" w:type="dxa"/>
          </w:tcPr>
          <w:p w14:paraId="76DC1A5B" w14:textId="1159421E" w:rsidR="000D25AD" w:rsidRDefault="005A10A3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5A10A3" w14:paraId="5F3682D1" w14:textId="77777777" w:rsidTr="001F26B8">
        <w:trPr>
          <w:trHeight w:val="472"/>
        </w:trPr>
        <w:tc>
          <w:tcPr>
            <w:tcW w:w="471" w:type="dxa"/>
          </w:tcPr>
          <w:p w14:paraId="28D3124B" w14:textId="19010718" w:rsidR="005A10A3" w:rsidRDefault="005A10A3" w:rsidP="00230109">
            <w:pPr>
              <w:ind w:left="0"/>
            </w:pPr>
            <w:r>
              <w:t>7</w:t>
            </w:r>
          </w:p>
        </w:tc>
        <w:tc>
          <w:tcPr>
            <w:tcW w:w="6007" w:type="dxa"/>
          </w:tcPr>
          <w:p w14:paraId="4471A14F" w14:textId="4AA84658" w:rsidR="005A10A3" w:rsidRDefault="005A10A3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Titelblatt anpassen</w:t>
            </w:r>
          </w:p>
        </w:tc>
        <w:tc>
          <w:tcPr>
            <w:tcW w:w="1675" w:type="dxa"/>
          </w:tcPr>
          <w:p w14:paraId="56463A46" w14:textId="55F21940" w:rsidR="005A10A3" w:rsidRDefault="005A10A3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Sophia</w:t>
            </w:r>
          </w:p>
        </w:tc>
      </w:tr>
      <w:tr w:rsidR="008E5A72" w14:paraId="1B52DAFF" w14:textId="77777777" w:rsidTr="001F26B8">
        <w:trPr>
          <w:trHeight w:val="472"/>
        </w:trPr>
        <w:tc>
          <w:tcPr>
            <w:tcW w:w="471" w:type="dxa"/>
          </w:tcPr>
          <w:p w14:paraId="48698991" w14:textId="7A2734FA" w:rsidR="008E5A72" w:rsidRDefault="005A10A3" w:rsidP="00230109">
            <w:pPr>
              <w:ind w:left="0"/>
            </w:pPr>
            <w:r>
              <w:t>8</w:t>
            </w:r>
          </w:p>
        </w:tc>
        <w:tc>
          <w:tcPr>
            <w:tcW w:w="6007" w:type="dxa"/>
          </w:tcPr>
          <w:p w14:paraId="13CF51A6" w14:textId="58BD77EF" w:rsidR="008E5A72" w:rsidRDefault="00111232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Niedrig </w:t>
            </w:r>
            <w:r w:rsidR="00F62543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riorisiert: </w:t>
            </w:r>
            <w:r w:rsidR="00F62543">
              <w:rPr>
                <w:sz w:val="20"/>
                <w:szCs w:val="20"/>
              </w:rPr>
              <w:t>Operationalisierung der Testergebnisse für die Predictive Models</w:t>
            </w:r>
          </w:p>
        </w:tc>
        <w:tc>
          <w:tcPr>
            <w:tcW w:w="1675" w:type="dxa"/>
          </w:tcPr>
          <w:p w14:paraId="137C1C35" w14:textId="23A363E1" w:rsidR="008E5A72" w:rsidRDefault="00F62543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Nina, Sophia, Nicklas</w:t>
            </w:r>
          </w:p>
        </w:tc>
      </w:tr>
    </w:tbl>
    <w:p w14:paraId="6F36A860" w14:textId="2D9C4770" w:rsidR="005347DA" w:rsidRPr="00287557" w:rsidRDefault="00340B4E" w:rsidP="00725879">
      <w:pPr>
        <w:pStyle w:val="Listennummer"/>
        <w:numPr>
          <w:ilvl w:val="0"/>
          <w:numId w:val="0"/>
        </w:numPr>
        <w:ind w:left="173"/>
        <w:rPr>
          <w:b w:val="0"/>
          <w:lang w:val="en-US"/>
        </w:rPr>
      </w:pPr>
      <w:r>
        <w:t>Zeitpl</w:t>
      </w:r>
      <w:r w:rsidR="00287557">
        <w:t>an</w:t>
      </w:r>
    </w:p>
    <w:tbl>
      <w:tblPr>
        <w:tblStyle w:val="Tabellenraster"/>
        <w:tblW w:w="8186" w:type="dxa"/>
        <w:tblInd w:w="173" w:type="dxa"/>
        <w:tblLook w:val="04A0" w:firstRow="1" w:lastRow="0" w:firstColumn="1" w:lastColumn="0" w:noHBand="0" w:noVBand="1"/>
      </w:tblPr>
      <w:tblGrid>
        <w:gridCol w:w="923"/>
        <w:gridCol w:w="4065"/>
        <w:gridCol w:w="1803"/>
        <w:gridCol w:w="1395"/>
      </w:tblGrid>
      <w:tr w:rsidR="004D3B9C" w14:paraId="3FB44048" w14:textId="6620314B" w:rsidTr="0006716D">
        <w:trPr>
          <w:trHeight w:val="283"/>
        </w:trPr>
        <w:tc>
          <w:tcPr>
            <w:tcW w:w="923" w:type="dxa"/>
          </w:tcPr>
          <w:p w14:paraId="547DE8DD" w14:textId="14AEB17A" w:rsidR="004D3B9C" w:rsidRPr="00185264" w:rsidRDefault="004D3B9C" w:rsidP="00C830FB">
            <w:pPr>
              <w:ind w:left="0"/>
              <w:rPr>
                <w:b/>
              </w:rPr>
            </w:pPr>
            <w:r w:rsidRPr="00185264">
              <w:rPr>
                <w:b/>
              </w:rPr>
              <w:t>Datum</w:t>
            </w:r>
          </w:p>
        </w:tc>
        <w:tc>
          <w:tcPr>
            <w:tcW w:w="4238" w:type="dxa"/>
          </w:tcPr>
          <w:p w14:paraId="7D5B4F1B" w14:textId="77777777" w:rsidR="004D3B9C" w:rsidRPr="00185264" w:rsidRDefault="004D3B9C" w:rsidP="00C830FB">
            <w:pPr>
              <w:ind w:left="0"/>
              <w:rPr>
                <w:b/>
              </w:rPr>
            </w:pPr>
            <w:r w:rsidRPr="00185264">
              <w:rPr>
                <w:b/>
              </w:rPr>
              <w:t>Aufgabe</w:t>
            </w:r>
          </w:p>
        </w:tc>
        <w:tc>
          <w:tcPr>
            <w:tcW w:w="1607" w:type="dxa"/>
          </w:tcPr>
          <w:p w14:paraId="32F6C36F" w14:textId="77777777" w:rsidR="004D3B9C" w:rsidRPr="00185264" w:rsidRDefault="004D3B9C" w:rsidP="00C830FB">
            <w:pPr>
              <w:ind w:left="0"/>
              <w:rPr>
                <w:b/>
              </w:rPr>
            </w:pPr>
            <w:r w:rsidRPr="00185264">
              <w:rPr>
                <w:b/>
              </w:rPr>
              <w:t>Verantwortung</w:t>
            </w:r>
          </w:p>
        </w:tc>
        <w:tc>
          <w:tcPr>
            <w:tcW w:w="1418" w:type="dxa"/>
          </w:tcPr>
          <w:p w14:paraId="7C0FEE92" w14:textId="066A2E13" w:rsidR="004D3B9C" w:rsidRPr="00185264" w:rsidRDefault="004D3B9C" w:rsidP="00C830FB">
            <w:pPr>
              <w:ind w:lef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D3B9C" w14:paraId="13EE2478" w14:textId="0A405F90" w:rsidTr="0006716D">
        <w:trPr>
          <w:trHeight w:val="275"/>
        </w:trPr>
        <w:tc>
          <w:tcPr>
            <w:tcW w:w="923" w:type="dxa"/>
          </w:tcPr>
          <w:p w14:paraId="0112E486" w14:textId="41A4DBD6" w:rsidR="004D3B9C" w:rsidRPr="00185264" w:rsidRDefault="004D3B9C" w:rsidP="00C830FB">
            <w:pPr>
              <w:ind w:left="0"/>
            </w:pPr>
            <w:r w:rsidRPr="00185264">
              <w:t>09.01.</w:t>
            </w:r>
          </w:p>
        </w:tc>
        <w:tc>
          <w:tcPr>
            <w:tcW w:w="4238" w:type="dxa"/>
          </w:tcPr>
          <w:p w14:paraId="4CD59E67" w14:textId="6C927F30" w:rsidR="004D3B9C" w:rsidRPr="00185264" w:rsidRDefault="004D3B9C" w:rsidP="00C830FB">
            <w:pPr>
              <w:ind w:left="0"/>
            </w:pPr>
            <w:r w:rsidRPr="00185264">
              <w:t>Fragen: 1 oder mehrere Notebooks</w:t>
            </w:r>
          </w:p>
        </w:tc>
        <w:tc>
          <w:tcPr>
            <w:tcW w:w="1607" w:type="dxa"/>
          </w:tcPr>
          <w:p w14:paraId="3A2AB853" w14:textId="4B2656D0" w:rsidR="004D3B9C" w:rsidRPr="00185264" w:rsidRDefault="004D3B9C" w:rsidP="00C830FB">
            <w:pPr>
              <w:ind w:left="0"/>
            </w:pPr>
            <w:r w:rsidRPr="00185264">
              <w:t>Nina</w:t>
            </w:r>
          </w:p>
        </w:tc>
        <w:tc>
          <w:tcPr>
            <w:tcW w:w="1418" w:type="dxa"/>
          </w:tcPr>
          <w:p w14:paraId="629EC8FD" w14:textId="1FB6049A" w:rsidR="004D3B9C" w:rsidRPr="00185264" w:rsidRDefault="0006716D" w:rsidP="00C830FB">
            <w:pPr>
              <w:ind w:left="0"/>
            </w:pPr>
            <w:r>
              <w:t>1 Notebook</w:t>
            </w:r>
          </w:p>
        </w:tc>
      </w:tr>
      <w:tr w:rsidR="004D3B9C" w14:paraId="1EE7043F" w14:textId="00917C2A" w:rsidTr="0006716D">
        <w:trPr>
          <w:trHeight w:val="283"/>
        </w:trPr>
        <w:tc>
          <w:tcPr>
            <w:tcW w:w="923" w:type="dxa"/>
          </w:tcPr>
          <w:p w14:paraId="31F9BAAE" w14:textId="7BC01477" w:rsidR="004D3B9C" w:rsidRPr="00185264" w:rsidRDefault="004D3B9C" w:rsidP="00C830FB">
            <w:pPr>
              <w:ind w:left="0"/>
            </w:pPr>
            <w:r w:rsidRPr="00185264">
              <w:t>12.01.</w:t>
            </w:r>
          </w:p>
        </w:tc>
        <w:tc>
          <w:tcPr>
            <w:tcW w:w="4238" w:type="dxa"/>
          </w:tcPr>
          <w:p w14:paraId="547B69B2" w14:textId="6D65CA5D" w:rsidR="004D3B9C" w:rsidRPr="00185264" w:rsidRDefault="004D3B9C" w:rsidP="00A303F2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r w:rsidRPr="00185264">
              <w:rPr>
                <w:b w:val="0"/>
              </w:rPr>
              <w:t>Nächster Termin</w:t>
            </w:r>
          </w:p>
        </w:tc>
        <w:tc>
          <w:tcPr>
            <w:tcW w:w="1607" w:type="dxa"/>
          </w:tcPr>
          <w:p w14:paraId="1D92AC41" w14:textId="302ABAA2" w:rsidR="004D3B9C" w:rsidRPr="00185264" w:rsidRDefault="004D3B9C" w:rsidP="00C830FB">
            <w:pPr>
              <w:ind w:left="0"/>
            </w:pPr>
            <w:r w:rsidRPr="00185264">
              <w:t>Alle</w:t>
            </w:r>
          </w:p>
        </w:tc>
        <w:tc>
          <w:tcPr>
            <w:tcW w:w="1418" w:type="dxa"/>
          </w:tcPr>
          <w:p w14:paraId="6854FA19" w14:textId="77777777" w:rsidR="004D3B9C" w:rsidRPr="00185264" w:rsidRDefault="004D3B9C" w:rsidP="00C830FB">
            <w:pPr>
              <w:ind w:left="0"/>
            </w:pPr>
          </w:p>
        </w:tc>
      </w:tr>
      <w:tr w:rsidR="004D3B9C" w:rsidRPr="00D41AEE" w14:paraId="32BB61CE" w14:textId="1F0B7CAF" w:rsidTr="0006716D">
        <w:trPr>
          <w:trHeight w:val="283"/>
        </w:trPr>
        <w:tc>
          <w:tcPr>
            <w:tcW w:w="923" w:type="dxa"/>
          </w:tcPr>
          <w:p w14:paraId="7A262AF9" w14:textId="1ABE1EF2" w:rsidR="004D3B9C" w:rsidRPr="00185264" w:rsidRDefault="004D3B9C" w:rsidP="00C830FB">
            <w:pPr>
              <w:ind w:left="0"/>
            </w:pPr>
            <w:r w:rsidRPr="00185264">
              <w:t>15.01.</w:t>
            </w:r>
          </w:p>
        </w:tc>
        <w:tc>
          <w:tcPr>
            <w:tcW w:w="4238" w:type="dxa"/>
          </w:tcPr>
          <w:p w14:paraId="254B8147" w14:textId="7E4B9360" w:rsidR="004D3B9C" w:rsidRPr="00185264" w:rsidRDefault="004D3B9C" w:rsidP="00A303F2">
            <w:pPr>
              <w:pStyle w:val="Listennummer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 w:rsidRPr="00185264">
              <w:rPr>
                <w:b w:val="0"/>
                <w:lang w:val="en-US"/>
              </w:rPr>
              <w:t>Prediction Modell Evaluation variation between models</w:t>
            </w:r>
          </w:p>
        </w:tc>
        <w:tc>
          <w:tcPr>
            <w:tcW w:w="1607" w:type="dxa"/>
          </w:tcPr>
          <w:p w14:paraId="5CAB4D25" w14:textId="3461C954" w:rsidR="004D3B9C" w:rsidRPr="00185264" w:rsidRDefault="004D3B9C" w:rsidP="00C830FB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14:paraId="16BAFE39" w14:textId="77777777" w:rsidR="004D3B9C" w:rsidRPr="00185264" w:rsidRDefault="004D3B9C" w:rsidP="00C830FB">
            <w:pPr>
              <w:ind w:left="0"/>
              <w:rPr>
                <w:lang w:val="en-US"/>
              </w:rPr>
            </w:pPr>
          </w:p>
        </w:tc>
      </w:tr>
      <w:tr w:rsidR="004D3B9C" w:rsidRPr="00287557" w14:paraId="1C1A562B" w14:textId="1EB79079" w:rsidTr="0006716D">
        <w:trPr>
          <w:trHeight w:val="283"/>
        </w:trPr>
        <w:tc>
          <w:tcPr>
            <w:tcW w:w="923" w:type="dxa"/>
          </w:tcPr>
          <w:p w14:paraId="37370F06" w14:textId="02FBB78C" w:rsidR="004D3B9C" w:rsidRPr="00185264" w:rsidRDefault="004D3B9C" w:rsidP="00C830FB">
            <w:pPr>
              <w:ind w:left="0"/>
            </w:pPr>
            <w:r w:rsidRPr="00185264">
              <w:t>14.01.</w:t>
            </w:r>
          </w:p>
        </w:tc>
        <w:tc>
          <w:tcPr>
            <w:tcW w:w="4238" w:type="dxa"/>
          </w:tcPr>
          <w:p w14:paraId="564821A2" w14:textId="29FC3B8B" w:rsidR="004D3B9C" w:rsidRPr="00185264" w:rsidRDefault="004D3B9C" w:rsidP="00185264">
            <w:pPr>
              <w:pStyle w:val="Listennummer"/>
              <w:numPr>
                <w:ilvl w:val="0"/>
                <w:numId w:val="0"/>
              </w:numPr>
              <w:ind w:left="173" w:hanging="173"/>
              <w:rPr>
                <w:b w:val="0"/>
                <w:lang w:val="en-US"/>
              </w:rPr>
            </w:pPr>
            <w:r w:rsidRPr="00185264">
              <w:rPr>
                <w:b w:val="0"/>
              </w:rPr>
              <w:t>Data preperation vereinheitlichen</w:t>
            </w:r>
          </w:p>
        </w:tc>
        <w:tc>
          <w:tcPr>
            <w:tcW w:w="1607" w:type="dxa"/>
          </w:tcPr>
          <w:p w14:paraId="283F367E" w14:textId="4C850AD4" w:rsidR="004D3B9C" w:rsidRPr="00185264" w:rsidRDefault="004D3B9C" w:rsidP="00C830FB">
            <w:pPr>
              <w:ind w:left="0"/>
              <w:rPr>
                <w:lang w:val="en-US"/>
              </w:rPr>
            </w:pPr>
            <w:r w:rsidRPr="00185264">
              <w:t>Alle</w:t>
            </w:r>
          </w:p>
        </w:tc>
        <w:tc>
          <w:tcPr>
            <w:tcW w:w="1418" w:type="dxa"/>
          </w:tcPr>
          <w:p w14:paraId="032E3B8A" w14:textId="77777777" w:rsidR="004D3B9C" w:rsidRPr="00185264" w:rsidRDefault="004D3B9C" w:rsidP="00C830FB">
            <w:pPr>
              <w:ind w:left="0"/>
            </w:pPr>
          </w:p>
        </w:tc>
      </w:tr>
      <w:tr w:rsidR="004D3B9C" w14:paraId="1AC4147F" w14:textId="1FAEDED9" w:rsidTr="0006716D">
        <w:trPr>
          <w:trHeight w:val="343"/>
        </w:trPr>
        <w:tc>
          <w:tcPr>
            <w:tcW w:w="923" w:type="dxa"/>
          </w:tcPr>
          <w:p w14:paraId="1F9A9511" w14:textId="5C3AE867" w:rsidR="004D3B9C" w:rsidRPr="00185264" w:rsidRDefault="004D3B9C" w:rsidP="00C830FB">
            <w:pPr>
              <w:ind w:left="0"/>
            </w:pPr>
            <w:r w:rsidRPr="00185264">
              <w:t>22.01.</w:t>
            </w:r>
          </w:p>
        </w:tc>
        <w:tc>
          <w:tcPr>
            <w:tcW w:w="4238" w:type="dxa"/>
          </w:tcPr>
          <w:p w14:paraId="08557F27" w14:textId="285F0FC5" w:rsidR="004D3B9C" w:rsidRPr="00185264" w:rsidRDefault="004D3B9C" w:rsidP="00287557">
            <w:pPr>
              <w:pStyle w:val="Listennummer"/>
              <w:numPr>
                <w:ilvl w:val="0"/>
                <w:numId w:val="0"/>
              </w:numPr>
              <w:ind w:left="173" w:hanging="173"/>
              <w:rPr>
                <w:b w:val="0"/>
              </w:rPr>
            </w:pPr>
            <w:r w:rsidRPr="00185264">
              <w:rPr>
                <w:b w:val="0"/>
              </w:rPr>
              <w:t>Finalisierung und durchkommentieren der Notebooks</w:t>
            </w:r>
          </w:p>
        </w:tc>
        <w:tc>
          <w:tcPr>
            <w:tcW w:w="1607" w:type="dxa"/>
          </w:tcPr>
          <w:p w14:paraId="52FBA3B4" w14:textId="51515F7E" w:rsidR="004D3B9C" w:rsidRPr="00185264" w:rsidRDefault="004D3B9C" w:rsidP="00C830FB">
            <w:pPr>
              <w:ind w:left="0"/>
            </w:pPr>
            <w:r w:rsidRPr="00185264">
              <w:t>Alle</w:t>
            </w:r>
          </w:p>
        </w:tc>
        <w:tc>
          <w:tcPr>
            <w:tcW w:w="1418" w:type="dxa"/>
          </w:tcPr>
          <w:p w14:paraId="12A7E9C7" w14:textId="77777777" w:rsidR="004D3B9C" w:rsidRPr="00185264" w:rsidRDefault="004D3B9C" w:rsidP="00C830FB">
            <w:pPr>
              <w:ind w:left="0"/>
            </w:pPr>
          </w:p>
        </w:tc>
      </w:tr>
      <w:tr w:rsidR="004D3B9C" w14:paraId="53776729" w14:textId="4EC03196" w:rsidTr="0006716D">
        <w:trPr>
          <w:trHeight w:val="295"/>
        </w:trPr>
        <w:tc>
          <w:tcPr>
            <w:tcW w:w="923" w:type="dxa"/>
          </w:tcPr>
          <w:p w14:paraId="6F531963" w14:textId="79C70F71" w:rsidR="004D3B9C" w:rsidRPr="00185264" w:rsidRDefault="004D3B9C" w:rsidP="00C830FB">
            <w:pPr>
              <w:ind w:left="0"/>
            </w:pPr>
            <w:r w:rsidRPr="00185264">
              <w:t>22.01</w:t>
            </w:r>
          </w:p>
        </w:tc>
        <w:tc>
          <w:tcPr>
            <w:tcW w:w="4238" w:type="dxa"/>
          </w:tcPr>
          <w:p w14:paraId="6201CF38" w14:textId="069AF19B" w:rsidR="004D3B9C" w:rsidRPr="00185264" w:rsidRDefault="004D3B9C" w:rsidP="00C830FB">
            <w:pPr>
              <w:ind w:left="0"/>
            </w:pPr>
            <w:r w:rsidRPr="00185264">
              <w:t>Finalisierung der einzelnen Textbausteine (Ergebnisse + Interpretation)</w:t>
            </w:r>
            <w:r w:rsidR="00CA1BB9">
              <w:t>, Executive Summary schreiben</w:t>
            </w:r>
            <w:r w:rsidRPr="00185264">
              <w:t xml:space="preserve"> &amp; an Sophia schicken</w:t>
            </w:r>
          </w:p>
        </w:tc>
        <w:tc>
          <w:tcPr>
            <w:tcW w:w="1607" w:type="dxa"/>
          </w:tcPr>
          <w:p w14:paraId="7A7772AE" w14:textId="5FC57934" w:rsidR="004D3B9C" w:rsidRPr="00185264" w:rsidRDefault="004D3B9C" w:rsidP="00C830FB">
            <w:pPr>
              <w:ind w:left="0"/>
            </w:pPr>
            <w:r w:rsidRPr="00185264">
              <w:t>Alle</w:t>
            </w:r>
          </w:p>
        </w:tc>
        <w:tc>
          <w:tcPr>
            <w:tcW w:w="1418" w:type="dxa"/>
          </w:tcPr>
          <w:p w14:paraId="3E3B2D78" w14:textId="77777777" w:rsidR="004D3B9C" w:rsidRPr="00185264" w:rsidRDefault="004D3B9C" w:rsidP="00C830FB">
            <w:pPr>
              <w:ind w:left="0"/>
            </w:pPr>
          </w:p>
        </w:tc>
      </w:tr>
      <w:tr w:rsidR="004D3B9C" w14:paraId="00961C0E" w14:textId="7F4C3699" w:rsidTr="0006716D">
        <w:trPr>
          <w:trHeight w:val="472"/>
        </w:trPr>
        <w:tc>
          <w:tcPr>
            <w:tcW w:w="923" w:type="dxa"/>
          </w:tcPr>
          <w:p w14:paraId="26BD63BE" w14:textId="451F4F94" w:rsidR="004D3B9C" w:rsidRPr="00185264" w:rsidRDefault="004D3B9C" w:rsidP="00C830FB">
            <w:pPr>
              <w:ind w:left="0"/>
            </w:pPr>
            <w:r w:rsidRPr="00185264">
              <w:t>23.01.</w:t>
            </w:r>
          </w:p>
        </w:tc>
        <w:tc>
          <w:tcPr>
            <w:tcW w:w="4238" w:type="dxa"/>
          </w:tcPr>
          <w:p w14:paraId="4AA82D51" w14:textId="00731F98" w:rsidR="004D3B9C" w:rsidRPr="00185264" w:rsidRDefault="004D3B9C" w:rsidP="00C830FB">
            <w:pPr>
              <w:ind w:left="0"/>
            </w:pPr>
            <w:r w:rsidRPr="00185264">
              <w:t>Zusammenfügen der Notebooks</w:t>
            </w:r>
          </w:p>
        </w:tc>
        <w:tc>
          <w:tcPr>
            <w:tcW w:w="1607" w:type="dxa"/>
          </w:tcPr>
          <w:p w14:paraId="30DF463B" w14:textId="32F49848" w:rsidR="004D3B9C" w:rsidRPr="00185264" w:rsidRDefault="004D3B9C" w:rsidP="00C830FB">
            <w:pPr>
              <w:ind w:left="0"/>
            </w:pPr>
            <w:r w:rsidRPr="00185264">
              <w:t>Nina</w:t>
            </w:r>
          </w:p>
        </w:tc>
        <w:tc>
          <w:tcPr>
            <w:tcW w:w="1418" w:type="dxa"/>
          </w:tcPr>
          <w:p w14:paraId="29D77BE7" w14:textId="77777777" w:rsidR="004D3B9C" w:rsidRPr="00185264" w:rsidRDefault="004D3B9C" w:rsidP="00C830FB">
            <w:pPr>
              <w:ind w:left="0"/>
            </w:pPr>
          </w:p>
        </w:tc>
      </w:tr>
      <w:tr w:rsidR="004D3B9C" w14:paraId="2009BF5E" w14:textId="4AB90B2F" w:rsidTr="0006716D">
        <w:trPr>
          <w:trHeight w:val="207"/>
        </w:trPr>
        <w:tc>
          <w:tcPr>
            <w:tcW w:w="923" w:type="dxa"/>
          </w:tcPr>
          <w:p w14:paraId="1772253F" w14:textId="6F8FC1BA" w:rsidR="004D3B9C" w:rsidRPr="00185264" w:rsidRDefault="004D3B9C" w:rsidP="00C830FB">
            <w:pPr>
              <w:ind w:left="0"/>
            </w:pPr>
            <w:r w:rsidRPr="00185264">
              <w:t>23.01.</w:t>
            </w:r>
          </w:p>
        </w:tc>
        <w:tc>
          <w:tcPr>
            <w:tcW w:w="4238" w:type="dxa"/>
          </w:tcPr>
          <w:p w14:paraId="110B9B36" w14:textId="3E06BCE4" w:rsidR="004D3B9C" w:rsidRPr="00185264" w:rsidRDefault="004D3B9C" w:rsidP="00C830FB">
            <w:pPr>
              <w:ind w:left="0"/>
            </w:pPr>
            <w:r w:rsidRPr="00185264">
              <w:t>Zusammenfügen der Texte</w:t>
            </w:r>
          </w:p>
        </w:tc>
        <w:tc>
          <w:tcPr>
            <w:tcW w:w="1607" w:type="dxa"/>
          </w:tcPr>
          <w:p w14:paraId="054E1860" w14:textId="643F14EE" w:rsidR="004D3B9C" w:rsidRPr="00185264" w:rsidRDefault="004D3B9C" w:rsidP="00C830FB">
            <w:pPr>
              <w:ind w:left="0"/>
            </w:pPr>
            <w:r w:rsidRPr="00185264">
              <w:t>Sophia</w:t>
            </w:r>
          </w:p>
        </w:tc>
        <w:tc>
          <w:tcPr>
            <w:tcW w:w="1418" w:type="dxa"/>
          </w:tcPr>
          <w:p w14:paraId="37EEE1BE" w14:textId="77777777" w:rsidR="004D3B9C" w:rsidRPr="00185264" w:rsidRDefault="004D3B9C" w:rsidP="00C830FB">
            <w:pPr>
              <w:ind w:left="0"/>
            </w:pPr>
          </w:p>
        </w:tc>
      </w:tr>
      <w:tr w:rsidR="004D3B9C" w14:paraId="2845E5B1" w14:textId="6256FD6E" w:rsidTr="0006716D">
        <w:trPr>
          <w:trHeight w:val="225"/>
        </w:trPr>
        <w:tc>
          <w:tcPr>
            <w:tcW w:w="923" w:type="dxa"/>
          </w:tcPr>
          <w:p w14:paraId="7BAE2D6E" w14:textId="67B408EE" w:rsidR="004D3B9C" w:rsidRPr="00185264" w:rsidRDefault="004D3B9C" w:rsidP="00C830FB">
            <w:pPr>
              <w:ind w:left="0"/>
            </w:pPr>
            <w:r w:rsidRPr="00185264">
              <w:t>24.01.</w:t>
            </w:r>
          </w:p>
        </w:tc>
        <w:tc>
          <w:tcPr>
            <w:tcW w:w="4238" w:type="dxa"/>
          </w:tcPr>
          <w:p w14:paraId="6411BD1C" w14:textId="7ED48928" w:rsidR="004D3B9C" w:rsidRPr="00185264" w:rsidRDefault="004D3B9C" w:rsidP="00C830FB">
            <w:pPr>
              <w:ind w:left="0"/>
            </w:pPr>
            <w:r w:rsidRPr="00185264">
              <w:t>Termin zum Gegenlesen des / der fertigen Notebooks</w:t>
            </w:r>
          </w:p>
        </w:tc>
        <w:tc>
          <w:tcPr>
            <w:tcW w:w="1607" w:type="dxa"/>
          </w:tcPr>
          <w:p w14:paraId="1790C799" w14:textId="7788A36D" w:rsidR="004D3B9C" w:rsidRPr="00185264" w:rsidRDefault="004D3B9C" w:rsidP="00C830FB">
            <w:pPr>
              <w:ind w:left="0"/>
            </w:pPr>
            <w:r w:rsidRPr="00185264">
              <w:t>Alle</w:t>
            </w:r>
          </w:p>
        </w:tc>
        <w:tc>
          <w:tcPr>
            <w:tcW w:w="1418" w:type="dxa"/>
          </w:tcPr>
          <w:p w14:paraId="3E4542C6" w14:textId="77777777" w:rsidR="004D3B9C" w:rsidRPr="00185264" w:rsidRDefault="004D3B9C" w:rsidP="00C830FB">
            <w:pPr>
              <w:ind w:left="0"/>
            </w:pPr>
          </w:p>
        </w:tc>
      </w:tr>
      <w:tr w:rsidR="004D3B9C" w14:paraId="01EE102B" w14:textId="021F694B" w:rsidTr="0006716D">
        <w:trPr>
          <w:trHeight w:val="215"/>
        </w:trPr>
        <w:tc>
          <w:tcPr>
            <w:tcW w:w="923" w:type="dxa"/>
          </w:tcPr>
          <w:p w14:paraId="19BEF7AA" w14:textId="24392704" w:rsidR="004D3B9C" w:rsidRPr="00185264" w:rsidRDefault="004D3B9C" w:rsidP="00C830FB">
            <w:pPr>
              <w:ind w:left="0"/>
            </w:pPr>
            <w:r w:rsidRPr="00185264">
              <w:t>26.01.</w:t>
            </w:r>
          </w:p>
        </w:tc>
        <w:tc>
          <w:tcPr>
            <w:tcW w:w="4238" w:type="dxa"/>
          </w:tcPr>
          <w:p w14:paraId="4E2FFF89" w14:textId="2702B416" w:rsidR="004D3B9C" w:rsidRPr="00185264" w:rsidRDefault="004D3B9C" w:rsidP="00C830FB">
            <w:pPr>
              <w:ind w:left="0"/>
            </w:pPr>
            <w:r w:rsidRPr="00185264">
              <w:t>Durchformatieren des Dokuments</w:t>
            </w:r>
          </w:p>
        </w:tc>
        <w:tc>
          <w:tcPr>
            <w:tcW w:w="1607" w:type="dxa"/>
          </w:tcPr>
          <w:p w14:paraId="226B1AC1" w14:textId="40D66A33" w:rsidR="004D3B9C" w:rsidRPr="00185264" w:rsidRDefault="004D3B9C" w:rsidP="00C830FB">
            <w:pPr>
              <w:ind w:left="0"/>
            </w:pPr>
            <w:r w:rsidRPr="00185264">
              <w:t>Sophia</w:t>
            </w:r>
          </w:p>
        </w:tc>
        <w:tc>
          <w:tcPr>
            <w:tcW w:w="1418" w:type="dxa"/>
          </w:tcPr>
          <w:p w14:paraId="0A17210A" w14:textId="77777777" w:rsidR="004D3B9C" w:rsidRPr="00185264" w:rsidRDefault="004D3B9C" w:rsidP="00C830FB">
            <w:pPr>
              <w:ind w:left="0"/>
            </w:pPr>
          </w:p>
        </w:tc>
      </w:tr>
      <w:tr w:rsidR="004D3B9C" w14:paraId="7EA26C1A" w14:textId="345B385B" w:rsidTr="0006716D">
        <w:trPr>
          <w:trHeight w:val="205"/>
        </w:trPr>
        <w:tc>
          <w:tcPr>
            <w:tcW w:w="923" w:type="dxa"/>
          </w:tcPr>
          <w:p w14:paraId="0CFB637F" w14:textId="457497FC" w:rsidR="004D3B9C" w:rsidRPr="00185264" w:rsidRDefault="004D3B9C" w:rsidP="00C830FB">
            <w:pPr>
              <w:ind w:left="0"/>
            </w:pPr>
            <w:r w:rsidRPr="00185264">
              <w:t>26.01.</w:t>
            </w:r>
          </w:p>
        </w:tc>
        <w:tc>
          <w:tcPr>
            <w:tcW w:w="4238" w:type="dxa"/>
          </w:tcPr>
          <w:p w14:paraId="2324C3C6" w14:textId="473963F6" w:rsidR="004D3B9C" w:rsidRPr="00185264" w:rsidRDefault="004D3B9C" w:rsidP="005347DA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r w:rsidRPr="00185264">
              <w:rPr>
                <w:b w:val="0"/>
              </w:rPr>
              <w:t>Ggf anpassen des Notebooks (Formatierung), df usw</w:t>
            </w:r>
          </w:p>
        </w:tc>
        <w:tc>
          <w:tcPr>
            <w:tcW w:w="1607" w:type="dxa"/>
          </w:tcPr>
          <w:p w14:paraId="54774517" w14:textId="0473F8EE" w:rsidR="004D3B9C" w:rsidRPr="00185264" w:rsidRDefault="004D3B9C" w:rsidP="00C830FB">
            <w:pPr>
              <w:ind w:left="0"/>
            </w:pPr>
            <w:r w:rsidRPr="00185264">
              <w:t>Nina</w:t>
            </w:r>
          </w:p>
        </w:tc>
        <w:tc>
          <w:tcPr>
            <w:tcW w:w="1418" w:type="dxa"/>
          </w:tcPr>
          <w:p w14:paraId="2A8DBC9D" w14:textId="77777777" w:rsidR="004D3B9C" w:rsidRPr="00185264" w:rsidRDefault="004D3B9C" w:rsidP="00C830FB">
            <w:pPr>
              <w:ind w:left="0"/>
            </w:pPr>
          </w:p>
        </w:tc>
      </w:tr>
      <w:tr w:rsidR="004D3B9C" w14:paraId="04F71747" w14:textId="1A899B28" w:rsidTr="0006716D">
        <w:trPr>
          <w:trHeight w:val="379"/>
        </w:trPr>
        <w:tc>
          <w:tcPr>
            <w:tcW w:w="923" w:type="dxa"/>
          </w:tcPr>
          <w:p w14:paraId="3F6E3FA5" w14:textId="4EAACA60" w:rsidR="004D3B9C" w:rsidRPr="00185264" w:rsidRDefault="004D3B9C" w:rsidP="00C830FB">
            <w:pPr>
              <w:ind w:left="0"/>
            </w:pPr>
            <w:r w:rsidRPr="00185264">
              <w:t>28.01.</w:t>
            </w:r>
          </w:p>
        </w:tc>
        <w:tc>
          <w:tcPr>
            <w:tcW w:w="4238" w:type="dxa"/>
          </w:tcPr>
          <w:p w14:paraId="038C864B" w14:textId="129C8839" w:rsidR="004D3B9C" w:rsidRPr="00185264" w:rsidRDefault="004D3B9C" w:rsidP="005347DA">
            <w:pPr>
              <w:pStyle w:val="Listennummer"/>
              <w:numPr>
                <w:ilvl w:val="0"/>
                <w:numId w:val="0"/>
              </w:numPr>
              <w:rPr>
                <w:b w:val="0"/>
              </w:rPr>
            </w:pPr>
            <w:r w:rsidRPr="00185264">
              <w:rPr>
                <w:b w:val="0"/>
              </w:rPr>
              <w:t>Gegenlesen des Dokuments</w:t>
            </w:r>
          </w:p>
        </w:tc>
        <w:tc>
          <w:tcPr>
            <w:tcW w:w="1607" w:type="dxa"/>
          </w:tcPr>
          <w:p w14:paraId="4108AD8F" w14:textId="3D11F8F9" w:rsidR="004D3B9C" w:rsidRPr="00185264" w:rsidRDefault="004D3B9C" w:rsidP="00C830FB">
            <w:pPr>
              <w:ind w:left="0"/>
            </w:pPr>
            <w:r w:rsidRPr="00185264">
              <w:t>Alle außer Sophia</w:t>
            </w:r>
          </w:p>
        </w:tc>
        <w:tc>
          <w:tcPr>
            <w:tcW w:w="1418" w:type="dxa"/>
          </w:tcPr>
          <w:p w14:paraId="2C120DA2" w14:textId="77777777" w:rsidR="004D3B9C" w:rsidRPr="00185264" w:rsidRDefault="004D3B9C" w:rsidP="00C830FB">
            <w:pPr>
              <w:ind w:left="0"/>
            </w:pPr>
          </w:p>
        </w:tc>
      </w:tr>
      <w:tr w:rsidR="004D3B9C" w14:paraId="2ECBB9BA" w14:textId="4BA1D59B" w:rsidTr="0006716D">
        <w:trPr>
          <w:trHeight w:val="379"/>
        </w:trPr>
        <w:tc>
          <w:tcPr>
            <w:tcW w:w="923" w:type="dxa"/>
          </w:tcPr>
          <w:p w14:paraId="421D6AD6" w14:textId="2CA1BC37" w:rsidR="004D3B9C" w:rsidRPr="00185264" w:rsidRDefault="004D3B9C" w:rsidP="00C830FB">
            <w:pPr>
              <w:ind w:left="0"/>
            </w:pPr>
            <w:r w:rsidRPr="00185264">
              <w:t>29.01.</w:t>
            </w:r>
          </w:p>
        </w:tc>
        <w:tc>
          <w:tcPr>
            <w:tcW w:w="4238" w:type="dxa"/>
          </w:tcPr>
          <w:p w14:paraId="7D986004" w14:textId="4881528D" w:rsidR="004D3B9C" w:rsidRPr="00185264" w:rsidRDefault="004D3B9C" w:rsidP="00610B78">
            <w:pPr>
              <w:pStyle w:val="Listennummer"/>
              <w:numPr>
                <w:ilvl w:val="0"/>
                <w:numId w:val="0"/>
              </w:numPr>
              <w:tabs>
                <w:tab w:val="left" w:pos="1532"/>
              </w:tabs>
              <w:rPr>
                <w:b w:val="0"/>
              </w:rPr>
            </w:pPr>
            <w:r w:rsidRPr="00185264">
              <w:rPr>
                <w:b w:val="0"/>
              </w:rPr>
              <w:t>Mail schreiben und abschicken</w:t>
            </w:r>
          </w:p>
        </w:tc>
        <w:tc>
          <w:tcPr>
            <w:tcW w:w="1607" w:type="dxa"/>
          </w:tcPr>
          <w:p w14:paraId="59A87635" w14:textId="146CA321" w:rsidR="004D3B9C" w:rsidRPr="00185264" w:rsidRDefault="004D3B9C" w:rsidP="00C830FB">
            <w:pPr>
              <w:ind w:left="0"/>
            </w:pPr>
            <w:r w:rsidRPr="00185264">
              <w:t>Sophia</w:t>
            </w:r>
          </w:p>
        </w:tc>
        <w:tc>
          <w:tcPr>
            <w:tcW w:w="1418" w:type="dxa"/>
          </w:tcPr>
          <w:p w14:paraId="1A8C8406" w14:textId="77777777" w:rsidR="004D3B9C" w:rsidRPr="00185264" w:rsidRDefault="004D3B9C" w:rsidP="00C830FB">
            <w:pPr>
              <w:ind w:left="0"/>
            </w:pPr>
          </w:p>
        </w:tc>
      </w:tr>
    </w:tbl>
    <w:p w14:paraId="73E86A17" w14:textId="24194A2D" w:rsidR="00FE0BDC" w:rsidRDefault="00FE0BDC" w:rsidP="00110F8B">
      <w:pPr>
        <w:pStyle w:val="Listennummer2"/>
        <w:numPr>
          <w:ilvl w:val="0"/>
          <w:numId w:val="0"/>
        </w:numPr>
      </w:pPr>
    </w:p>
    <w:p w14:paraId="363AE02E" w14:textId="329F46CC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8E5A72">
        <w:rPr>
          <w:b/>
        </w:rPr>
        <w:t xml:space="preserve"> </w:t>
      </w:r>
      <w:r w:rsidR="0006716D">
        <w:rPr>
          <w:b/>
        </w:rPr>
        <w:t>Nicklas</w:t>
      </w:r>
      <w:bookmarkStart w:id="0" w:name="_GoBack"/>
      <w:bookmarkEnd w:id="0"/>
    </w:p>
    <w:p w14:paraId="13BA946C" w14:textId="2BAF00F1" w:rsidR="00A303F2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8E5A72">
        <w:rPr>
          <w:b/>
        </w:rPr>
        <w:t xml:space="preserve"> </w:t>
      </w:r>
      <w:r w:rsidR="0006716D">
        <w:rPr>
          <w:b/>
        </w:rPr>
        <w:t>Sophia</w:t>
      </w:r>
    </w:p>
    <w:p w14:paraId="0BB706E0" w14:textId="0862FD42" w:rsidR="00FE0BDC" w:rsidRDefault="00A303F2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 xml:space="preserve">Ort des nächsten Treffens: </w:t>
      </w:r>
      <w:r w:rsidR="00F62543">
        <w:rPr>
          <w:b/>
        </w:rPr>
        <w:t>Pohligstraße 1</w:t>
      </w:r>
    </w:p>
    <w:p w14:paraId="4E436D5F" w14:textId="56AB2D51" w:rsidR="00A303F2" w:rsidRPr="001F26B8" w:rsidRDefault="00A303F2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Datum des nächsten Treffens:</w:t>
      </w:r>
      <w:r w:rsidR="00D41AEE">
        <w:rPr>
          <w:b/>
        </w:rPr>
        <w:t xml:space="preserve"> </w:t>
      </w:r>
      <w:r w:rsidR="00F62543">
        <w:rPr>
          <w:b/>
        </w:rPr>
        <w:t>Dienstag</w:t>
      </w:r>
      <w:r>
        <w:rPr>
          <w:b/>
        </w:rPr>
        <w:t xml:space="preserve">, </w:t>
      </w:r>
      <w:r w:rsidR="00F62543">
        <w:rPr>
          <w:b/>
        </w:rPr>
        <w:t>14</w:t>
      </w:r>
      <w:r>
        <w:rPr>
          <w:b/>
        </w:rPr>
        <w:t xml:space="preserve">.01.2020, </w:t>
      </w:r>
      <w:r w:rsidR="00F62543">
        <w:rPr>
          <w:b/>
        </w:rPr>
        <w:t>13:30</w:t>
      </w:r>
      <w:r>
        <w:rPr>
          <w:b/>
        </w:rPr>
        <w:t xml:space="preserve"> Uhr</w:t>
      </w:r>
    </w:p>
    <w:sectPr w:rsidR="00A303F2" w:rsidRPr="001F26B8" w:rsidSect="006819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CA5C7" w14:textId="77777777" w:rsidR="00653A2D" w:rsidRDefault="00653A2D" w:rsidP="001E7D29">
      <w:pPr>
        <w:spacing w:after="0" w:line="240" w:lineRule="auto"/>
      </w:pPr>
      <w:r>
        <w:separator/>
      </w:r>
    </w:p>
  </w:endnote>
  <w:endnote w:type="continuationSeparator" w:id="0">
    <w:p w14:paraId="4A72DC43" w14:textId="77777777" w:rsidR="00653A2D" w:rsidRDefault="00653A2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8D594" w14:textId="77777777" w:rsidR="00653A2D" w:rsidRDefault="00653A2D" w:rsidP="001E7D29">
      <w:pPr>
        <w:spacing w:after="0" w:line="240" w:lineRule="auto"/>
      </w:pPr>
      <w:r>
        <w:separator/>
      </w:r>
    </w:p>
  </w:footnote>
  <w:footnote w:type="continuationSeparator" w:id="0">
    <w:p w14:paraId="2946A10F" w14:textId="77777777" w:rsidR="00653A2D" w:rsidRDefault="00653A2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7695B87"/>
    <w:multiLevelType w:val="hybridMultilevel"/>
    <w:tmpl w:val="2FECD264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2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6716D"/>
    <w:rsid w:val="000D25AD"/>
    <w:rsid w:val="000D445D"/>
    <w:rsid w:val="000F4987"/>
    <w:rsid w:val="000F65EC"/>
    <w:rsid w:val="00110F8B"/>
    <w:rsid w:val="00111232"/>
    <w:rsid w:val="0011573E"/>
    <w:rsid w:val="001269DE"/>
    <w:rsid w:val="00140DAE"/>
    <w:rsid w:val="0015180F"/>
    <w:rsid w:val="001746FC"/>
    <w:rsid w:val="00185264"/>
    <w:rsid w:val="00193653"/>
    <w:rsid w:val="001C1DFC"/>
    <w:rsid w:val="001C329C"/>
    <w:rsid w:val="001C5131"/>
    <w:rsid w:val="001E7D29"/>
    <w:rsid w:val="001F26B8"/>
    <w:rsid w:val="002404F5"/>
    <w:rsid w:val="00275260"/>
    <w:rsid w:val="00276FA1"/>
    <w:rsid w:val="00285B87"/>
    <w:rsid w:val="00287557"/>
    <w:rsid w:val="00291B4A"/>
    <w:rsid w:val="002C3D7E"/>
    <w:rsid w:val="0032131A"/>
    <w:rsid w:val="003310BF"/>
    <w:rsid w:val="00333DF8"/>
    <w:rsid w:val="00340B4E"/>
    <w:rsid w:val="00351EDC"/>
    <w:rsid w:val="00355E2D"/>
    <w:rsid w:val="00357641"/>
    <w:rsid w:val="00360B6E"/>
    <w:rsid w:val="00361DEE"/>
    <w:rsid w:val="00367E92"/>
    <w:rsid w:val="00394EF4"/>
    <w:rsid w:val="00410612"/>
    <w:rsid w:val="00411F8B"/>
    <w:rsid w:val="00450670"/>
    <w:rsid w:val="0045151C"/>
    <w:rsid w:val="004724BD"/>
    <w:rsid w:val="00477352"/>
    <w:rsid w:val="00491C23"/>
    <w:rsid w:val="004B5C09"/>
    <w:rsid w:val="004D3B9C"/>
    <w:rsid w:val="004E227E"/>
    <w:rsid w:val="00500DD1"/>
    <w:rsid w:val="00513F4F"/>
    <w:rsid w:val="005167C6"/>
    <w:rsid w:val="00521AE3"/>
    <w:rsid w:val="005347DA"/>
    <w:rsid w:val="00535B54"/>
    <w:rsid w:val="00554276"/>
    <w:rsid w:val="005A10A3"/>
    <w:rsid w:val="005E0ED9"/>
    <w:rsid w:val="00610B78"/>
    <w:rsid w:val="00616B41"/>
    <w:rsid w:val="00620AE8"/>
    <w:rsid w:val="0064628C"/>
    <w:rsid w:val="0065214E"/>
    <w:rsid w:val="00653A2D"/>
    <w:rsid w:val="00655EE2"/>
    <w:rsid w:val="00680296"/>
    <w:rsid w:val="0068195E"/>
    <w:rsid w:val="006853BC"/>
    <w:rsid w:val="00687389"/>
    <w:rsid w:val="006928C1"/>
    <w:rsid w:val="006D0697"/>
    <w:rsid w:val="006F03D4"/>
    <w:rsid w:val="00700B1F"/>
    <w:rsid w:val="007257E9"/>
    <w:rsid w:val="00740105"/>
    <w:rsid w:val="00744B1E"/>
    <w:rsid w:val="007464B8"/>
    <w:rsid w:val="00756D9C"/>
    <w:rsid w:val="007619BD"/>
    <w:rsid w:val="00764F5B"/>
    <w:rsid w:val="00771C24"/>
    <w:rsid w:val="00781863"/>
    <w:rsid w:val="007A5531"/>
    <w:rsid w:val="007D5836"/>
    <w:rsid w:val="007E0A6E"/>
    <w:rsid w:val="007F34A4"/>
    <w:rsid w:val="00815563"/>
    <w:rsid w:val="008240DA"/>
    <w:rsid w:val="008429E5"/>
    <w:rsid w:val="00867EA4"/>
    <w:rsid w:val="00882AE9"/>
    <w:rsid w:val="00897D88"/>
    <w:rsid w:val="008A0319"/>
    <w:rsid w:val="008D43E9"/>
    <w:rsid w:val="008E3C0E"/>
    <w:rsid w:val="008E476B"/>
    <w:rsid w:val="008E5A72"/>
    <w:rsid w:val="008E61DA"/>
    <w:rsid w:val="00927C63"/>
    <w:rsid w:val="00932F50"/>
    <w:rsid w:val="0094637B"/>
    <w:rsid w:val="00955A78"/>
    <w:rsid w:val="009921B8"/>
    <w:rsid w:val="009A0386"/>
    <w:rsid w:val="009D0039"/>
    <w:rsid w:val="009D4984"/>
    <w:rsid w:val="009D6901"/>
    <w:rsid w:val="009F4E19"/>
    <w:rsid w:val="00A07662"/>
    <w:rsid w:val="00A21B71"/>
    <w:rsid w:val="00A303F2"/>
    <w:rsid w:val="00A37F9E"/>
    <w:rsid w:val="00A40085"/>
    <w:rsid w:val="00A47DF6"/>
    <w:rsid w:val="00A545F0"/>
    <w:rsid w:val="00A9231C"/>
    <w:rsid w:val="00A92DAF"/>
    <w:rsid w:val="00AA2532"/>
    <w:rsid w:val="00AA4A24"/>
    <w:rsid w:val="00AD0506"/>
    <w:rsid w:val="00AE1F88"/>
    <w:rsid w:val="00AE361F"/>
    <w:rsid w:val="00AE5370"/>
    <w:rsid w:val="00B247A9"/>
    <w:rsid w:val="00B30B45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6344F"/>
    <w:rsid w:val="00CA1BB9"/>
    <w:rsid w:val="00CE5A5C"/>
    <w:rsid w:val="00CF0819"/>
    <w:rsid w:val="00D03B97"/>
    <w:rsid w:val="00D31AB7"/>
    <w:rsid w:val="00D41AEE"/>
    <w:rsid w:val="00D50D23"/>
    <w:rsid w:val="00D512BB"/>
    <w:rsid w:val="00DA3B1A"/>
    <w:rsid w:val="00DC6078"/>
    <w:rsid w:val="00DC79AD"/>
    <w:rsid w:val="00DD2075"/>
    <w:rsid w:val="00DF2868"/>
    <w:rsid w:val="00E033C2"/>
    <w:rsid w:val="00E22F4E"/>
    <w:rsid w:val="00E41008"/>
    <w:rsid w:val="00E557A0"/>
    <w:rsid w:val="00EA26D7"/>
    <w:rsid w:val="00EB3B14"/>
    <w:rsid w:val="00EE0F76"/>
    <w:rsid w:val="00EE538C"/>
    <w:rsid w:val="00EF6435"/>
    <w:rsid w:val="00F10F6B"/>
    <w:rsid w:val="00F23697"/>
    <w:rsid w:val="00F36BB7"/>
    <w:rsid w:val="00F62543"/>
    <w:rsid w:val="00F9560C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character" w:customStyle="1" w:styleId="css-truncate">
    <w:name w:val="css-truncate"/>
    <w:basedOn w:val="Absatz-Standardschriftart"/>
    <w:rsid w:val="004D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-Black-Mamba/Workspace/blob/master/Clustering_wow_woo.ipynb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A-Black-Mamba/Workspace/blob/master/Clustering_without_weather.ipynb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497F38"/>
    <w:rsid w:val="00581851"/>
    <w:rsid w:val="00783D4F"/>
    <w:rsid w:val="00861CD7"/>
    <w:rsid w:val="00E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2</Pages>
  <Words>429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 Alex</cp:keywords>
  <dc:description/>
  <cp:lastModifiedBy>Nicklas Sander</cp:lastModifiedBy>
  <cp:revision>5</cp:revision>
  <dcterms:created xsi:type="dcterms:W3CDTF">2020-01-12T15:03:00Z</dcterms:created>
  <dcterms:modified xsi:type="dcterms:W3CDTF">2020-01-12T16:12:00Z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