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1E0A" w14:textId="1F298DB5" w:rsidR="00275260" w:rsidRPr="00DA7BBF" w:rsidRDefault="00882AE9" w:rsidP="00275260">
      <w:pPr>
        <w:pStyle w:val="berschrift1"/>
        <w:rPr>
          <w:lang w:val="en-US"/>
        </w:rPr>
      </w:pPr>
      <w:r w:rsidRPr="00DA7BBF">
        <w:rPr>
          <w:lang w:val="en-US"/>
        </w:rPr>
        <w:t>Black Mamba –Meeting</w:t>
      </w:r>
    </w:p>
    <w:p w14:paraId="4EB538CE" w14:textId="77777777" w:rsidR="00275260" w:rsidRPr="00DA7BBF" w:rsidRDefault="00882AE9" w:rsidP="009D4984">
      <w:pPr>
        <w:pStyle w:val="berschrift1"/>
        <w:rPr>
          <w:lang w:val="en-US"/>
        </w:rPr>
      </w:pPr>
      <w:proofErr w:type="spellStart"/>
      <w:r w:rsidRPr="00DA7BBF">
        <w:rPr>
          <w:lang w:val="en-US"/>
        </w:rPr>
        <w:t>Protokoll</w:t>
      </w:r>
      <w:proofErr w:type="spellEnd"/>
    </w:p>
    <w:p w14:paraId="19511925" w14:textId="4690E51C" w:rsidR="00554276" w:rsidRPr="00DA7BBF" w:rsidRDefault="00A92DAF" w:rsidP="009F4E19">
      <w:pPr>
        <w:pStyle w:val="Datum"/>
        <w:rPr>
          <w:lang w:val="en-US"/>
        </w:rPr>
      </w:pPr>
      <w:r w:rsidRPr="00DA7BBF">
        <w:rPr>
          <w:lang w:val="en-US"/>
        </w:rPr>
        <w:t xml:space="preserve">Datum: </w:t>
      </w:r>
      <w:r w:rsidR="009F728D">
        <w:rPr>
          <w:lang w:val="en-US"/>
        </w:rPr>
        <w:t>21.0</w:t>
      </w:r>
      <w:r w:rsidR="0016461B">
        <w:rPr>
          <w:lang w:val="en-US"/>
        </w:rPr>
        <w:t>1</w:t>
      </w:r>
      <w:r w:rsidR="009F728D">
        <w:rPr>
          <w:lang w:val="en-US"/>
        </w:rPr>
        <w:t>.2020</w:t>
      </w:r>
    </w:p>
    <w:p w14:paraId="573E5FE8" w14:textId="77777777" w:rsidR="00554276" w:rsidRPr="0068195E" w:rsidRDefault="00882AE9" w:rsidP="000D445D">
      <w:pPr>
        <w:pStyle w:val="Listennummer"/>
      </w:pPr>
      <w:r>
        <w:rPr>
          <w:rFonts w:eastAsiaTheme="majorEastAsia"/>
        </w:rPr>
        <w:t>Organisation</w:t>
      </w:r>
    </w:p>
    <w:p w14:paraId="0EF21B5B" w14:textId="7035013D" w:rsidR="00D50D23" w:rsidRPr="0068195E" w:rsidRDefault="00C67282" w:rsidP="007A5531">
      <w:sdt>
        <w:sdtPr>
          <w:alias w:val="Namen des Moderators eingeben:"/>
          <w:tag w:val="Namen des Moderators eingeben:"/>
          <w:id w:val="-28566333"/>
          <w:placeholder>
            <w:docPart w:val="D3C4C311CF6B497CA9B2BD67DFDB4BB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Hervorhebung"/>
            <w:iCs/>
            <w:color w:val="595959" w:themeColor="text1" w:themeTint="A6"/>
          </w:rPr>
        </w:sdtEndPr>
        <w:sdtContent>
          <w:r w:rsidR="00EA26D7">
            <w:t>Moderator:</w:t>
          </w:r>
          <w:r w:rsidR="00B91EB5">
            <w:t xml:space="preserve"> </w:t>
          </w:r>
          <w:r w:rsidR="003C3879">
            <w:t>Alexander</w:t>
          </w:r>
        </w:sdtContent>
      </w:sdt>
      <w:r w:rsidR="007A5531">
        <w:br/>
      </w:r>
      <w:r w:rsidR="00882AE9">
        <w:rPr>
          <w:lang w:bidi="de-DE"/>
        </w:rPr>
        <w:t xml:space="preserve">Protokollant: </w:t>
      </w:r>
      <w:r w:rsidR="003C3879">
        <w:rPr>
          <w:lang w:bidi="de-DE"/>
        </w:rPr>
        <w:t>Nina</w:t>
      </w:r>
    </w:p>
    <w:p w14:paraId="79101DE3" w14:textId="77777777" w:rsidR="0015180F" w:rsidRPr="0068195E" w:rsidRDefault="00882AE9" w:rsidP="00781863">
      <w:pPr>
        <w:pStyle w:val="Listennummer"/>
      </w:pPr>
      <w:r>
        <w:rPr>
          <w:rFonts w:eastAsiaTheme="majorEastAsia"/>
        </w:rPr>
        <w:t>Anwesenheit</w:t>
      </w:r>
    </w:p>
    <w:p w14:paraId="7A5797A1" w14:textId="77777777" w:rsidR="0015180F" w:rsidRPr="00882AE9" w:rsidRDefault="00882AE9" w:rsidP="00882AE9">
      <w:pPr>
        <w:ind w:left="0"/>
        <w:rPr>
          <w:lang w:val="en-US"/>
        </w:rPr>
      </w:pPr>
      <w:r w:rsidRPr="00882AE9">
        <w:rPr>
          <w:lang w:val="en-US"/>
        </w:rPr>
        <w:t>Johanna, Sophia, Nicklas, Alexander, N</w:t>
      </w:r>
      <w:r>
        <w:rPr>
          <w:lang w:val="en-US"/>
        </w:rPr>
        <w:t>ina</w:t>
      </w:r>
    </w:p>
    <w:p w14:paraId="0D60F999" w14:textId="77777777" w:rsidR="00882AE9" w:rsidRPr="0068195E" w:rsidRDefault="00882AE9" w:rsidP="00882AE9">
      <w:pPr>
        <w:pStyle w:val="Listennummer"/>
      </w:pPr>
      <w:r>
        <w:rPr>
          <w:rFonts w:eastAsiaTheme="majorEastAsia"/>
        </w:rPr>
        <w:t>Offene Aufgaben des letzten Termins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471"/>
        <w:gridCol w:w="3493"/>
        <w:gridCol w:w="2491"/>
        <w:gridCol w:w="22"/>
        <w:gridCol w:w="1647"/>
        <w:gridCol w:w="29"/>
      </w:tblGrid>
      <w:tr w:rsidR="00110F8B" w14:paraId="17BA79DC" w14:textId="77777777" w:rsidTr="00DA7BBF">
        <w:trPr>
          <w:gridAfter w:val="1"/>
          <w:wAfter w:w="29" w:type="dxa"/>
        </w:trPr>
        <w:tc>
          <w:tcPr>
            <w:tcW w:w="471" w:type="dxa"/>
          </w:tcPr>
          <w:p w14:paraId="5C540AAB" w14:textId="77777777" w:rsidR="00110F8B" w:rsidRDefault="00FE0BDC" w:rsidP="00B853F9">
            <w:pPr>
              <w:ind w:left="0"/>
            </w:pPr>
            <w:proofErr w:type="spellStart"/>
            <w:r>
              <w:t>Nr</w:t>
            </w:r>
            <w:proofErr w:type="spellEnd"/>
          </w:p>
        </w:tc>
        <w:tc>
          <w:tcPr>
            <w:tcW w:w="3493" w:type="dxa"/>
          </w:tcPr>
          <w:p w14:paraId="1F2A22C8" w14:textId="77777777" w:rsidR="00110F8B" w:rsidRDefault="00110F8B" w:rsidP="00B853F9">
            <w:pPr>
              <w:ind w:left="0"/>
            </w:pPr>
            <w:r>
              <w:t>Aufgabe</w:t>
            </w:r>
          </w:p>
        </w:tc>
        <w:tc>
          <w:tcPr>
            <w:tcW w:w="2491" w:type="dxa"/>
          </w:tcPr>
          <w:p w14:paraId="2E851246" w14:textId="77777777" w:rsidR="00110F8B" w:rsidRDefault="00110F8B" w:rsidP="00B853F9">
            <w:pPr>
              <w:ind w:left="0"/>
            </w:pPr>
            <w:r>
              <w:t>Erledigt?</w:t>
            </w:r>
          </w:p>
        </w:tc>
        <w:tc>
          <w:tcPr>
            <w:tcW w:w="1669" w:type="dxa"/>
            <w:gridSpan w:val="2"/>
          </w:tcPr>
          <w:p w14:paraId="421AC313" w14:textId="77777777" w:rsidR="00110F8B" w:rsidRDefault="00110F8B" w:rsidP="00B853F9">
            <w:pPr>
              <w:ind w:left="0"/>
            </w:pPr>
            <w:r>
              <w:t>Verantwortung</w:t>
            </w:r>
          </w:p>
        </w:tc>
      </w:tr>
      <w:tr w:rsidR="00DA7BBF" w14:paraId="5631AB1D" w14:textId="77777777" w:rsidTr="00DA7BBF">
        <w:trPr>
          <w:trHeight w:val="472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761E" w14:textId="77777777" w:rsidR="00DA7BBF" w:rsidRDefault="00DA7BBF">
            <w:pPr>
              <w:ind w:left="0"/>
            </w:pPr>
            <w:r>
              <w:t>1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1D7D" w14:textId="4C6C7E39" w:rsidR="00216A80" w:rsidRDefault="003C387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Clustering beenden</w:t>
            </w:r>
            <w:r w:rsidR="00CD2C67">
              <w:rPr>
                <w:sz w:val="20"/>
                <w:szCs w:val="20"/>
              </w:rPr>
              <w:br/>
            </w:r>
            <w:r w:rsidR="00CD2C67" w:rsidRPr="00CD2C67">
              <w:rPr>
                <w:color w:val="00B050"/>
                <w:sz w:val="20"/>
                <w:szCs w:val="20"/>
              </w:rPr>
              <w:t>Ist soweit erledigt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0DEB" w14:textId="77777777" w:rsidR="00DA7BBF" w:rsidRDefault="00DA7BB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</w:tr>
      <w:tr w:rsidR="00DA7BBF" w14:paraId="3A58FCBA" w14:textId="77777777" w:rsidTr="00DA7BBF">
        <w:trPr>
          <w:trHeight w:val="283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60F5" w14:textId="77777777" w:rsidR="00DA7BBF" w:rsidRDefault="00DA7BBF">
            <w:pPr>
              <w:ind w:left="0"/>
            </w:pPr>
            <w:r>
              <w:t>2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86A5" w14:textId="5B499723" w:rsidR="00B617FF" w:rsidRDefault="003C3879" w:rsidP="00CD2C67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Polynomiales Modell: Features rumprobieren; drei Teilung, etc.</w:t>
            </w:r>
            <w:r w:rsidR="00CD2C67">
              <w:rPr>
                <w:sz w:val="20"/>
                <w:szCs w:val="20"/>
              </w:rPr>
              <w:br/>
            </w:r>
            <w:proofErr w:type="gramStart"/>
            <w:r w:rsidR="00CD2C67" w:rsidRPr="00CD2C67">
              <w:rPr>
                <w:color w:val="00B050"/>
                <w:sz w:val="20"/>
                <w:szCs w:val="20"/>
              </w:rPr>
              <w:t>Erledigt</w:t>
            </w:r>
            <w:proofErr w:type="gramEnd"/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5A82" w14:textId="23E2E951" w:rsidR="00DA7BBF" w:rsidRDefault="003C3879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Weather</w:t>
            </w:r>
            <w:proofErr w:type="spellEnd"/>
            <w:r>
              <w:rPr>
                <w:sz w:val="20"/>
                <w:szCs w:val="20"/>
              </w:rPr>
              <w:t xml:space="preserve"> Group</w:t>
            </w:r>
          </w:p>
        </w:tc>
      </w:tr>
      <w:tr w:rsidR="00DA7BBF" w14:paraId="04C6E8A7" w14:textId="77777777" w:rsidTr="00DA7BBF">
        <w:trPr>
          <w:trHeight w:val="343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3AB3" w14:textId="77777777" w:rsidR="00DA7BBF" w:rsidRDefault="00DA7BBF">
            <w:pPr>
              <w:ind w:left="0"/>
            </w:pPr>
            <w:r>
              <w:t>3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9150" w14:textId="68F76E37" w:rsidR="00B617FF" w:rsidRDefault="003C3879" w:rsidP="003C387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Handschriftliche Notizen eingeben und Datei hochladen</w:t>
            </w:r>
            <w:r w:rsidR="00CD2C67">
              <w:rPr>
                <w:sz w:val="20"/>
                <w:szCs w:val="20"/>
              </w:rPr>
              <w:br/>
            </w:r>
            <w:proofErr w:type="gramStart"/>
            <w:r w:rsidR="00CD2C67" w:rsidRPr="00CD2C67">
              <w:rPr>
                <w:color w:val="00B050"/>
                <w:sz w:val="20"/>
                <w:szCs w:val="20"/>
              </w:rPr>
              <w:t>Erledigt</w:t>
            </w:r>
            <w:proofErr w:type="gramEnd"/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6AF3" w14:textId="23BB1346" w:rsidR="00DA7BBF" w:rsidRDefault="003C387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DA7BBF" w14:paraId="40A53B4D" w14:textId="77777777" w:rsidTr="00DA7BBF">
        <w:trPr>
          <w:trHeight w:val="472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06F0" w14:textId="77777777" w:rsidR="00DA7BBF" w:rsidRDefault="00DA7BBF">
            <w:pPr>
              <w:ind w:left="0"/>
            </w:pPr>
            <w:r>
              <w:t>4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0ED6" w14:textId="68CE9899" w:rsidR="00891611" w:rsidRDefault="003C3879">
            <w:pPr>
              <w:ind w:left="0"/>
              <w:rPr>
                <w:sz w:val="20"/>
                <w:szCs w:val="20"/>
              </w:rPr>
            </w:pPr>
            <w:r w:rsidRPr="009978D4">
              <w:rPr>
                <w:color w:val="FF0000"/>
                <w:sz w:val="20"/>
                <w:szCs w:val="20"/>
              </w:rPr>
              <w:t>Alle schreiben ihre Texte bis DIENSTAG 21.01</w:t>
            </w:r>
            <w:r w:rsidR="00CD2C67">
              <w:rPr>
                <w:color w:val="FF0000"/>
                <w:sz w:val="20"/>
                <w:szCs w:val="20"/>
              </w:rPr>
              <w:br/>
            </w:r>
            <w:r w:rsidR="00CD2C67">
              <w:rPr>
                <w:sz w:val="20"/>
                <w:szCs w:val="20"/>
              </w:rPr>
              <w:t>Nicht ganz fertig, wir verschieben auf Freitag(?)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905ED" w14:textId="04BE5C36" w:rsidR="00DA7BBF" w:rsidRDefault="003C387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</w:tr>
      <w:tr w:rsidR="00DA7BBF" w14:paraId="78BD0084" w14:textId="77777777" w:rsidTr="00DA7BBF">
        <w:trPr>
          <w:trHeight w:val="472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C986" w14:textId="77777777" w:rsidR="00DA7BBF" w:rsidRDefault="00DA7BBF">
            <w:pPr>
              <w:ind w:left="0"/>
            </w:pPr>
            <w:r>
              <w:t xml:space="preserve">5 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D745" w14:textId="420A6927" w:rsidR="00891611" w:rsidRDefault="003C3879">
            <w:pPr>
              <w:ind w:left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Alle Codes sind bis Dienstag fertig</w:t>
            </w:r>
            <w:r w:rsidR="00CD2C67">
              <w:rPr>
                <w:color w:val="FF0000"/>
                <w:sz w:val="20"/>
                <w:szCs w:val="20"/>
              </w:rPr>
              <w:br/>
            </w:r>
            <w:r w:rsidR="00CD2C67" w:rsidRPr="00CD2C67">
              <w:rPr>
                <w:sz w:val="20"/>
                <w:szCs w:val="20"/>
              </w:rPr>
              <w:t xml:space="preserve">Auch das ist nicht ganz fertig + wir </w:t>
            </w:r>
            <w:r w:rsidR="00CD2C67">
              <w:rPr>
                <w:sz w:val="20"/>
                <w:szCs w:val="20"/>
              </w:rPr>
              <w:t>ändern noch was. (bis Mittwoch)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57BF" w14:textId="4FEC1E30" w:rsidR="00DA7BBF" w:rsidRDefault="003C387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</w:tr>
      <w:tr w:rsidR="00DA7BBF" w14:paraId="791E4FE4" w14:textId="77777777" w:rsidTr="00DA7BBF">
        <w:trPr>
          <w:trHeight w:val="472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C8C2" w14:textId="77777777" w:rsidR="00DA7BBF" w:rsidRDefault="00DA7BBF">
            <w:pPr>
              <w:ind w:left="0"/>
            </w:pPr>
            <w:r>
              <w:t>6</w:t>
            </w:r>
          </w:p>
        </w:tc>
        <w:tc>
          <w:tcPr>
            <w:tcW w:w="6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B34B" w14:textId="77777777" w:rsidR="003C3879" w:rsidRDefault="003C3879" w:rsidP="003C387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Niedrig priorisiert: Operationalisierung der Testergebnisse für die </w:t>
            </w:r>
            <w:proofErr w:type="spellStart"/>
            <w:r>
              <w:rPr>
                <w:sz w:val="20"/>
                <w:szCs w:val="20"/>
              </w:rPr>
              <w:t>Predictive</w:t>
            </w:r>
            <w:proofErr w:type="spellEnd"/>
            <w:r>
              <w:rPr>
                <w:sz w:val="20"/>
                <w:szCs w:val="20"/>
              </w:rPr>
              <w:t xml:space="preserve"> Models</w:t>
            </w:r>
          </w:p>
          <w:p w14:paraId="2927773F" w14:textId="01E48139" w:rsidR="002F7DF2" w:rsidRDefault="00CD2C67" w:rsidP="003C3879">
            <w:pPr>
              <w:ind w:left="0"/>
              <w:rPr>
                <w:sz w:val="20"/>
                <w:szCs w:val="20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Sind wir dabei und fast fertig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6B46" w14:textId="7815CCE3" w:rsidR="00DA7BBF" w:rsidRDefault="003C3879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Weather</w:t>
            </w:r>
            <w:proofErr w:type="spellEnd"/>
            <w:r>
              <w:rPr>
                <w:sz w:val="20"/>
                <w:szCs w:val="20"/>
              </w:rPr>
              <w:t xml:space="preserve"> Group</w:t>
            </w:r>
          </w:p>
        </w:tc>
      </w:tr>
    </w:tbl>
    <w:p w14:paraId="5EFB4C4C" w14:textId="77777777" w:rsidR="00882AE9" w:rsidRPr="001F26B8" w:rsidRDefault="00882AE9" w:rsidP="00882AE9">
      <w:pPr>
        <w:pStyle w:val="Listennummer"/>
        <w:numPr>
          <w:ilvl w:val="0"/>
          <w:numId w:val="0"/>
        </w:numPr>
        <w:rPr>
          <w:b w:val="0"/>
        </w:rPr>
      </w:pPr>
    </w:p>
    <w:p w14:paraId="09606979" w14:textId="16CEC726" w:rsidR="00B617FF" w:rsidRDefault="00882AE9" w:rsidP="00B617FF">
      <w:pPr>
        <w:pStyle w:val="Listennummer"/>
      </w:pPr>
      <w:r>
        <w:t>Organisatorisches / aktueller Status</w:t>
      </w:r>
    </w:p>
    <w:p w14:paraId="5295940D" w14:textId="53FD90B2" w:rsidR="003C3879" w:rsidRPr="001F6807" w:rsidRDefault="00CD2C67" w:rsidP="007F0B32">
      <w:pPr>
        <w:pStyle w:val="Listennummer"/>
        <w:numPr>
          <w:ilvl w:val="0"/>
          <w:numId w:val="0"/>
        </w:numPr>
        <w:tabs>
          <w:tab w:val="center" w:pos="4153"/>
        </w:tabs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sz w:val="22"/>
          <w:szCs w:val="22"/>
        </w:rPr>
        <w:t>Heute sind wir erste Texte und unsere Notebooks durchgegangen. Wir haben überprüft ob alles was drin ist auch relevant ist.</w:t>
      </w:r>
    </w:p>
    <w:p w14:paraId="382026D4" w14:textId="37CCDF56" w:rsidR="00FE0BDC" w:rsidRPr="0068195E" w:rsidRDefault="00882AE9" w:rsidP="00FE0BDC">
      <w:pPr>
        <w:pStyle w:val="Listennummer"/>
      </w:pPr>
      <w:r>
        <w:t>Aufgaben bis zum nächsten Termin (</w:t>
      </w:r>
      <w:r w:rsidR="009978D4">
        <w:t>21</w:t>
      </w:r>
      <w:r>
        <w:t>.</w:t>
      </w:r>
      <w:r w:rsidR="009978D4">
        <w:t>01</w:t>
      </w:r>
      <w:r>
        <w:t>.20</w:t>
      </w:r>
      <w:r w:rsidR="00216A80">
        <w:t>20</w:t>
      </w:r>
      <w:r>
        <w:t>)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471"/>
        <w:gridCol w:w="6007"/>
        <w:gridCol w:w="1675"/>
      </w:tblGrid>
      <w:tr w:rsidR="00110F8B" w14:paraId="001AAD60" w14:textId="77777777" w:rsidTr="001F26B8">
        <w:trPr>
          <w:trHeight w:val="283"/>
        </w:trPr>
        <w:tc>
          <w:tcPr>
            <w:tcW w:w="471" w:type="dxa"/>
          </w:tcPr>
          <w:p w14:paraId="447E648A" w14:textId="77777777" w:rsidR="00110F8B" w:rsidRDefault="00110F8B" w:rsidP="00230109">
            <w:pPr>
              <w:ind w:left="0"/>
            </w:pPr>
            <w:proofErr w:type="spellStart"/>
            <w:r>
              <w:t>Nr</w:t>
            </w:r>
            <w:proofErr w:type="spellEnd"/>
          </w:p>
        </w:tc>
        <w:tc>
          <w:tcPr>
            <w:tcW w:w="6007" w:type="dxa"/>
          </w:tcPr>
          <w:p w14:paraId="3FE3CD96" w14:textId="77777777" w:rsidR="00110F8B" w:rsidRDefault="00110F8B" w:rsidP="00230109">
            <w:pPr>
              <w:ind w:left="0"/>
            </w:pPr>
            <w:r>
              <w:t>Aufgabe</w:t>
            </w:r>
          </w:p>
        </w:tc>
        <w:tc>
          <w:tcPr>
            <w:tcW w:w="1675" w:type="dxa"/>
          </w:tcPr>
          <w:p w14:paraId="2152C9F6" w14:textId="77777777" w:rsidR="00110F8B" w:rsidRDefault="00110F8B" w:rsidP="00230109">
            <w:pPr>
              <w:ind w:left="0"/>
            </w:pPr>
            <w:r>
              <w:t>Verantwortung</w:t>
            </w:r>
          </w:p>
        </w:tc>
      </w:tr>
      <w:tr w:rsidR="00110F8B" w14:paraId="72C1E520" w14:textId="77777777" w:rsidTr="001F26B8">
        <w:trPr>
          <w:trHeight w:val="472"/>
        </w:trPr>
        <w:tc>
          <w:tcPr>
            <w:tcW w:w="471" w:type="dxa"/>
          </w:tcPr>
          <w:p w14:paraId="1A79E889" w14:textId="4FF58529" w:rsidR="00110F8B" w:rsidRDefault="00B617FF" w:rsidP="00230109">
            <w:pPr>
              <w:ind w:left="0"/>
            </w:pPr>
            <w:r>
              <w:t>1</w:t>
            </w:r>
          </w:p>
        </w:tc>
        <w:tc>
          <w:tcPr>
            <w:tcW w:w="6007" w:type="dxa"/>
          </w:tcPr>
          <w:p w14:paraId="4502C6C2" w14:textId="67516E66" w:rsidR="00CD2C67" w:rsidRDefault="00CD2C67" w:rsidP="00CD2C67">
            <w:pPr>
              <w:pStyle w:val="Listennummer"/>
              <w:numPr>
                <w:ilvl w:val="0"/>
                <w:numId w:val="0"/>
              </w:numPr>
              <w:tabs>
                <w:tab w:val="center" w:pos="4153"/>
              </w:tabs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Wir schreiben die Texte bis heute Abend, spätestens Mittwoch fertig.</w:t>
            </w:r>
          </w:p>
          <w:p w14:paraId="51DA8D23" w14:textId="0A038B47" w:rsidR="00110F8B" w:rsidRPr="00FE0BDC" w:rsidRDefault="00110F8B" w:rsidP="00216A80">
            <w:pPr>
              <w:tabs>
                <w:tab w:val="left" w:pos="1107"/>
              </w:tabs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 w14:paraId="486556DB" w14:textId="738CE53F" w:rsidR="00110F8B" w:rsidRPr="00FE0BDC" w:rsidRDefault="00CD2C67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</w:tr>
      <w:tr w:rsidR="00110F8B" w14:paraId="70235B0B" w14:textId="77777777" w:rsidTr="001F26B8">
        <w:trPr>
          <w:trHeight w:val="283"/>
        </w:trPr>
        <w:tc>
          <w:tcPr>
            <w:tcW w:w="471" w:type="dxa"/>
          </w:tcPr>
          <w:p w14:paraId="137FE71A" w14:textId="6236F586" w:rsidR="00110F8B" w:rsidRDefault="00D6534C" w:rsidP="00230109">
            <w:pPr>
              <w:ind w:left="0"/>
            </w:pPr>
            <w:r>
              <w:t>2</w:t>
            </w:r>
          </w:p>
        </w:tc>
        <w:tc>
          <w:tcPr>
            <w:tcW w:w="6007" w:type="dxa"/>
          </w:tcPr>
          <w:p w14:paraId="2CD18845" w14:textId="2DD83B8B" w:rsidR="001F26B8" w:rsidRPr="00FE0BDC" w:rsidRDefault="00CD2C67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zusammenfügen bis Freitag</w:t>
            </w:r>
            <w:r w:rsidR="002F56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75" w:type="dxa"/>
          </w:tcPr>
          <w:p w14:paraId="39C25AD4" w14:textId="3D8C45F4" w:rsidR="00110F8B" w:rsidRPr="00FE0BDC" w:rsidRDefault="00CD2C67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Sophia</w:t>
            </w:r>
            <w:r w:rsidR="007F0B32">
              <w:rPr>
                <w:sz w:val="20"/>
                <w:szCs w:val="20"/>
              </w:rPr>
              <w:t xml:space="preserve"> </w:t>
            </w:r>
          </w:p>
        </w:tc>
      </w:tr>
      <w:tr w:rsidR="00110F8B" w14:paraId="5590AC74" w14:textId="77777777" w:rsidTr="001F26B8">
        <w:trPr>
          <w:trHeight w:val="343"/>
        </w:trPr>
        <w:tc>
          <w:tcPr>
            <w:tcW w:w="471" w:type="dxa"/>
          </w:tcPr>
          <w:p w14:paraId="1768A1A5" w14:textId="6D15D9F6" w:rsidR="00110F8B" w:rsidRDefault="00D6534C" w:rsidP="00230109">
            <w:pPr>
              <w:ind w:left="0"/>
            </w:pPr>
            <w:r>
              <w:t>3</w:t>
            </w:r>
          </w:p>
        </w:tc>
        <w:tc>
          <w:tcPr>
            <w:tcW w:w="6007" w:type="dxa"/>
          </w:tcPr>
          <w:p w14:paraId="03324C76" w14:textId="77777777" w:rsidR="002F7DF2" w:rsidRDefault="002F7DF2" w:rsidP="002F7DF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Handschriftliche Notizen eingeben und Datei hochladen</w:t>
            </w:r>
          </w:p>
          <w:p w14:paraId="240DF91B" w14:textId="74E49BC9" w:rsidR="00110F8B" w:rsidRPr="00FE0BDC" w:rsidRDefault="00110F8B" w:rsidP="0023010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 w14:paraId="471A4332" w14:textId="51E45526" w:rsidR="001F26B8" w:rsidRPr="00FE0BDC" w:rsidRDefault="002F7DF2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1F26B8" w14:paraId="491FFAF8" w14:textId="77777777" w:rsidTr="001F26B8">
        <w:trPr>
          <w:trHeight w:val="472"/>
        </w:trPr>
        <w:tc>
          <w:tcPr>
            <w:tcW w:w="471" w:type="dxa"/>
          </w:tcPr>
          <w:p w14:paraId="2A34CF6F" w14:textId="76C7B7B4" w:rsidR="001F26B8" w:rsidRDefault="007F0B32" w:rsidP="00230109">
            <w:pPr>
              <w:ind w:left="0"/>
            </w:pPr>
            <w:r>
              <w:t>4</w:t>
            </w:r>
          </w:p>
        </w:tc>
        <w:tc>
          <w:tcPr>
            <w:tcW w:w="6007" w:type="dxa"/>
          </w:tcPr>
          <w:p w14:paraId="4706A160" w14:textId="583991A6" w:rsidR="001F26B8" w:rsidRPr="00CD2C67" w:rsidRDefault="00CD2C67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Notebooks sollen spätestens Mittwoch alle final hochgeladen sein</w:t>
            </w:r>
          </w:p>
        </w:tc>
        <w:tc>
          <w:tcPr>
            <w:tcW w:w="1675" w:type="dxa"/>
          </w:tcPr>
          <w:p w14:paraId="6469C7B9" w14:textId="4BEB4313" w:rsidR="001F26B8" w:rsidRDefault="00CD2C67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</w:tr>
      <w:tr w:rsidR="009978D4" w14:paraId="7C303A1F" w14:textId="77777777" w:rsidTr="001F26B8">
        <w:trPr>
          <w:trHeight w:val="472"/>
        </w:trPr>
        <w:tc>
          <w:tcPr>
            <w:tcW w:w="471" w:type="dxa"/>
          </w:tcPr>
          <w:p w14:paraId="1EF47840" w14:textId="460A2F24" w:rsidR="009978D4" w:rsidRDefault="009978D4" w:rsidP="00230109">
            <w:pPr>
              <w:ind w:left="0"/>
            </w:pPr>
            <w:r>
              <w:t>5</w:t>
            </w:r>
          </w:p>
        </w:tc>
        <w:tc>
          <w:tcPr>
            <w:tcW w:w="6007" w:type="dxa"/>
          </w:tcPr>
          <w:p w14:paraId="23B5F516" w14:textId="13023625" w:rsidR="009978D4" w:rsidRPr="00CD2C67" w:rsidRDefault="00CD2C67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Zusammenfügen der Notebooks</w:t>
            </w:r>
          </w:p>
        </w:tc>
        <w:tc>
          <w:tcPr>
            <w:tcW w:w="1675" w:type="dxa"/>
          </w:tcPr>
          <w:p w14:paraId="16880B8F" w14:textId="6627058A" w:rsidR="009978D4" w:rsidRPr="009978D4" w:rsidRDefault="00CD2C67" w:rsidP="00230109">
            <w:pPr>
              <w:ind w:left="0"/>
              <w:rPr>
                <w:color w:val="FF0000"/>
                <w:sz w:val="20"/>
                <w:szCs w:val="20"/>
              </w:rPr>
            </w:pPr>
            <w:r w:rsidRPr="00CD2C67">
              <w:rPr>
                <w:sz w:val="20"/>
                <w:szCs w:val="20"/>
              </w:rPr>
              <w:t>Nina</w:t>
            </w:r>
          </w:p>
        </w:tc>
      </w:tr>
      <w:tr w:rsidR="001A2375" w14:paraId="6627F331" w14:textId="77777777" w:rsidTr="001F26B8">
        <w:trPr>
          <w:trHeight w:val="472"/>
        </w:trPr>
        <w:tc>
          <w:tcPr>
            <w:tcW w:w="471" w:type="dxa"/>
          </w:tcPr>
          <w:p w14:paraId="49DA91A9" w14:textId="7CBEB0C3" w:rsidR="001A2375" w:rsidRDefault="001A2375" w:rsidP="001A2375">
            <w:pPr>
              <w:ind w:left="0"/>
            </w:pPr>
            <w:r>
              <w:t>6</w:t>
            </w:r>
          </w:p>
        </w:tc>
        <w:tc>
          <w:tcPr>
            <w:tcW w:w="6007" w:type="dxa"/>
          </w:tcPr>
          <w:p w14:paraId="6112CBB2" w14:textId="13BEADD7" w:rsidR="001A2375" w:rsidRDefault="009F728D" w:rsidP="001A2375">
            <w:pPr>
              <w:ind w:left="0"/>
              <w:rPr>
                <w:color w:val="FF0000"/>
                <w:sz w:val="20"/>
                <w:szCs w:val="20"/>
              </w:rPr>
            </w:pPr>
            <w:r w:rsidRPr="009F728D">
              <w:rPr>
                <w:sz w:val="20"/>
                <w:szCs w:val="20"/>
              </w:rPr>
              <w:t xml:space="preserve">Korrelation </w:t>
            </w:r>
            <w:proofErr w:type="gramStart"/>
            <w:r w:rsidRPr="009F728D">
              <w:rPr>
                <w:sz w:val="20"/>
                <w:szCs w:val="20"/>
              </w:rPr>
              <w:t>zwischen Rentals</w:t>
            </w:r>
            <w:proofErr w:type="gramEnd"/>
            <w:r w:rsidRPr="009F728D">
              <w:rPr>
                <w:sz w:val="20"/>
                <w:szCs w:val="20"/>
              </w:rPr>
              <w:t xml:space="preserve"> und Wetterdaten anschauen um zu schauen wie relevant die Features sind -&gt; </w:t>
            </w:r>
            <w:proofErr w:type="spellStart"/>
            <w:r w:rsidRPr="009F728D">
              <w:rPr>
                <w:sz w:val="20"/>
                <w:szCs w:val="20"/>
              </w:rPr>
              <w:t>ggf</w:t>
            </w:r>
            <w:proofErr w:type="spellEnd"/>
            <w:r w:rsidRPr="009F728D">
              <w:rPr>
                <w:sz w:val="20"/>
                <w:szCs w:val="20"/>
              </w:rPr>
              <w:t xml:space="preserve"> weniger </w:t>
            </w:r>
            <w:proofErr w:type="spellStart"/>
            <w:r w:rsidRPr="009F728D">
              <w:rPr>
                <w:sz w:val="20"/>
                <w:szCs w:val="20"/>
              </w:rPr>
              <w:t>features</w:t>
            </w:r>
            <w:proofErr w:type="spellEnd"/>
            <w:r w:rsidRPr="009F728D">
              <w:rPr>
                <w:sz w:val="20"/>
                <w:szCs w:val="20"/>
              </w:rPr>
              <w:t xml:space="preserve"> rein nehmen</w:t>
            </w:r>
            <w:r>
              <w:rPr>
                <w:sz w:val="20"/>
                <w:szCs w:val="20"/>
              </w:rPr>
              <w:t xml:space="preserve"> // </w:t>
            </w:r>
            <w:proofErr w:type="spellStart"/>
            <w:r>
              <w:rPr>
                <w:sz w:val="20"/>
                <w:szCs w:val="20"/>
              </w:rPr>
              <w:t>genereall</w:t>
            </w:r>
            <w:proofErr w:type="spellEnd"/>
            <w:r>
              <w:rPr>
                <w:sz w:val="20"/>
                <w:szCs w:val="20"/>
              </w:rPr>
              <w:t xml:space="preserve"> schauen wie wir die Werte verbessern können</w:t>
            </w:r>
          </w:p>
        </w:tc>
        <w:tc>
          <w:tcPr>
            <w:tcW w:w="1675" w:type="dxa"/>
          </w:tcPr>
          <w:p w14:paraId="291D5A8F" w14:textId="46B46EF5" w:rsidR="001A2375" w:rsidRDefault="001A2375" w:rsidP="001A2375">
            <w:pPr>
              <w:ind w:left="0"/>
              <w:rPr>
                <w:color w:val="FF0000"/>
                <w:sz w:val="20"/>
                <w:szCs w:val="20"/>
              </w:rPr>
            </w:pPr>
            <w:proofErr w:type="spellStart"/>
            <w:r w:rsidRPr="001A2375">
              <w:rPr>
                <w:sz w:val="20"/>
                <w:szCs w:val="20"/>
              </w:rPr>
              <w:t>Weather</w:t>
            </w:r>
            <w:proofErr w:type="spellEnd"/>
            <w:r w:rsidRPr="001A2375">
              <w:rPr>
                <w:sz w:val="20"/>
                <w:szCs w:val="20"/>
              </w:rPr>
              <w:t xml:space="preserve"> </w:t>
            </w:r>
            <w:proofErr w:type="spellStart"/>
            <w:r w:rsidRPr="001A2375">
              <w:rPr>
                <w:sz w:val="20"/>
                <w:szCs w:val="20"/>
              </w:rPr>
              <w:t>group</w:t>
            </w:r>
            <w:proofErr w:type="spellEnd"/>
          </w:p>
        </w:tc>
      </w:tr>
      <w:tr w:rsidR="009F728D" w14:paraId="2B42EB73" w14:textId="77777777" w:rsidTr="001F26B8">
        <w:trPr>
          <w:trHeight w:val="472"/>
        </w:trPr>
        <w:tc>
          <w:tcPr>
            <w:tcW w:w="471" w:type="dxa"/>
          </w:tcPr>
          <w:p w14:paraId="386D77E9" w14:textId="414F5EBD" w:rsidR="009F728D" w:rsidRDefault="009F728D" w:rsidP="001A2375">
            <w:pPr>
              <w:ind w:left="0"/>
            </w:pPr>
            <w:r>
              <w:lastRenderedPageBreak/>
              <w:t>7</w:t>
            </w:r>
          </w:p>
        </w:tc>
        <w:tc>
          <w:tcPr>
            <w:tcW w:w="6007" w:type="dxa"/>
          </w:tcPr>
          <w:p w14:paraId="5A9DF5BE" w14:textId="1CFA7E9F" w:rsidR="009F728D" w:rsidRPr="009F728D" w:rsidRDefault="009F728D" w:rsidP="001A237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Legende, Titel für einzelne Cluster und nochmal weitere Cluster zum Thema Kunden / Stationen einfügen</w:t>
            </w:r>
          </w:p>
        </w:tc>
        <w:tc>
          <w:tcPr>
            <w:tcW w:w="1675" w:type="dxa"/>
          </w:tcPr>
          <w:p w14:paraId="78E95A87" w14:textId="0072ED13" w:rsidR="009F728D" w:rsidRPr="001A2375" w:rsidRDefault="009F728D" w:rsidP="001A237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</w:tr>
    </w:tbl>
    <w:p w14:paraId="73E86A17" w14:textId="72B32BCB" w:rsidR="00FE0BDC" w:rsidRDefault="00FE0BDC" w:rsidP="00110F8B">
      <w:pPr>
        <w:pStyle w:val="Listennummer2"/>
        <w:numPr>
          <w:ilvl w:val="0"/>
          <w:numId w:val="0"/>
        </w:numPr>
      </w:pPr>
    </w:p>
    <w:p w14:paraId="77011D10" w14:textId="77777777" w:rsidR="0016713D" w:rsidRDefault="0016713D" w:rsidP="0016713D">
      <w:pPr>
        <w:pStyle w:val="Listennummer"/>
        <w:numPr>
          <w:ilvl w:val="0"/>
          <w:numId w:val="0"/>
        </w:numPr>
        <w:ind w:left="173"/>
        <w:rPr>
          <w:b w:val="0"/>
          <w:lang w:val="en-US"/>
        </w:rPr>
      </w:pPr>
      <w:r>
        <w:t>Zeitplan</w:t>
      </w:r>
    </w:p>
    <w:tbl>
      <w:tblPr>
        <w:tblStyle w:val="Tabellenraster"/>
        <w:tblW w:w="8186" w:type="dxa"/>
        <w:tblInd w:w="173" w:type="dxa"/>
        <w:tblLook w:val="04A0" w:firstRow="1" w:lastRow="0" w:firstColumn="1" w:lastColumn="0" w:noHBand="0" w:noVBand="1"/>
      </w:tblPr>
      <w:tblGrid>
        <w:gridCol w:w="923"/>
        <w:gridCol w:w="4065"/>
        <w:gridCol w:w="1803"/>
        <w:gridCol w:w="1395"/>
      </w:tblGrid>
      <w:tr w:rsidR="0016713D" w14:paraId="6D723C5E" w14:textId="77777777" w:rsidTr="0016713D">
        <w:trPr>
          <w:trHeight w:val="283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F829" w14:textId="77777777" w:rsidR="0016713D" w:rsidRDefault="0016713D">
            <w:pPr>
              <w:ind w:left="0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EE6D" w14:textId="77777777" w:rsidR="0016713D" w:rsidRDefault="0016713D">
            <w:pPr>
              <w:ind w:left="0"/>
              <w:rPr>
                <w:b/>
              </w:rPr>
            </w:pPr>
            <w:r>
              <w:rPr>
                <w:b/>
              </w:rPr>
              <w:t>Aufgabe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818C" w14:textId="77777777" w:rsidR="0016713D" w:rsidRDefault="0016713D">
            <w:pPr>
              <w:ind w:left="0"/>
              <w:rPr>
                <w:b/>
              </w:rPr>
            </w:pPr>
            <w:r>
              <w:rPr>
                <w:b/>
              </w:rPr>
              <w:t>Verantwortung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B4CE" w14:textId="77777777" w:rsidR="0016713D" w:rsidRDefault="0016713D">
            <w:pPr>
              <w:ind w:left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16713D" w14:paraId="0BEA78A8" w14:textId="77777777" w:rsidTr="0016713D">
        <w:trPr>
          <w:trHeight w:val="275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D3D0" w14:textId="77777777" w:rsidR="0016713D" w:rsidRDefault="0016713D">
            <w:pPr>
              <w:ind w:left="0"/>
            </w:pPr>
            <w:r>
              <w:t>09.01.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C189" w14:textId="77777777" w:rsidR="0016713D" w:rsidRDefault="0016713D">
            <w:pPr>
              <w:ind w:left="0"/>
            </w:pPr>
            <w:r>
              <w:t>Fragen: 1 oder mehrere Notebooks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589F" w14:textId="77777777" w:rsidR="0016713D" w:rsidRDefault="0016713D">
            <w:pPr>
              <w:ind w:left="0"/>
            </w:pPr>
            <w:r>
              <w:t>Nina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99E9" w14:textId="77777777" w:rsidR="0016713D" w:rsidRDefault="0016713D">
            <w:pPr>
              <w:ind w:left="0"/>
            </w:pPr>
            <w:r>
              <w:t>1 Notebook</w:t>
            </w:r>
          </w:p>
        </w:tc>
      </w:tr>
      <w:tr w:rsidR="0016713D" w14:paraId="737C95E1" w14:textId="77777777" w:rsidTr="0016713D">
        <w:trPr>
          <w:trHeight w:val="283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5EB" w14:textId="77777777" w:rsidR="0016713D" w:rsidRDefault="0016713D">
            <w:pPr>
              <w:ind w:left="0"/>
            </w:pPr>
            <w:r>
              <w:t>12.01.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6DC0" w14:textId="77777777" w:rsidR="0016713D" w:rsidRDefault="0016713D">
            <w:pPr>
              <w:pStyle w:val="Listennummer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Nächster Termin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2F60" w14:textId="77777777" w:rsidR="0016713D" w:rsidRDefault="0016713D">
            <w:pPr>
              <w:ind w:left="0"/>
            </w:pPr>
            <w:r>
              <w:t>Alle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3A6E" w14:textId="3724C751" w:rsidR="0016713D" w:rsidRDefault="0016713D">
            <w:pPr>
              <w:ind w:left="0"/>
            </w:pPr>
            <w:r>
              <w:t>erledigt</w:t>
            </w:r>
          </w:p>
        </w:tc>
      </w:tr>
      <w:tr w:rsidR="0016713D" w:rsidRPr="0016713D" w14:paraId="3C515431" w14:textId="77777777" w:rsidTr="0016713D">
        <w:trPr>
          <w:trHeight w:val="283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C5C3" w14:textId="77777777" w:rsidR="0016713D" w:rsidRDefault="0016713D">
            <w:pPr>
              <w:ind w:left="0"/>
            </w:pPr>
            <w:r>
              <w:t>15.01.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8868" w14:textId="77777777" w:rsidR="0016713D" w:rsidRDefault="0016713D">
            <w:pPr>
              <w:pStyle w:val="Listennummer"/>
              <w:numPr>
                <w:ilvl w:val="0"/>
                <w:numId w:val="0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Prediction Modell Evaluation variation between models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CAF5" w14:textId="02EA121F" w:rsidR="0016713D" w:rsidRDefault="0016713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Team weather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F649" w14:textId="5CA34B27" w:rsidR="0016713D" w:rsidRDefault="0016713D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erledigt</w:t>
            </w:r>
            <w:proofErr w:type="spellEnd"/>
          </w:p>
        </w:tc>
      </w:tr>
      <w:tr w:rsidR="0016713D" w14:paraId="0A58C673" w14:textId="77777777" w:rsidTr="0016713D">
        <w:trPr>
          <w:trHeight w:val="283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B771" w14:textId="77777777" w:rsidR="0016713D" w:rsidRDefault="0016713D">
            <w:pPr>
              <w:ind w:left="0"/>
            </w:pPr>
            <w:r>
              <w:t>14.01.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2326" w14:textId="77777777" w:rsidR="0016713D" w:rsidRDefault="0016713D">
            <w:pPr>
              <w:pStyle w:val="Listennummer"/>
              <w:numPr>
                <w:ilvl w:val="0"/>
                <w:numId w:val="0"/>
              </w:numPr>
              <w:ind w:left="173" w:hanging="173"/>
              <w:rPr>
                <w:b w:val="0"/>
                <w:lang w:val="en-US"/>
              </w:rPr>
            </w:pPr>
            <w:r>
              <w:rPr>
                <w:b w:val="0"/>
              </w:rPr>
              <w:t xml:space="preserve">Data </w:t>
            </w:r>
            <w:proofErr w:type="spellStart"/>
            <w:r>
              <w:rPr>
                <w:b w:val="0"/>
              </w:rPr>
              <w:t>preperation</w:t>
            </w:r>
            <w:proofErr w:type="spellEnd"/>
            <w:r>
              <w:rPr>
                <w:b w:val="0"/>
              </w:rPr>
              <w:t xml:space="preserve"> vereinheitlichen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2C05" w14:textId="77777777" w:rsidR="0016713D" w:rsidRDefault="0016713D">
            <w:pPr>
              <w:ind w:left="0"/>
              <w:rPr>
                <w:lang w:val="en-US"/>
              </w:rPr>
            </w:pPr>
            <w:r>
              <w:t>Alle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6CAC" w14:textId="363C6718" w:rsidR="0016713D" w:rsidRDefault="0016713D">
            <w:pPr>
              <w:ind w:left="0"/>
            </w:pPr>
            <w:proofErr w:type="spellStart"/>
            <w:r>
              <w:t>discarded</w:t>
            </w:r>
            <w:proofErr w:type="spellEnd"/>
          </w:p>
        </w:tc>
      </w:tr>
      <w:tr w:rsidR="0016713D" w14:paraId="72329129" w14:textId="77777777" w:rsidTr="0016713D">
        <w:trPr>
          <w:trHeight w:val="343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1D397" w14:textId="77777777" w:rsidR="0016713D" w:rsidRDefault="0016713D">
            <w:pPr>
              <w:ind w:left="0"/>
            </w:pPr>
            <w:r>
              <w:t>22.01.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08F8" w14:textId="77777777" w:rsidR="0016713D" w:rsidRDefault="0016713D">
            <w:pPr>
              <w:pStyle w:val="Listennummer"/>
              <w:numPr>
                <w:ilvl w:val="0"/>
                <w:numId w:val="0"/>
              </w:numPr>
              <w:ind w:left="173" w:hanging="173"/>
              <w:rPr>
                <w:b w:val="0"/>
              </w:rPr>
            </w:pPr>
            <w:r>
              <w:rPr>
                <w:b w:val="0"/>
              </w:rPr>
              <w:t>Finalisierung und durchkommentieren der Notebooks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604" w14:textId="77777777" w:rsidR="0016713D" w:rsidRDefault="0016713D">
            <w:pPr>
              <w:ind w:left="0"/>
            </w:pPr>
            <w:r>
              <w:t>Alle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EBB7" w14:textId="07161D9D" w:rsidR="0016713D" w:rsidRDefault="0016713D">
            <w:pPr>
              <w:ind w:left="0"/>
            </w:pPr>
            <w:r>
              <w:t>Halb erledigt</w:t>
            </w:r>
          </w:p>
        </w:tc>
      </w:tr>
      <w:tr w:rsidR="0016713D" w14:paraId="673B3C49" w14:textId="77777777" w:rsidTr="0016713D">
        <w:trPr>
          <w:trHeight w:val="295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CF41" w14:textId="77777777" w:rsidR="0016713D" w:rsidRDefault="0016713D">
            <w:pPr>
              <w:ind w:left="0"/>
            </w:pPr>
            <w:r>
              <w:t>22.01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69FBD" w14:textId="77777777" w:rsidR="0016713D" w:rsidRDefault="0016713D">
            <w:pPr>
              <w:ind w:left="0"/>
            </w:pPr>
            <w:r>
              <w:t>Finalisierung der einzelnen Textbausteine (Ergebnisse + Interpretation), Executive Summary schreiben &amp; an Sophia schicken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1F87" w14:textId="77777777" w:rsidR="0016713D" w:rsidRDefault="0016713D">
            <w:pPr>
              <w:ind w:left="0"/>
            </w:pPr>
            <w:r>
              <w:t>Alle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6046" w14:textId="39C31CDC" w:rsidR="0016713D" w:rsidRDefault="0016713D">
            <w:pPr>
              <w:ind w:left="0"/>
            </w:pPr>
            <w:r>
              <w:t>offen</w:t>
            </w:r>
          </w:p>
        </w:tc>
      </w:tr>
      <w:tr w:rsidR="0016713D" w14:paraId="746E4E9D" w14:textId="77777777" w:rsidTr="0016713D">
        <w:trPr>
          <w:trHeight w:val="47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BB12" w14:textId="77777777" w:rsidR="0016713D" w:rsidRDefault="0016713D">
            <w:pPr>
              <w:ind w:left="0"/>
            </w:pPr>
            <w:r>
              <w:t>23.01.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99BA" w14:textId="77777777" w:rsidR="0016713D" w:rsidRDefault="0016713D">
            <w:pPr>
              <w:ind w:left="0"/>
            </w:pPr>
            <w:r>
              <w:t>Zusammenfügen der Notebooks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3589" w14:textId="77777777" w:rsidR="0016713D" w:rsidRDefault="0016713D">
            <w:pPr>
              <w:ind w:left="0"/>
            </w:pPr>
            <w:r>
              <w:t>Nina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8EC0" w14:textId="0AD6555B" w:rsidR="0016713D" w:rsidRDefault="0016713D">
            <w:pPr>
              <w:ind w:left="0"/>
            </w:pPr>
            <w:r>
              <w:t>offen</w:t>
            </w:r>
          </w:p>
        </w:tc>
      </w:tr>
      <w:tr w:rsidR="0016713D" w14:paraId="59B8E81F" w14:textId="77777777" w:rsidTr="0016713D">
        <w:trPr>
          <w:trHeight w:val="207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C868" w14:textId="77777777" w:rsidR="0016713D" w:rsidRDefault="0016713D">
            <w:pPr>
              <w:ind w:left="0"/>
            </w:pPr>
            <w:r>
              <w:t>23.01.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22DB" w14:textId="77777777" w:rsidR="0016713D" w:rsidRDefault="0016713D">
            <w:pPr>
              <w:ind w:left="0"/>
            </w:pPr>
            <w:r>
              <w:t>Zusammenfügen der Texte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2D09" w14:textId="77777777" w:rsidR="0016713D" w:rsidRDefault="0016713D">
            <w:pPr>
              <w:ind w:left="0"/>
            </w:pPr>
            <w:r>
              <w:t>Sophia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8750" w14:textId="4C75CBC2" w:rsidR="0016713D" w:rsidRDefault="0016713D">
            <w:pPr>
              <w:ind w:left="0"/>
            </w:pPr>
            <w:r>
              <w:t>offen</w:t>
            </w:r>
          </w:p>
        </w:tc>
      </w:tr>
      <w:tr w:rsidR="0016713D" w14:paraId="5E946D18" w14:textId="77777777" w:rsidTr="0016713D">
        <w:trPr>
          <w:trHeight w:val="225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C1DC" w14:textId="77777777" w:rsidR="0016713D" w:rsidRDefault="0016713D">
            <w:pPr>
              <w:ind w:left="0"/>
            </w:pPr>
            <w:r>
              <w:t>24.01.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CB2C" w14:textId="77777777" w:rsidR="0016713D" w:rsidRDefault="0016713D">
            <w:pPr>
              <w:ind w:left="0"/>
            </w:pPr>
            <w:r>
              <w:t>Termin zum Gegenlesen des / der fertigen Notebooks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1DF2" w14:textId="77777777" w:rsidR="0016713D" w:rsidRDefault="0016713D">
            <w:pPr>
              <w:ind w:left="0"/>
            </w:pPr>
            <w:r>
              <w:t>Alle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80EA" w14:textId="2EC14CAD" w:rsidR="0016713D" w:rsidRDefault="0016713D">
            <w:pPr>
              <w:ind w:left="0"/>
            </w:pPr>
            <w:r>
              <w:t>offen</w:t>
            </w:r>
          </w:p>
        </w:tc>
      </w:tr>
      <w:tr w:rsidR="0016713D" w14:paraId="0DFA7CFD" w14:textId="77777777" w:rsidTr="0016713D">
        <w:trPr>
          <w:trHeight w:val="215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149F" w14:textId="77777777" w:rsidR="0016713D" w:rsidRDefault="0016713D">
            <w:pPr>
              <w:ind w:left="0"/>
            </w:pPr>
            <w:r>
              <w:t>26.01.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0EFA" w14:textId="77777777" w:rsidR="0016713D" w:rsidRDefault="0016713D">
            <w:pPr>
              <w:ind w:left="0"/>
            </w:pPr>
            <w:r>
              <w:t>Durchformatieren des Dokuments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3FFF" w14:textId="77777777" w:rsidR="0016713D" w:rsidRDefault="0016713D">
            <w:pPr>
              <w:ind w:left="0"/>
            </w:pPr>
            <w:r>
              <w:t>Sophia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F5CC" w14:textId="66D785B4" w:rsidR="0016713D" w:rsidRDefault="0016713D">
            <w:pPr>
              <w:ind w:left="0"/>
            </w:pPr>
            <w:r>
              <w:t>offen</w:t>
            </w:r>
          </w:p>
        </w:tc>
      </w:tr>
      <w:tr w:rsidR="0016713D" w14:paraId="027C0B52" w14:textId="77777777" w:rsidTr="0016713D">
        <w:trPr>
          <w:trHeight w:val="205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9C59" w14:textId="77777777" w:rsidR="0016713D" w:rsidRDefault="0016713D">
            <w:pPr>
              <w:ind w:left="0"/>
            </w:pPr>
            <w:r>
              <w:t>26.01.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E323" w14:textId="77777777" w:rsidR="0016713D" w:rsidRDefault="0016713D">
            <w:pPr>
              <w:pStyle w:val="Listennummer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Ggf</w:t>
            </w:r>
            <w:proofErr w:type="spellEnd"/>
            <w:r>
              <w:rPr>
                <w:b w:val="0"/>
              </w:rPr>
              <w:t xml:space="preserve"> anpassen des Notebooks (Formatierung), </w:t>
            </w:r>
            <w:proofErr w:type="spellStart"/>
            <w:r>
              <w:rPr>
                <w:b w:val="0"/>
              </w:rPr>
              <w:t>df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usw</w:t>
            </w:r>
            <w:proofErr w:type="spellEnd"/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A9A2" w14:textId="77777777" w:rsidR="0016713D" w:rsidRDefault="0016713D">
            <w:pPr>
              <w:ind w:left="0"/>
            </w:pPr>
            <w:r>
              <w:t>Nina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5F41" w14:textId="0BF6339C" w:rsidR="0016713D" w:rsidRDefault="0016713D">
            <w:pPr>
              <w:ind w:left="0"/>
            </w:pPr>
            <w:r>
              <w:t>offen</w:t>
            </w:r>
          </w:p>
        </w:tc>
      </w:tr>
      <w:tr w:rsidR="0016713D" w14:paraId="5A45D3BA" w14:textId="77777777" w:rsidTr="0016713D">
        <w:trPr>
          <w:trHeight w:val="379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FFEF" w14:textId="77777777" w:rsidR="0016713D" w:rsidRDefault="0016713D">
            <w:pPr>
              <w:ind w:left="0"/>
            </w:pPr>
            <w:r>
              <w:t>28.01.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680A" w14:textId="598D6486" w:rsidR="0016713D" w:rsidRDefault="0016713D">
            <w:pPr>
              <w:pStyle w:val="Listennummer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Gegenlesen des Dokuments</w:t>
            </w:r>
            <w:r>
              <w:rPr>
                <w:b w:val="0"/>
              </w:rPr>
              <w:t xml:space="preserve"> und Notebook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2DE8" w14:textId="12534AB6" w:rsidR="0016713D" w:rsidRDefault="0016713D">
            <w:pPr>
              <w:ind w:left="0"/>
            </w:pPr>
            <w:r>
              <w:t>Alle außer Sophia</w:t>
            </w:r>
            <w:r>
              <w:t xml:space="preserve"> </w:t>
            </w:r>
            <w:proofErr w:type="spellStart"/>
            <w:r>
              <w:t>bzw</w:t>
            </w:r>
            <w:proofErr w:type="spellEnd"/>
            <w:r>
              <w:t xml:space="preserve"> Nina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1B29" w14:textId="4E1E8FBF" w:rsidR="0016713D" w:rsidRDefault="0016713D">
            <w:pPr>
              <w:ind w:left="0"/>
            </w:pPr>
            <w:r>
              <w:t>offen</w:t>
            </w:r>
          </w:p>
        </w:tc>
      </w:tr>
      <w:tr w:rsidR="0016713D" w14:paraId="64CE6491" w14:textId="77777777" w:rsidTr="0016713D">
        <w:trPr>
          <w:trHeight w:val="379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6C9F" w14:textId="77777777" w:rsidR="0016713D" w:rsidRDefault="0016713D">
            <w:pPr>
              <w:ind w:left="0"/>
            </w:pPr>
            <w:r>
              <w:t>29.01.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F8BC" w14:textId="77777777" w:rsidR="0016713D" w:rsidRDefault="0016713D">
            <w:pPr>
              <w:pStyle w:val="Listennummer"/>
              <w:numPr>
                <w:ilvl w:val="0"/>
                <w:numId w:val="0"/>
              </w:numPr>
              <w:tabs>
                <w:tab w:val="left" w:pos="1532"/>
              </w:tabs>
              <w:rPr>
                <w:b w:val="0"/>
              </w:rPr>
            </w:pPr>
            <w:r>
              <w:rPr>
                <w:b w:val="0"/>
              </w:rPr>
              <w:t>Mail schreiben und abschicken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307F" w14:textId="77777777" w:rsidR="0016713D" w:rsidRDefault="0016713D">
            <w:pPr>
              <w:ind w:left="0"/>
            </w:pPr>
            <w:r>
              <w:t>Sophia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6B4" w14:textId="3C3CA160" w:rsidR="0016713D" w:rsidRDefault="0016713D">
            <w:pPr>
              <w:ind w:left="0"/>
            </w:pPr>
            <w:r>
              <w:t>offen</w:t>
            </w:r>
            <w:bookmarkStart w:id="0" w:name="_GoBack"/>
            <w:bookmarkEnd w:id="0"/>
          </w:p>
        </w:tc>
      </w:tr>
    </w:tbl>
    <w:p w14:paraId="5CF4EBF6" w14:textId="77777777" w:rsidR="0016713D" w:rsidRDefault="0016713D" w:rsidP="0016713D">
      <w:pPr>
        <w:pStyle w:val="Listennummer2"/>
        <w:numPr>
          <w:ilvl w:val="0"/>
          <w:numId w:val="0"/>
        </w:numPr>
      </w:pPr>
    </w:p>
    <w:p w14:paraId="5EA3F5F8" w14:textId="77777777" w:rsidR="0016713D" w:rsidRDefault="0016713D" w:rsidP="00110F8B">
      <w:pPr>
        <w:pStyle w:val="Listennummer2"/>
        <w:numPr>
          <w:ilvl w:val="0"/>
          <w:numId w:val="0"/>
        </w:numPr>
      </w:pPr>
    </w:p>
    <w:p w14:paraId="363AE02E" w14:textId="57EDF898" w:rsidR="00FE0BDC" w:rsidRPr="001F26B8" w:rsidRDefault="00FE0BDC" w:rsidP="00110F8B">
      <w:pPr>
        <w:pStyle w:val="Listennummer2"/>
        <w:numPr>
          <w:ilvl w:val="0"/>
          <w:numId w:val="0"/>
        </w:numPr>
        <w:rPr>
          <w:b/>
        </w:rPr>
      </w:pPr>
      <w:r w:rsidRPr="001F26B8">
        <w:rPr>
          <w:b/>
        </w:rPr>
        <w:t>Moderator wird beim nächsten Termin</w:t>
      </w:r>
      <w:r w:rsidR="00A92DAF">
        <w:rPr>
          <w:b/>
        </w:rPr>
        <w:t>:</w:t>
      </w:r>
      <w:r w:rsidR="00B74662">
        <w:rPr>
          <w:b/>
        </w:rPr>
        <w:t xml:space="preserve"> </w:t>
      </w:r>
      <w:r w:rsidR="009F728D">
        <w:rPr>
          <w:b/>
        </w:rPr>
        <w:t>/</w:t>
      </w:r>
      <w:r w:rsidR="00B74662">
        <w:rPr>
          <w:b/>
        </w:rPr>
        <w:t xml:space="preserve"> </w:t>
      </w:r>
    </w:p>
    <w:p w14:paraId="0BB706E0" w14:textId="7B27DB4F" w:rsidR="00FE0BDC" w:rsidRPr="001F26B8" w:rsidRDefault="00A92DAF" w:rsidP="00110F8B">
      <w:pPr>
        <w:pStyle w:val="Listennummer2"/>
        <w:numPr>
          <w:ilvl w:val="0"/>
          <w:numId w:val="0"/>
        </w:numPr>
        <w:rPr>
          <w:b/>
        </w:rPr>
      </w:pPr>
      <w:r>
        <w:rPr>
          <w:b/>
        </w:rPr>
        <w:t>Protokollant</w:t>
      </w:r>
      <w:r w:rsidR="00FE0BDC" w:rsidRPr="001F26B8">
        <w:rPr>
          <w:b/>
        </w:rPr>
        <w:t xml:space="preserve"> wird beim nächsten Termin</w:t>
      </w:r>
      <w:r>
        <w:rPr>
          <w:b/>
        </w:rPr>
        <w:t>:</w:t>
      </w:r>
      <w:r w:rsidR="00B74662">
        <w:rPr>
          <w:b/>
        </w:rPr>
        <w:t xml:space="preserve"> </w:t>
      </w:r>
      <w:r w:rsidR="009F728D">
        <w:rPr>
          <w:b/>
        </w:rPr>
        <w:t>/</w:t>
      </w:r>
    </w:p>
    <w:sectPr w:rsidR="00FE0BDC" w:rsidRPr="001F26B8" w:rsidSect="006819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1AD76" w14:textId="77777777" w:rsidR="00C67282" w:rsidRDefault="00C67282" w:rsidP="001E7D29">
      <w:pPr>
        <w:spacing w:after="0" w:line="240" w:lineRule="auto"/>
      </w:pPr>
      <w:r>
        <w:separator/>
      </w:r>
    </w:p>
  </w:endnote>
  <w:endnote w:type="continuationSeparator" w:id="0">
    <w:p w14:paraId="1C701897" w14:textId="77777777" w:rsidR="00C67282" w:rsidRDefault="00C6728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EB90" w14:textId="77777777" w:rsidR="000F4987" w:rsidRDefault="000F49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9904" w14:textId="77777777" w:rsidR="000F4987" w:rsidRPr="0068195E" w:rsidRDefault="000F498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6301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5518B" w14:textId="77777777" w:rsidR="00C67282" w:rsidRDefault="00C67282" w:rsidP="001E7D29">
      <w:pPr>
        <w:spacing w:after="0" w:line="240" w:lineRule="auto"/>
      </w:pPr>
      <w:r>
        <w:separator/>
      </w:r>
    </w:p>
  </w:footnote>
  <w:footnote w:type="continuationSeparator" w:id="0">
    <w:p w14:paraId="67BB30EB" w14:textId="77777777" w:rsidR="00C67282" w:rsidRDefault="00C6728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020E0" w14:textId="77777777" w:rsidR="000F4987" w:rsidRDefault="000F49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8BF5" w14:textId="77777777" w:rsidR="000F4987" w:rsidRPr="0068195E" w:rsidRDefault="000F498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84C6" w14:textId="77777777" w:rsidR="000F4987" w:rsidRDefault="000F49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B262DB7"/>
    <w:multiLevelType w:val="hybridMultilevel"/>
    <w:tmpl w:val="073A9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1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9"/>
    <w:rsid w:val="00057671"/>
    <w:rsid w:val="000D445D"/>
    <w:rsid w:val="000F4987"/>
    <w:rsid w:val="000F65EC"/>
    <w:rsid w:val="00110F8B"/>
    <w:rsid w:val="0011573E"/>
    <w:rsid w:val="001269DE"/>
    <w:rsid w:val="00140DAE"/>
    <w:rsid w:val="0015180F"/>
    <w:rsid w:val="0016461B"/>
    <w:rsid w:val="0016713D"/>
    <w:rsid w:val="001746FC"/>
    <w:rsid w:val="00193653"/>
    <w:rsid w:val="001A2375"/>
    <w:rsid w:val="001C329C"/>
    <w:rsid w:val="001E7D29"/>
    <w:rsid w:val="001F26B8"/>
    <w:rsid w:val="001F6807"/>
    <w:rsid w:val="00216A80"/>
    <w:rsid w:val="00234FEA"/>
    <w:rsid w:val="002404F5"/>
    <w:rsid w:val="00275260"/>
    <w:rsid w:val="00276FA1"/>
    <w:rsid w:val="00285B87"/>
    <w:rsid w:val="00291B4A"/>
    <w:rsid w:val="002A79E0"/>
    <w:rsid w:val="002C3D7E"/>
    <w:rsid w:val="002F39E8"/>
    <w:rsid w:val="002F56BD"/>
    <w:rsid w:val="002F7DF2"/>
    <w:rsid w:val="00317EDE"/>
    <w:rsid w:val="0032131A"/>
    <w:rsid w:val="003310BF"/>
    <w:rsid w:val="00333DF8"/>
    <w:rsid w:val="00351EDC"/>
    <w:rsid w:val="00357641"/>
    <w:rsid w:val="00360B6E"/>
    <w:rsid w:val="00361DEE"/>
    <w:rsid w:val="00394EF4"/>
    <w:rsid w:val="003A5896"/>
    <w:rsid w:val="003C3879"/>
    <w:rsid w:val="00410612"/>
    <w:rsid w:val="00411F8B"/>
    <w:rsid w:val="00450670"/>
    <w:rsid w:val="0046655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9437D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257E9"/>
    <w:rsid w:val="00740105"/>
    <w:rsid w:val="007407C5"/>
    <w:rsid w:val="00744B1E"/>
    <w:rsid w:val="007478A9"/>
    <w:rsid w:val="00756D9C"/>
    <w:rsid w:val="007619BD"/>
    <w:rsid w:val="00771C24"/>
    <w:rsid w:val="00781863"/>
    <w:rsid w:val="007A5531"/>
    <w:rsid w:val="007D5836"/>
    <w:rsid w:val="007F0B32"/>
    <w:rsid w:val="007F34A4"/>
    <w:rsid w:val="00815563"/>
    <w:rsid w:val="008240DA"/>
    <w:rsid w:val="008429E5"/>
    <w:rsid w:val="00867EA4"/>
    <w:rsid w:val="00882AE9"/>
    <w:rsid w:val="00891611"/>
    <w:rsid w:val="00897D88"/>
    <w:rsid w:val="008A0319"/>
    <w:rsid w:val="008D43E9"/>
    <w:rsid w:val="008E3C0E"/>
    <w:rsid w:val="008E476B"/>
    <w:rsid w:val="008E61DA"/>
    <w:rsid w:val="00927C63"/>
    <w:rsid w:val="00932F50"/>
    <w:rsid w:val="0094637B"/>
    <w:rsid w:val="00955A78"/>
    <w:rsid w:val="009840D3"/>
    <w:rsid w:val="009921B8"/>
    <w:rsid w:val="009978D4"/>
    <w:rsid w:val="009A0386"/>
    <w:rsid w:val="009A1331"/>
    <w:rsid w:val="009D4984"/>
    <w:rsid w:val="009D6901"/>
    <w:rsid w:val="009F4E19"/>
    <w:rsid w:val="009F728D"/>
    <w:rsid w:val="00A07662"/>
    <w:rsid w:val="00A14FB0"/>
    <w:rsid w:val="00A21B71"/>
    <w:rsid w:val="00A37F9E"/>
    <w:rsid w:val="00A40085"/>
    <w:rsid w:val="00A455C6"/>
    <w:rsid w:val="00A47DF6"/>
    <w:rsid w:val="00A907D8"/>
    <w:rsid w:val="00A9231C"/>
    <w:rsid w:val="00A92DAF"/>
    <w:rsid w:val="00AA2532"/>
    <w:rsid w:val="00AE1F88"/>
    <w:rsid w:val="00AE361F"/>
    <w:rsid w:val="00AE5370"/>
    <w:rsid w:val="00B247A9"/>
    <w:rsid w:val="00B435B5"/>
    <w:rsid w:val="00B565D8"/>
    <w:rsid w:val="00B5779A"/>
    <w:rsid w:val="00B617FF"/>
    <w:rsid w:val="00B64D24"/>
    <w:rsid w:val="00B7147D"/>
    <w:rsid w:val="00B74662"/>
    <w:rsid w:val="00B75CFC"/>
    <w:rsid w:val="00B853F9"/>
    <w:rsid w:val="00B91EB5"/>
    <w:rsid w:val="00BB018B"/>
    <w:rsid w:val="00BD1747"/>
    <w:rsid w:val="00C14973"/>
    <w:rsid w:val="00C1643D"/>
    <w:rsid w:val="00C261A9"/>
    <w:rsid w:val="00C42793"/>
    <w:rsid w:val="00C601ED"/>
    <w:rsid w:val="00C67282"/>
    <w:rsid w:val="00CD2C67"/>
    <w:rsid w:val="00CE5A5C"/>
    <w:rsid w:val="00D03B97"/>
    <w:rsid w:val="00D31AB7"/>
    <w:rsid w:val="00D50D23"/>
    <w:rsid w:val="00D512BB"/>
    <w:rsid w:val="00D6534C"/>
    <w:rsid w:val="00DA2D0E"/>
    <w:rsid w:val="00DA3B1A"/>
    <w:rsid w:val="00DA7BBF"/>
    <w:rsid w:val="00DC6078"/>
    <w:rsid w:val="00DC79AD"/>
    <w:rsid w:val="00DD2075"/>
    <w:rsid w:val="00DF2868"/>
    <w:rsid w:val="00E557A0"/>
    <w:rsid w:val="00EA26D7"/>
    <w:rsid w:val="00ED732F"/>
    <w:rsid w:val="00EF6435"/>
    <w:rsid w:val="00F10F6B"/>
    <w:rsid w:val="00F1147D"/>
    <w:rsid w:val="00F23697"/>
    <w:rsid w:val="00F36BB7"/>
    <w:rsid w:val="00F63A27"/>
    <w:rsid w:val="00FB3809"/>
    <w:rsid w:val="00FD6CAB"/>
    <w:rsid w:val="00F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0FAE5CDA"/>
  <w15:docId w15:val="{0588CCE6-B6AA-42E8-8DA3-33335F4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hli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C4C311CF6B497CA9B2BD67DFDB4B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FBD53C-0321-4DFC-B722-27F7BCDD68D9}"/>
      </w:docPartPr>
      <w:docPartBody>
        <w:p w:rsidR="00861CD7" w:rsidRDefault="001B7B39">
          <w:pPr>
            <w:pStyle w:val="D3C4C311CF6B497CA9B2BD67DFDB4BBF"/>
          </w:pPr>
          <w:r w:rsidRPr="002C3D7E">
            <w:rPr>
              <w:rStyle w:val="Platzhaltertext"/>
              <w:lang w:bidi="de-DE"/>
            </w:rPr>
            <w:t>Name des Moderators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D7"/>
    <w:rsid w:val="001B7B39"/>
    <w:rsid w:val="006B332D"/>
    <w:rsid w:val="00861CD7"/>
    <w:rsid w:val="00A8035D"/>
    <w:rsid w:val="00B12121"/>
    <w:rsid w:val="00ED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C2884E8247D41A19D00F85224B67B59">
    <w:name w:val="AC2884E8247D41A19D00F85224B67B59"/>
  </w:style>
  <w:style w:type="paragraph" w:customStyle="1" w:styleId="2E3F83A1D320475BA5FFBBB9F78C41A5">
    <w:name w:val="2E3F83A1D320475BA5FFBBB9F78C41A5"/>
  </w:style>
  <w:style w:type="paragraph" w:customStyle="1" w:styleId="4B1FEA66CEC2403188491EA3CA7F8D89">
    <w:name w:val="4B1FEA66CEC2403188491EA3CA7F8D89"/>
  </w:style>
  <w:style w:type="paragraph" w:customStyle="1" w:styleId="BB9F0D765A724195B3E79C9D1B8BDC1B">
    <w:name w:val="BB9F0D765A724195B3E79C9D1B8BDC1B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D3C4C311CF6B497CA9B2BD67DFDB4BBF">
    <w:name w:val="D3C4C311CF6B497CA9B2BD67DFDB4BBF"/>
  </w:style>
  <w:style w:type="paragraph" w:customStyle="1" w:styleId="B1B53E65BC284BCDA67ED5F0DCFD91DA">
    <w:name w:val="B1B53E65BC284BCDA67ED5F0DCFD91DA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75C11D070744BDBBE3DEC506A301365">
    <w:name w:val="675C11D070744BDBBE3DEC506A301365"/>
  </w:style>
  <w:style w:type="paragraph" w:customStyle="1" w:styleId="D42CBC61EA3A4D9EA6CAD10C295055BE">
    <w:name w:val="D42CBC61EA3A4D9EA6CAD10C295055BE"/>
  </w:style>
  <w:style w:type="paragraph" w:customStyle="1" w:styleId="FFF6C1F68F524FEFA353C018CDB95CFB">
    <w:name w:val="FFF6C1F68F524FEFA353C018CDB95CFB"/>
  </w:style>
  <w:style w:type="paragraph" w:customStyle="1" w:styleId="A7B2E6495E1D4F81B6459DD78C5DD4C7">
    <w:name w:val="A7B2E6495E1D4F81B6459DD78C5DD4C7"/>
  </w:style>
  <w:style w:type="paragraph" w:customStyle="1" w:styleId="4321E767A8BF4650B5739594D81BC000">
    <w:name w:val="4321E767A8BF4650B5739594D81BC000"/>
  </w:style>
  <w:style w:type="paragraph" w:customStyle="1" w:styleId="234DA5D0E2014F3FA266EDD44B20D6A2">
    <w:name w:val="234DA5D0E2014F3FA266EDD44B20D6A2"/>
  </w:style>
  <w:style w:type="paragraph" w:customStyle="1" w:styleId="1609962078A94160813C352D2CE1ED53">
    <w:name w:val="1609962078A94160813C352D2CE1ED53"/>
  </w:style>
  <w:style w:type="paragraph" w:customStyle="1" w:styleId="58B08952114143E48D4F6C2589ACB29E">
    <w:name w:val="58B08952114143E48D4F6C2589ACB29E"/>
  </w:style>
  <w:style w:type="paragraph" w:customStyle="1" w:styleId="2734AA22ACF94ABD8DAC5A6FF6E2D35F">
    <w:name w:val="2734AA22ACF94ABD8DAC5A6FF6E2D35F"/>
  </w:style>
  <w:style w:type="paragraph" w:customStyle="1" w:styleId="B71C975E6B044E0F8C49347EA12C0842">
    <w:name w:val="B71C975E6B044E0F8C49347EA12C0842"/>
  </w:style>
  <w:style w:type="paragraph" w:customStyle="1" w:styleId="A86C803D40F14895BF6D510AEA70D3C5">
    <w:name w:val="A86C803D40F14895BF6D510AEA70D3C5"/>
  </w:style>
  <w:style w:type="paragraph" w:customStyle="1" w:styleId="32310609D2B7415E917B18AE1787E918">
    <w:name w:val="32310609D2B7415E917B18AE1787E918"/>
  </w:style>
  <w:style w:type="paragraph" w:customStyle="1" w:styleId="39E0ECDD38734C4BB7EE2B9D3C3974C1">
    <w:name w:val="39E0ECDD38734C4BB7EE2B9D3C3974C1"/>
  </w:style>
  <w:style w:type="paragraph" w:customStyle="1" w:styleId="7121E4C560BB47C8AB8BC490E0BD82F0">
    <w:name w:val="7121E4C560BB47C8AB8BC490E0BD82F0"/>
  </w:style>
  <w:style w:type="paragraph" w:customStyle="1" w:styleId="951045929D5242C2B049C3D151EF818F">
    <w:name w:val="951045929D5242C2B049C3D151EF818F"/>
  </w:style>
  <w:style w:type="paragraph" w:customStyle="1" w:styleId="D7B64616721E4E9DA1DDEB6754367B06">
    <w:name w:val="D7B64616721E4E9DA1DDEB6754367B06"/>
  </w:style>
  <w:style w:type="paragraph" w:customStyle="1" w:styleId="1351DD31F09E4BC390E79FEBDE183DFC">
    <w:name w:val="1351DD31F09E4BC390E79FEBDE183DFC"/>
  </w:style>
  <w:style w:type="paragraph" w:customStyle="1" w:styleId="C9FD5CDECF334B09B7741239E090E73B">
    <w:name w:val="C9FD5CDECF334B09B7741239E090E73B"/>
  </w:style>
  <w:style w:type="paragraph" w:customStyle="1" w:styleId="C772162EA4A243459E6F7DEA1B33CED0">
    <w:name w:val="C772162EA4A243459E6F7DEA1B33CED0"/>
  </w:style>
  <w:style w:type="paragraph" w:customStyle="1" w:styleId="7A4210671C184ADEBA5FC0E7E1BB72DE">
    <w:name w:val="7A4210671C184ADEBA5FC0E7E1BB72DE"/>
  </w:style>
  <w:style w:type="paragraph" w:customStyle="1" w:styleId="CDC6FBA0149E41ECA5082EB92FDA8ED1">
    <w:name w:val="CDC6FBA0149E41ECA5082EB92FDA8ED1"/>
  </w:style>
  <w:style w:type="paragraph" w:customStyle="1" w:styleId="E2B571F3BA8A4FAD8D557094921439BE">
    <w:name w:val="E2B571F3BA8A4FAD8D557094921439BE"/>
  </w:style>
  <w:style w:type="paragraph" w:customStyle="1" w:styleId="FC03E284849C4158802E75D56A133EEE">
    <w:name w:val="FC03E284849C4158802E75D56A133EEE"/>
  </w:style>
  <w:style w:type="paragraph" w:customStyle="1" w:styleId="B362CDB3182744468AFECE0C0AB96ADA">
    <w:name w:val="B362CDB3182744468AFECE0C0AB96ADA"/>
  </w:style>
  <w:style w:type="paragraph" w:customStyle="1" w:styleId="3808C79623A345A7AA768065AFC353A3">
    <w:name w:val="3808C79623A345A7AA768065AFC353A3"/>
  </w:style>
  <w:style w:type="paragraph" w:customStyle="1" w:styleId="232D006FEAE54101B0640FB4564D4E5A">
    <w:name w:val="232D006FEAE54101B0640FB4564D4E5A"/>
  </w:style>
  <w:style w:type="paragraph" w:customStyle="1" w:styleId="0954022FEC6847F3A32C4241D0A80F2D">
    <w:name w:val="0954022FEC6847F3A32C4241D0A80F2D"/>
  </w:style>
  <w:style w:type="paragraph" w:customStyle="1" w:styleId="D2509FF8C9F545FCB3E840B2543AA06D">
    <w:name w:val="D2509FF8C9F545FCB3E840B2543AA06D"/>
  </w:style>
  <w:style w:type="paragraph" w:customStyle="1" w:styleId="5DA385CD56D242A2BE458F570735FC9C">
    <w:name w:val="5DA385CD56D242A2BE458F570735FC9C"/>
  </w:style>
  <w:style w:type="paragraph" w:customStyle="1" w:styleId="AE3404B3A99F42C5B7B3874E6945BD22">
    <w:name w:val="AE3404B3A99F42C5B7B3874E6945B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Sitzungsprotokoll.dotx</Template>
  <TotalTime>0</TotalTime>
  <Pages>2</Pages>
  <Words>361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Wohli;Nicklas</dc:creator>
  <cp:keywords>Moderator: Alexander</cp:keywords>
  <dc:description/>
  <cp:lastModifiedBy>Nina Wohlert</cp:lastModifiedBy>
  <cp:revision>25</cp:revision>
  <dcterms:created xsi:type="dcterms:W3CDTF">2020-01-02T16:23:00Z</dcterms:created>
  <dcterms:modified xsi:type="dcterms:W3CDTF">2020-01-21T20:55:00Z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