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1E0A" w14:textId="1F298DB5" w:rsidR="00275260" w:rsidRPr="00EE538C" w:rsidRDefault="00882AE9" w:rsidP="00275260">
      <w:pPr>
        <w:pStyle w:val="berschrift1"/>
        <w:rPr>
          <w:lang w:val="en-US"/>
        </w:rPr>
      </w:pPr>
      <w:r w:rsidRPr="00EE538C">
        <w:rPr>
          <w:lang w:val="en-US"/>
        </w:rPr>
        <w:t>Black Mamba –Meeting</w:t>
      </w:r>
    </w:p>
    <w:p w14:paraId="4EB538CE" w14:textId="77777777" w:rsidR="00275260" w:rsidRPr="00EE538C" w:rsidRDefault="00882AE9" w:rsidP="009D4984">
      <w:pPr>
        <w:pStyle w:val="berschrift1"/>
        <w:rPr>
          <w:lang w:val="en-US"/>
        </w:rPr>
      </w:pPr>
      <w:proofErr w:type="spellStart"/>
      <w:r w:rsidRPr="00EE538C">
        <w:rPr>
          <w:lang w:val="en-US"/>
        </w:rPr>
        <w:t>Protokoll</w:t>
      </w:r>
      <w:proofErr w:type="spellEnd"/>
    </w:p>
    <w:p w14:paraId="19511925" w14:textId="41FFD62C" w:rsidR="00554276" w:rsidRPr="00EE538C" w:rsidRDefault="00A92DAF" w:rsidP="009F4E19">
      <w:pPr>
        <w:pStyle w:val="Datum"/>
        <w:rPr>
          <w:lang w:val="en-US"/>
        </w:rPr>
      </w:pPr>
      <w:r w:rsidRPr="00EE538C">
        <w:rPr>
          <w:lang w:val="en-US"/>
        </w:rPr>
        <w:t xml:space="preserve">Datum: </w:t>
      </w:r>
      <w:r w:rsidR="00CF0819">
        <w:rPr>
          <w:lang w:val="en-US"/>
        </w:rPr>
        <w:t>0</w:t>
      </w:r>
      <w:r w:rsidR="005167C6">
        <w:rPr>
          <w:lang w:val="en-US"/>
        </w:rPr>
        <w:t>7</w:t>
      </w:r>
      <w:r w:rsidR="00CF0819">
        <w:rPr>
          <w:lang w:val="en-US"/>
        </w:rPr>
        <w:t>.01.2020</w:t>
      </w:r>
    </w:p>
    <w:p w14:paraId="573E5FE8" w14:textId="77777777" w:rsidR="00554276" w:rsidRPr="0068195E" w:rsidRDefault="00882AE9" w:rsidP="000D445D">
      <w:pPr>
        <w:pStyle w:val="Listennummer"/>
      </w:pPr>
      <w:r>
        <w:rPr>
          <w:rFonts w:eastAsiaTheme="majorEastAsia"/>
        </w:rPr>
        <w:t>Organisation</w:t>
      </w:r>
    </w:p>
    <w:p w14:paraId="0EF21B5B" w14:textId="45E9E221" w:rsidR="00D50D23" w:rsidRPr="0068195E" w:rsidRDefault="00A545F0" w:rsidP="007A5531">
      <w:sdt>
        <w:sdtPr>
          <w:alias w:val="Namen des Moderators eingeben:"/>
          <w:tag w:val="Namen des Moderators eingeben:"/>
          <w:id w:val="-28566333"/>
          <w:placeholder>
            <w:docPart w:val="D3C4C311CF6B497CA9B2BD67DFDB4BB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Hervorhebung"/>
            <w:iCs/>
            <w:color w:val="595959" w:themeColor="text1" w:themeTint="A6"/>
          </w:rPr>
        </w:sdtEndPr>
        <w:sdtContent>
          <w:r w:rsidR="00EA26D7">
            <w:t>Moderator:</w:t>
          </w:r>
          <w:r w:rsidR="00AD0506">
            <w:t xml:space="preserve"> </w:t>
          </w:r>
          <w:r w:rsidR="005167C6">
            <w:t>Johanna</w:t>
          </w:r>
        </w:sdtContent>
      </w:sdt>
      <w:r w:rsidR="007A5531">
        <w:br/>
      </w:r>
      <w:r w:rsidR="00882AE9">
        <w:rPr>
          <w:lang w:bidi="de-DE"/>
        </w:rPr>
        <w:t xml:space="preserve">Protokollant: </w:t>
      </w:r>
      <w:r w:rsidR="005167C6">
        <w:rPr>
          <w:lang w:bidi="de-DE"/>
        </w:rPr>
        <w:t>Nina</w:t>
      </w:r>
    </w:p>
    <w:p w14:paraId="79101DE3" w14:textId="77777777" w:rsidR="0015180F" w:rsidRPr="0068195E" w:rsidRDefault="00882AE9" w:rsidP="00781863">
      <w:pPr>
        <w:pStyle w:val="Listennummer"/>
      </w:pPr>
      <w:r>
        <w:rPr>
          <w:rFonts w:eastAsiaTheme="majorEastAsia"/>
        </w:rPr>
        <w:t>Anwesenheit</w:t>
      </w:r>
    </w:p>
    <w:p w14:paraId="7A5797A1" w14:textId="77777777" w:rsidR="0015180F" w:rsidRPr="00882AE9" w:rsidRDefault="00882AE9" w:rsidP="00882AE9">
      <w:pPr>
        <w:ind w:left="0"/>
        <w:rPr>
          <w:lang w:val="en-US"/>
        </w:rPr>
      </w:pPr>
      <w:r w:rsidRPr="00882AE9">
        <w:rPr>
          <w:lang w:val="en-US"/>
        </w:rPr>
        <w:t>Johanna, Sophia, Nicklas, Alexander, N</w:t>
      </w:r>
      <w:r>
        <w:rPr>
          <w:lang w:val="en-US"/>
        </w:rPr>
        <w:t>ina</w:t>
      </w:r>
    </w:p>
    <w:p w14:paraId="0D60F999" w14:textId="77777777" w:rsidR="00882AE9" w:rsidRPr="0068195E" w:rsidRDefault="00882AE9" w:rsidP="00882AE9">
      <w:pPr>
        <w:pStyle w:val="Listennummer"/>
      </w:pPr>
      <w:r>
        <w:rPr>
          <w:rFonts w:eastAsiaTheme="majorEastAsia"/>
        </w:rPr>
        <w:t>Offene Aufgaben des letzten Termins</w:t>
      </w:r>
    </w:p>
    <w:tbl>
      <w:tblPr>
        <w:tblStyle w:val="Tabellenraster"/>
        <w:tblW w:w="0" w:type="auto"/>
        <w:tblInd w:w="173" w:type="dxa"/>
        <w:tblLook w:val="04A0" w:firstRow="1" w:lastRow="0" w:firstColumn="1" w:lastColumn="0" w:noHBand="0" w:noVBand="1"/>
      </w:tblPr>
      <w:tblGrid>
        <w:gridCol w:w="470"/>
        <w:gridCol w:w="3494"/>
        <w:gridCol w:w="2491"/>
        <w:gridCol w:w="1669"/>
      </w:tblGrid>
      <w:tr w:rsidR="00110F8B" w14:paraId="17BA79DC" w14:textId="77777777" w:rsidTr="00AD0506">
        <w:tc>
          <w:tcPr>
            <w:tcW w:w="470" w:type="dxa"/>
          </w:tcPr>
          <w:p w14:paraId="5C540AAB" w14:textId="77777777" w:rsidR="00110F8B" w:rsidRDefault="00FE0BDC" w:rsidP="00B853F9">
            <w:pPr>
              <w:ind w:left="0"/>
            </w:pPr>
            <w:proofErr w:type="spellStart"/>
            <w:r>
              <w:t>Nr</w:t>
            </w:r>
            <w:proofErr w:type="spellEnd"/>
          </w:p>
        </w:tc>
        <w:tc>
          <w:tcPr>
            <w:tcW w:w="3494" w:type="dxa"/>
          </w:tcPr>
          <w:p w14:paraId="1F2A22C8" w14:textId="77777777" w:rsidR="00110F8B" w:rsidRDefault="00110F8B" w:rsidP="00B853F9">
            <w:pPr>
              <w:ind w:left="0"/>
            </w:pPr>
            <w:r>
              <w:t>Aufgabe</w:t>
            </w:r>
          </w:p>
        </w:tc>
        <w:tc>
          <w:tcPr>
            <w:tcW w:w="2491" w:type="dxa"/>
          </w:tcPr>
          <w:p w14:paraId="2E851246" w14:textId="77777777" w:rsidR="00110F8B" w:rsidRDefault="00110F8B" w:rsidP="00B853F9">
            <w:pPr>
              <w:ind w:left="0"/>
            </w:pPr>
            <w:r>
              <w:t>Erledigt?</w:t>
            </w:r>
          </w:p>
        </w:tc>
        <w:tc>
          <w:tcPr>
            <w:tcW w:w="1669" w:type="dxa"/>
          </w:tcPr>
          <w:p w14:paraId="421AC313" w14:textId="77777777" w:rsidR="00110F8B" w:rsidRDefault="00110F8B" w:rsidP="00B853F9">
            <w:pPr>
              <w:ind w:left="0"/>
            </w:pPr>
            <w:r>
              <w:t>Verantwortung</w:t>
            </w:r>
          </w:p>
        </w:tc>
      </w:tr>
      <w:tr w:rsidR="00AD0506" w14:paraId="177BBB35" w14:textId="77777777" w:rsidTr="00AD0506">
        <w:tc>
          <w:tcPr>
            <w:tcW w:w="470" w:type="dxa"/>
          </w:tcPr>
          <w:p w14:paraId="67E1AB1C" w14:textId="38FF5022" w:rsidR="00AD0506" w:rsidRDefault="00AD0506" w:rsidP="00AD0506">
            <w:pPr>
              <w:ind w:left="0"/>
            </w:pPr>
            <w:r>
              <w:t>1</w:t>
            </w:r>
          </w:p>
        </w:tc>
        <w:tc>
          <w:tcPr>
            <w:tcW w:w="3494" w:type="dxa"/>
          </w:tcPr>
          <w:p w14:paraId="576E483B" w14:textId="2B29A8A7" w:rsidR="00AD0506" w:rsidRPr="00110F8B" w:rsidRDefault="005167C6" w:rsidP="00AD0506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Plotting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problem</w:t>
            </w:r>
            <w:proofErr w:type="spellEnd"/>
            <w:r>
              <w:rPr>
                <w:sz w:val="20"/>
                <w:szCs w:val="20"/>
              </w:rPr>
              <w:t xml:space="preserve"> lösen; und hochladen des Notebooks</w:t>
            </w:r>
          </w:p>
        </w:tc>
        <w:tc>
          <w:tcPr>
            <w:tcW w:w="2491" w:type="dxa"/>
          </w:tcPr>
          <w:p w14:paraId="7697DA96" w14:textId="3B7918B9" w:rsidR="00AD0506" w:rsidRPr="00110F8B" w:rsidRDefault="00340B4E" w:rsidP="00AD0506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Plotting</w:t>
            </w:r>
            <w:proofErr w:type="spellEnd"/>
            <w:r>
              <w:rPr>
                <w:sz w:val="20"/>
                <w:szCs w:val="20"/>
              </w:rPr>
              <w:t xml:space="preserve"> Problem ist gelöst, Notebook wird nach Bereinigung erneut hochgeladen</w:t>
            </w:r>
          </w:p>
        </w:tc>
        <w:tc>
          <w:tcPr>
            <w:tcW w:w="1669" w:type="dxa"/>
          </w:tcPr>
          <w:p w14:paraId="3AA999BD" w14:textId="7CD3EE58" w:rsidR="00AD0506" w:rsidRPr="00110F8B" w:rsidRDefault="005167C6" w:rsidP="005167C6">
            <w:pPr>
              <w:tabs>
                <w:tab w:val="center" w:pos="726"/>
              </w:tabs>
              <w:ind w:left="0"/>
              <w:rPr>
                <w:sz w:val="20"/>
                <w:szCs w:val="20"/>
              </w:rPr>
            </w:pPr>
            <w:r>
              <w:t>Alex</w:t>
            </w:r>
            <w:r>
              <w:tab/>
            </w:r>
          </w:p>
        </w:tc>
      </w:tr>
      <w:tr w:rsidR="005167C6" w14:paraId="4231F094" w14:textId="77777777" w:rsidTr="00AD0506">
        <w:tc>
          <w:tcPr>
            <w:tcW w:w="470" w:type="dxa"/>
          </w:tcPr>
          <w:p w14:paraId="00C9A80A" w14:textId="4C7992E9" w:rsidR="005167C6" w:rsidRDefault="005167C6" w:rsidP="005167C6">
            <w:pPr>
              <w:ind w:left="0"/>
            </w:pPr>
            <w:r>
              <w:t>2</w:t>
            </w:r>
          </w:p>
        </w:tc>
        <w:tc>
          <w:tcPr>
            <w:tcW w:w="3494" w:type="dxa"/>
          </w:tcPr>
          <w:p w14:paraId="53403B8F" w14:textId="248DDB25" w:rsidR="005167C6" w:rsidRPr="00110F8B" w:rsidRDefault="005167C6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Neue Clustermethoden ausprobieren mit (hoffentlich) besseren Output </w:t>
            </w:r>
          </w:p>
        </w:tc>
        <w:tc>
          <w:tcPr>
            <w:tcW w:w="2491" w:type="dxa"/>
          </w:tcPr>
          <w:p w14:paraId="6239B211" w14:textId="0E380CF8" w:rsidR="005167C6" w:rsidRPr="00110F8B" w:rsidRDefault="00340B4E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Siehe unten</w:t>
            </w:r>
          </w:p>
        </w:tc>
        <w:tc>
          <w:tcPr>
            <w:tcW w:w="1669" w:type="dxa"/>
          </w:tcPr>
          <w:p w14:paraId="5A7128AA" w14:textId="34D99ACC" w:rsidR="005167C6" w:rsidRPr="00110F8B" w:rsidRDefault="005167C6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</w:tr>
      <w:tr w:rsidR="005167C6" w14:paraId="0D9FCB75" w14:textId="77777777" w:rsidTr="00AD0506">
        <w:tc>
          <w:tcPr>
            <w:tcW w:w="470" w:type="dxa"/>
          </w:tcPr>
          <w:p w14:paraId="10E72A0C" w14:textId="763BBE14" w:rsidR="005167C6" w:rsidRDefault="005167C6" w:rsidP="005167C6">
            <w:pPr>
              <w:ind w:left="0"/>
            </w:pPr>
            <w:r>
              <w:t>3</w:t>
            </w:r>
          </w:p>
        </w:tc>
        <w:tc>
          <w:tcPr>
            <w:tcW w:w="3494" w:type="dxa"/>
          </w:tcPr>
          <w:p w14:paraId="0F44BE64" w14:textId="1A3F5DC7" w:rsidR="005167C6" w:rsidRPr="00110F8B" w:rsidRDefault="005167C6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Clustering von Johanna anschauen</w:t>
            </w:r>
          </w:p>
        </w:tc>
        <w:tc>
          <w:tcPr>
            <w:tcW w:w="2491" w:type="dxa"/>
          </w:tcPr>
          <w:p w14:paraId="5B48C65D" w14:textId="5E1477BC" w:rsidR="005167C6" w:rsidRPr="00110F8B" w:rsidRDefault="00340B4E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Erledigt, siehe unten</w:t>
            </w:r>
          </w:p>
        </w:tc>
        <w:tc>
          <w:tcPr>
            <w:tcW w:w="1669" w:type="dxa"/>
          </w:tcPr>
          <w:p w14:paraId="11EEB4EE" w14:textId="5E1A7648" w:rsidR="005167C6" w:rsidRPr="00110F8B" w:rsidRDefault="005167C6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</w:tr>
      <w:tr w:rsidR="005167C6" w14:paraId="7889F14F" w14:textId="77777777" w:rsidTr="00AD0506">
        <w:tc>
          <w:tcPr>
            <w:tcW w:w="470" w:type="dxa"/>
          </w:tcPr>
          <w:p w14:paraId="464CF56F" w14:textId="12DF9784" w:rsidR="005167C6" w:rsidRDefault="005167C6" w:rsidP="005167C6">
            <w:pPr>
              <w:ind w:left="0"/>
            </w:pPr>
            <w:r>
              <w:t>4</w:t>
            </w:r>
          </w:p>
        </w:tc>
        <w:tc>
          <w:tcPr>
            <w:tcW w:w="3494" w:type="dxa"/>
          </w:tcPr>
          <w:p w14:paraId="11708A6E" w14:textId="07821522" w:rsidR="005167C6" w:rsidRDefault="005167C6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 </w:t>
            </w:r>
            <w:proofErr w:type="spellStart"/>
            <w:r>
              <w:rPr>
                <w:sz w:val="20"/>
                <w:szCs w:val="20"/>
              </w:rPr>
              <w:t>poly</w:t>
            </w:r>
            <w:proofErr w:type="spellEnd"/>
            <w:r>
              <w:rPr>
                <w:sz w:val="20"/>
                <w:szCs w:val="20"/>
              </w:rPr>
              <w:t xml:space="preserve"> Ansatz weiter verfolgen</w:t>
            </w:r>
          </w:p>
        </w:tc>
        <w:tc>
          <w:tcPr>
            <w:tcW w:w="2491" w:type="dxa"/>
          </w:tcPr>
          <w:p w14:paraId="257B4F0A" w14:textId="188A938C" w:rsidR="005167C6" w:rsidRPr="00110F8B" w:rsidRDefault="00340B4E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 haben etwas </w:t>
            </w:r>
            <w:r w:rsidR="00185264">
              <w:rPr>
                <w:sz w:val="20"/>
                <w:szCs w:val="20"/>
              </w:rPr>
              <w:t>N</w:t>
            </w:r>
            <w:bookmarkStart w:id="0" w:name="_GoBack"/>
            <w:bookmarkEnd w:id="0"/>
            <w:r>
              <w:rPr>
                <w:sz w:val="20"/>
                <w:szCs w:val="20"/>
              </w:rPr>
              <w:t>eues entwickelt, dieses wird weiter verfeinert</w:t>
            </w:r>
          </w:p>
        </w:tc>
        <w:tc>
          <w:tcPr>
            <w:tcW w:w="1669" w:type="dxa"/>
          </w:tcPr>
          <w:p w14:paraId="06940B80" w14:textId="327F28B1" w:rsidR="005167C6" w:rsidRPr="00110F8B" w:rsidRDefault="005167C6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Nina, Sophia, Nicklas</w:t>
            </w:r>
          </w:p>
        </w:tc>
      </w:tr>
      <w:tr w:rsidR="005167C6" w14:paraId="34FEAAD6" w14:textId="77777777" w:rsidTr="00AD0506">
        <w:tc>
          <w:tcPr>
            <w:tcW w:w="470" w:type="dxa"/>
          </w:tcPr>
          <w:p w14:paraId="3D2D0390" w14:textId="015B6D03" w:rsidR="005167C6" w:rsidRDefault="005167C6" w:rsidP="005167C6">
            <w:pPr>
              <w:ind w:left="0"/>
            </w:pPr>
            <w:r>
              <w:t>5</w:t>
            </w:r>
          </w:p>
        </w:tc>
        <w:tc>
          <w:tcPr>
            <w:tcW w:w="3494" w:type="dxa"/>
          </w:tcPr>
          <w:p w14:paraId="02EE81A2" w14:textId="7AF29BF1" w:rsidR="005167C6" w:rsidRDefault="005167C6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hochladen</w:t>
            </w:r>
          </w:p>
        </w:tc>
        <w:tc>
          <w:tcPr>
            <w:tcW w:w="2491" w:type="dxa"/>
          </w:tcPr>
          <w:p w14:paraId="12EFE0EC" w14:textId="30A17661" w:rsidR="005167C6" w:rsidRDefault="00340B4E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morgen</w:t>
            </w:r>
          </w:p>
        </w:tc>
        <w:tc>
          <w:tcPr>
            <w:tcW w:w="1669" w:type="dxa"/>
          </w:tcPr>
          <w:p w14:paraId="179472A4" w14:textId="31278A40" w:rsidR="005167C6" w:rsidRDefault="005167C6" w:rsidP="005167C6">
            <w:pPr>
              <w:ind w:left="0"/>
            </w:pPr>
            <w:r>
              <w:t>Nina, Sophia</w:t>
            </w:r>
          </w:p>
        </w:tc>
      </w:tr>
      <w:tr w:rsidR="005167C6" w14:paraId="33639D2C" w14:textId="77777777" w:rsidTr="00AD0506">
        <w:tc>
          <w:tcPr>
            <w:tcW w:w="470" w:type="dxa"/>
          </w:tcPr>
          <w:p w14:paraId="7CA1B5D8" w14:textId="3019A981" w:rsidR="005167C6" w:rsidRDefault="005167C6" w:rsidP="005167C6">
            <w:pPr>
              <w:ind w:left="0"/>
            </w:pPr>
            <w:r>
              <w:t>6</w:t>
            </w:r>
          </w:p>
        </w:tc>
        <w:tc>
          <w:tcPr>
            <w:tcW w:w="3494" w:type="dxa"/>
          </w:tcPr>
          <w:p w14:paraId="62CA2B48" w14:textId="42B27BD7" w:rsidR="005167C6" w:rsidRDefault="005167C6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Deskriptives Notebook bereinigen und finalisieren und hochladen</w:t>
            </w:r>
          </w:p>
        </w:tc>
        <w:tc>
          <w:tcPr>
            <w:tcW w:w="2491" w:type="dxa"/>
          </w:tcPr>
          <w:p w14:paraId="00EB6744" w14:textId="7E4CE5E7" w:rsidR="005167C6" w:rsidRDefault="00340B4E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Erledigt</w:t>
            </w:r>
          </w:p>
        </w:tc>
        <w:tc>
          <w:tcPr>
            <w:tcW w:w="1669" w:type="dxa"/>
          </w:tcPr>
          <w:p w14:paraId="61E543B7" w14:textId="629F1527" w:rsidR="005167C6" w:rsidRDefault="005167C6" w:rsidP="005167C6">
            <w:pPr>
              <w:ind w:left="0"/>
            </w:pPr>
            <w:r>
              <w:t>Johanna</w:t>
            </w:r>
          </w:p>
        </w:tc>
      </w:tr>
      <w:tr w:rsidR="005167C6" w14:paraId="12B91288" w14:textId="77777777" w:rsidTr="00AD0506">
        <w:tc>
          <w:tcPr>
            <w:tcW w:w="470" w:type="dxa"/>
          </w:tcPr>
          <w:p w14:paraId="3116BA1F" w14:textId="051965CC" w:rsidR="005167C6" w:rsidRDefault="005167C6" w:rsidP="005167C6">
            <w:pPr>
              <w:ind w:left="0"/>
            </w:pPr>
            <w:r>
              <w:t>7</w:t>
            </w:r>
          </w:p>
        </w:tc>
        <w:tc>
          <w:tcPr>
            <w:tcW w:w="3494" w:type="dxa"/>
          </w:tcPr>
          <w:p w14:paraId="4FEF11A0" w14:textId="0B2688AB" w:rsidR="005167C6" w:rsidRDefault="005167C6" w:rsidP="005167C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Nächstes Treffen: Zeitplan erstellen</w:t>
            </w:r>
          </w:p>
        </w:tc>
        <w:tc>
          <w:tcPr>
            <w:tcW w:w="2491" w:type="dxa"/>
          </w:tcPr>
          <w:p w14:paraId="21840337" w14:textId="773CA4C6" w:rsidR="005167C6" w:rsidRDefault="005167C6" w:rsidP="005167C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69" w:type="dxa"/>
          </w:tcPr>
          <w:p w14:paraId="607C1185" w14:textId="55B3C8A6" w:rsidR="005167C6" w:rsidRDefault="005167C6" w:rsidP="005167C6">
            <w:pPr>
              <w:ind w:left="0"/>
            </w:pPr>
            <w:r>
              <w:t>Alle</w:t>
            </w:r>
          </w:p>
        </w:tc>
      </w:tr>
    </w:tbl>
    <w:p w14:paraId="5EFB4C4C" w14:textId="77777777" w:rsidR="00882AE9" w:rsidRPr="001F26B8" w:rsidRDefault="00882AE9" w:rsidP="00882AE9">
      <w:pPr>
        <w:pStyle w:val="Listennummer"/>
        <w:numPr>
          <w:ilvl w:val="0"/>
          <w:numId w:val="0"/>
        </w:numPr>
        <w:rPr>
          <w:b w:val="0"/>
        </w:rPr>
      </w:pPr>
    </w:p>
    <w:p w14:paraId="69AAEF53" w14:textId="3582A932" w:rsidR="00D50D23" w:rsidRDefault="00882AE9" w:rsidP="00FD6CAB">
      <w:pPr>
        <w:pStyle w:val="Listennummer"/>
      </w:pPr>
      <w:r>
        <w:t>Organisatorisches / aktueller Status</w:t>
      </w:r>
    </w:p>
    <w:p w14:paraId="4012A875" w14:textId="1E3A0886" w:rsidR="00EE0F76" w:rsidRPr="009D0039" w:rsidRDefault="00F9560C" w:rsidP="00185264">
      <w:pPr>
        <w:pStyle w:val="Listennummer"/>
        <w:numPr>
          <w:ilvl w:val="0"/>
          <w:numId w:val="0"/>
        </w:numPr>
        <w:ind w:left="173"/>
        <w:rPr>
          <w:b w:val="0"/>
        </w:rPr>
      </w:pPr>
      <w:r>
        <w:rPr>
          <w:b w:val="0"/>
        </w:rPr>
        <w:t xml:space="preserve">Cluster: Hierarchisches Clustering wurde getan, jedoch kann man im Endeffekt nur 5% der Daten verwenden, da diese stark gesplittet werden müssen. Macht es Sinn, wenn so wenige Daten verwendet werden können? Die Methode des Gaußschen (?) </w:t>
      </w:r>
      <w:proofErr w:type="spellStart"/>
      <w:r>
        <w:rPr>
          <w:b w:val="0"/>
        </w:rPr>
        <w:t>Mixture</w:t>
      </w:r>
      <w:proofErr w:type="spellEnd"/>
      <w:r>
        <w:rPr>
          <w:b w:val="0"/>
        </w:rPr>
        <w:t xml:space="preserve"> wird verfolgt</w:t>
      </w:r>
      <w:r>
        <w:rPr>
          <w:b w:val="0"/>
        </w:rPr>
        <w:br/>
        <w:t xml:space="preserve">Diskussion: Wie können wir die Aufgabe, die gestellt wurde erfüllen? Können wir nach Stationen clustern?  Oder nach </w:t>
      </w:r>
      <w:proofErr w:type="spellStart"/>
      <w:r>
        <w:rPr>
          <w:b w:val="0"/>
        </w:rPr>
        <w:t>Costumer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types</w:t>
      </w:r>
      <w:proofErr w:type="spellEnd"/>
      <w:r>
        <w:rPr>
          <w:b w:val="0"/>
        </w:rPr>
        <w:t>?</w:t>
      </w:r>
      <w:r>
        <w:rPr>
          <w:b w:val="0"/>
        </w:rPr>
        <w:br/>
        <w:t>Johanna clustert die Stationen nach Anzahl dort entliehener Fahrräder sowie nach Kunden</w:t>
      </w:r>
    </w:p>
    <w:p w14:paraId="382026D4" w14:textId="436035E7" w:rsidR="00FE0BDC" w:rsidRPr="0068195E" w:rsidRDefault="00882AE9" w:rsidP="00FE0BDC">
      <w:pPr>
        <w:pStyle w:val="Listennummer"/>
      </w:pPr>
      <w:r>
        <w:t>Aufgaben bis zum nächsten Termin (</w:t>
      </w:r>
      <w:r w:rsidR="00340B4E">
        <w:t>12</w:t>
      </w:r>
      <w:r>
        <w:t>.</w:t>
      </w:r>
      <w:r w:rsidR="00E22F4E">
        <w:t>01</w:t>
      </w:r>
      <w:r>
        <w:t>.20</w:t>
      </w:r>
      <w:r w:rsidR="00E22F4E">
        <w:t>20</w:t>
      </w:r>
      <w:r>
        <w:t>)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471"/>
        <w:gridCol w:w="6007"/>
        <w:gridCol w:w="1675"/>
      </w:tblGrid>
      <w:tr w:rsidR="00110F8B" w14:paraId="001AAD60" w14:textId="77777777" w:rsidTr="001F26B8">
        <w:trPr>
          <w:trHeight w:val="283"/>
        </w:trPr>
        <w:tc>
          <w:tcPr>
            <w:tcW w:w="471" w:type="dxa"/>
          </w:tcPr>
          <w:p w14:paraId="447E648A" w14:textId="77777777" w:rsidR="00110F8B" w:rsidRDefault="00110F8B" w:rsidP="00230109">
            <w:pPr>
              <w:ind w:left="0"/>
            </w:pPr>
            <w:proofErr w:type="spellStart"/>
            <w:r>
              <w:t>Nr</w:t>
            </w:r>
            <w:proofErr w:type="spellEnd"/>
          </w:p>
        </w:tc>
        <w:tc>
          <w:tcPr>
            <w:tcW w:w="6007" w:type="dxa"/>
          </w:tcPr>
          <w:p w14:paraId="3FE3CD96" w14:textId="77777777" w:rsidR="00110F8B" w:rsidRDefault="00110F8B" w:rsidP="00230109">
            <w:pPr>
              <w:ind w:left="0"/>
            </w:pPr>
            <w:r>
              <w:t>Aufgabe</w:t>
            </w:r>
          </w:p>
        </w:tc>
        <w:tc>
          <w:tcPr>
            <w:tcW w:w="1675" w:type="dxa"/>
          </w:tcPr>
          <w:p w14:paraId="2152C9F6" w14:textId="77777777" w:rsidR="00110F8B" w:rsidRDefault="00110F8B" w:rsidP="00230109">
            <w:pPr>
              <w:ind w:left="0"/>
            </w:pPr>
            <w:r>
              <w:t>Verantwortung</w:t>
            </w:r>
          </w:p>
        </w:tc>
      </w:tr>
      <w:tr w:rsidR="00110F8B" w14:paraId="72C1E520" w14:textId="77777777" w:rsidTr="001F26B8">
        <w:trPr>
          <w:trHeight w:val="472"/>
        </w:trPr>
        <w:tc>
          <w:tcPr>
            <w:tcW w:w="471" w:type="dxa"/>
          </w:tcPr>
          <w:p w14:paraId="1A79E889" w14:textId="12D7BBBD" w:rsidR="00110F8B" w:rsidRDefault="00E22F4E" w:rsidP="00230109">
            <w:pPr>
              <w:ind w:left="0"/>
            </w:pPr>
            <w:r>
              <w:t>1</w:t>
            </w:r>
          </w:p>
        </w:tc>
        <w:tc>
          <w:tcPr>
            <w:tcW w:w="6007" w:type="dxa"/>
          </w:tcPr>
          <w:p w14:paraId="51DA8D23" w14:textId="7E15959C" w:rsidR="00110F8B" w:rsidRPr="00FE0BDC" w:rsidRDefault="00F9560C" w:rsidP="00230109">
            <w:pPr>
              <w:ind w:left="0"/>
              <w:rPr>
                <w:sz w:val="20"/>
                <w:szCs w:val="20"/>
              </w:rPr>
            </w:pPr>
            <w:r w:rsidRPr="00F9560C">
              <w:rPr>
                <w:sz w:val="20"/>
                <w:szCs w:val="20"/>
              </w:rPr>
              <w:t>Johanna clustert die Stationen nach Anzahl dort entliehener Fahrräder sowie nach Kunden</w:t>
            </w:r>
          </w:p>
        </w:tc>
        <w:tc>
          <w:tcPr>
            <w:tcW w:w="1675" w:type="dxa"/>
          </w:tcPr>
          <w:p w14:paraId="486556DB" w14:textId="41A6A253" w:rsidR="00110F8B" w:rsidRPr="00FE0BDC" w:rsidRDefault="00F9560C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</w:tr>
      <w:tr w:rsidR="00110F8B" w14:paraId="70235B0B" w14:textId="77777777" w:rsidTr="001F26B8">
        <w:trPr>
          <w:trHeight w:val="283"/>
        </w:trPr>
        <w:tc>
          <w:tcPr>
            <w:tcW w:w="471" w:type="dxa"/>
          </w:tcPr>
          <w:p w14:paraId="137FE71A" w14:textId="39F2D0D5" w:rsidR="00110F8B" w:rsidRDefault="00EE0F76" w:rsidP="00230109">
            <w:pPr>
              <w:ind w:left="0"/>
            </w:pPr>
            <w:r>
              <w:t>2</w:t>
            </w:r>
          </w:p>
        </w:tc>
        <w:tc>
          <w:tcPr>
            <w:tcW w:w="6007" w:type="dxa"/>
          </w:tcPr>
          <w:p w14:paraId="2CD18845" w14:textId="6E2F76CF" w:rsidR="001F26B8" w:rsidRPr="00FE0BDC" w:rsidRDefault="00EE0F76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C5131">
              <w:rPr>
                <w:sz w:val="20"/>
                <w:szCs w:val="20"/>
              </w:rPr>
              <w:t>Abschließen des Polynomialen Modells</w:t>
            </w:r>
          </w:p>
        </w:tc>
        <w:tc>
          <w:tcPr>
            <w:tcW w:w="1675" w:type="dxa"/>
          </w:tcPr>
          <w:p w14:paraId="39C25AD4" w14:textId="5C3F3453" w:rsidR="00110F8B" w:rsidRPr="00FE0BDC" w:rsidRDefault="007464B8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Nicklas, Sophia, Nina</w:t>
            </w:r>
          </w:p>
        </w:tc>
      </w:tr>
      <w:tr w:rsidR="00110F8B" w14:paraId="5590AC74" w14:textId="77777777" w:rsidTr="001F26B8">
        <w:trPr>
          <w:trHeight w:val="343"/>
        </w:trPr>
        <w:tc>
          <w:tcPr>
            <w:tcW w:w="471" w:type="dxa"/>
          </w:tcPr>
          <w:p w14:paraId="1768A1A5" w14:textId="13922C0D" w:rsidR="00110F8B" w:rsidRDefault="00EE0F76" w:rsidP="00230109">
            <w:pPr>
              <w:ind w:left="0"/>
            </w:pPr>
            <w:r>
              <w:lastRenderedPageBreak/>
              <w:t>3</w:t>
            </w:r>
          </w:p>
        </w:tc>
        <w:tc>
          <w:tcPr>
            <w:tcW w:w="6007" w:type="dxa"/>
          </w:tcPr>
          <w:p w14:paraId="240DF91B" w14:textId="3E31A315" w:rsidR="00110F8B" w:rsidRPr="00FE0BDC" w:rsidRDefault="007464B8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Datenbasis für alle benötigten Zeiträume (1, 2, 6, 24) aggregieren</w:t>
            </w:r>
            <w:r w:rsidR="00340B4E">
              <w:rPr>
                <w:sz w:val="20"/>
                <w:szCs w:val="20"/>
              </w:rPr>
              <w:t xml:space="preserve"> (falls die Zeit ist)</w:t>
            </w:r>
          </w:p>
        </w:tc>
        <w:tc>
          <w:tcPr>
            <w:tcW w:w="1675" w:type="dxa"/>
          </w:tcPr>
          <w:p w14:paraId="471A4332" w14:textId="32CB1068" w:rsidR="001F26B8" w:rsidRPr="00FE0BDC" w:rsidRDefault="007464B8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</w:tr>
      <w:tr w:rsidR="001F26B8" w14:paraId="491FFAF8" w14:textId="77777777" w:rsidTr="001F26B8">
        <w:trPr>
          <w:trHeight w:val="472"/>
        </w:trPr>
        <w:tc>
          <w:tcPr>
            <w:tcW w:w="471" w:type="dxa"/>
          </w:tcPr>
          <w:p w14:paraId="2A34CF6F" w14:textId="47BC5640" w:rsidR="001F26B8" w:rsidRDefault="00EE0F76" w:rsidP="00230109">
            <w:pPr>
              <w:ind w:left="0"/>
            </w:pPr>
            <w:r>
              <w:t>4</w:t>
            </w:r>
          </w:p>
        </w:tc>
        <w:tc>
          <w:tcPr>
            <w:tcW w:w="6007" w:type="dxa"/>
          </w:tcPr>
          <w:p w14:paraId="4706A160" w14:textId="1CABAF3D" w:rsidR="001F26B8" w:rsidRDefault="00C6344F" w:rsidP="00230109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Availability</w:t>
            </w:r>
            <w:proofErr w:type="spellEnd"/>
            <w:r>
              <w:rPr>
                <w:sz w:val="20"/>
                <w:szCs w:val="20"/>
              </w:rPr>
              <w:t xml:space="preserve"> Daten bereinigen</w:t>
            </w:r>
            <w:r w:rsidR="00340B4E">
              <w:rPr>
                <w:sz w:val="20"/>
                <w:szCs w:val="20"/>
              </w:rPr>
              <w:t xml:space="preserve">, </w:t>
            </w:r>
            <w:proofErr w:type="spellStart"/>
            <w:r w:rsidR="00340B4E">
              <w:rPr>
                <w:sz w:val="20"/>
                <w:szCs w:val="20"/>
              </w:rPr>
              <w:t>max</w:t>
            </w:r>
            <w:proofErr w:type="spellEnd"/>
            <w:r w:rsidR="00340B4E">
              <w:rPr>
                <w:sz w:val="20"/>
                <w:szCs w:val="20"/>
              </w:rPr>
              <w:t xml:space="preserve"> Station herausfinden, richtiger Zeitraum (2015-2016)</w:t>
            </w:r>
          </w:p>
        </w:tc>
        <w:tc>
          <w:tcPr>
            <w:tcW w:w="1675" w:type="dxa"/>
          </w:tcPr>
          <w:p w14:paraId="6469C7B9" w14:textId="5CA3A437" w:rsidR="001F26B8" w:rsidRDefault="00340B4E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  <w:r w:rsidR="001C1DFC">
              <w:rPr>
                <w:sz w:val="20"/>
                <w:szCs w:val="20"/>
              </w:rPr>
              <w:t xml:space="preserve"> </w:t>
            </w:r>
          </w:p>
        </w:tc>
      </w:tr>
      <w:tr w:rsidR="001C1DFC" w14:paraId="7AE26C70" w14:textId="77777777" w:rsidTr="001F26B8">
        <w:trPr>
          <w:trHeight w:val="472"/>
        </w:trPr>
        <w:tc>
          <w:tcPr>
            <w:tcW w:w="471" w:type="dxa"/>
          </w:tcPr>
          <w:p w14:paraId="129AFCD4" w14:textId="435FF5AD" w:rsidR="001C1DFC" w:rsidRDefault="001C1DFC" w:rsidP="00230109">
            <w:pPr>
              <w:ind w:left="0"/>
            </w:pPr>
            <w:r>
              <w:t xml:space="preserve">5 </w:t>
            </w:r>
          </w:p>
        </w:tc>
        <w:tc>
          <w:tcPr>
            <w:tcW w:w="6007" w:type="dxa"/>
          </w:tcPr>
          <w:p w14:paraId="5EE1FE92" w14:textId="4D051700" w:rsidR="001C1DFC" w:rsidRDefault="007E0A6E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Möglichkeiten für die Begründung eines Graphen</w:t>
            </w:r>
          </w:p>
        </w:tc>
        <w:tc>
          <w:tcPr>
            <w:tcW w:w="1675" w:type="dxa"/>
          </w:tcPr>
          <w:p w14:paraId="1EF011AA" w14:textId="0EB837BB" w:rsidR="001C1DFC" w:rsidRDefault="007E0A6E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0D25AD" w14:paraId="74EC1C73" w14:textId="77777777" w:rsidTr="001F26B8">
        <w:trPr>
          <w:trHeight w:val="472"/>
        </w:trPr>
        <w:tc>
          <w:tcPr>
            <w:tcW w:w="471" w:type="dxa"/>
          </w:tcPr>
          <w:p w14:paraId="0E6CC79D" w14:textId="210C70AC" w:rsidR="000D25AD" w:rsidRDefault="000D25AD" w:rsidP="00230109">
            <w:pPr>
              <w:ind w:left="0"/>
            </w:pPr>
            <w:r>
              <w:t>6</w:t>
            </w:r>
          </w:p>
        </w:tc>
        <w:tc>
          <w:tcPr>
            <w:tcW w:w="6007" w:type="dxa"/>
          </w:tcPr>
          <w:p w14:paraId="7E329DC9" w14:textId="5822E3B7" w:rsidR="000D25AD" w:rsidRDefault="007E0A6E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Masterpräsentation und Gliederung des 5 Seiten Dokuments</w:t>
            </w:r>
          </w:p>
        </w:tc>
        <w:tc>
          <w:tcPr>
            <w:tcW w:w="1675" w:type="dxa"/>
          </w:tcPr>
          <w:p w14:paraId="76DC1A5B" w14:textId="22BADD35" w:rsidR="000D25AD" w:rsidRDefault="007E0A6E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Sophia</w:t>
            </w:r>
          </w:p>
        </w:tc>
      </w:tr>
      <w:tr w:rsidR="008E5A72" w14:paraId="1B52DAFF" w14:textId="77777777" w:rsidTr="001F26B8">
        <w:trPr>
          <w:trHeight w:val="472"/>
        </w:trPr>
        <w:tc>
          <w:tcPr>
            <w:tcW w:w="471" w:type="dxa"/>
          </w:tcPr>
          <w:p w14:paraId="48698991" w14:textId="54A835E3" w:rsidR="008E5A72" w:rsidRDefault="008E5A72" w:rsidP="00230109">
            <w:pPr>
              <w:ind w:left="0"/>
            </w:pPr>
            <w:r>
              <w:t>7</w:t>
            </w:r>
          </w:p>
        </w:tc>
        <w:tc>
          <w:tcPr>
            <w:tcW w:w="6007" w:type="dxa"/>
          </w:tcPr>
          <w:p w14:paraId="13CF51A6" w14:textId="30299AC8" w:rsidR="008E5A72" w:rsidRDefault="00610B78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Kommentieren des </w:t>
            </w:r>
            <w:proofErr w:type="spellStart"/>
            <w:r>
              <w:rPr>
                <w:sz w:val="20"/>
                <w:szCs w:val="20"/>
              </w:rPr>
              <w:t>Prediction</w:t>
            </w:r>
            <w:proofErr w:type="spellEnd"/>
            <w:r>
              <w:rPr>
                <w:sz w:val="20"/>
                <w:szCs w:val="20"/>
              </w:rPr>
              <w:t xml:space="preserve"> Code: Ursprung der Wetterdaten</w:t>
            </w:r>
          </w:p>
        </w:tc>
        <w:tc>
          <w:tcPr>
            <w:tcW w:w="1675" w:type="dxa"/>
          </w:tcPr>
          <w:p w14:paraId="137C1C35" w14:textId="4B772202" w:rsidR="008E5A72" w:rsidRDefault="00610B78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</w:tr>
    </w:tbl>
    <w:p w14:paraId="6F36A860" w14:textId="2D9C4770" w:rsidR="005347DA" w:rsidRPr="00287557" w:rsidRDefault="00340B4E" w:rsidP="00725879">
      <w:pPr>
        <w:pStyle w:val="Listennummer"/>
        <w:numPr>
          <w:ilvl w:val="0"/>
          <w:numId w:val="0"/>
        </w:numPr>
        <w:ind w:left="173"/>
        <w:rPr>
          <w:b w:val="0"/>
          <w:lang w:val="en-US"/>
        </w:rPr>
      </w:pPr>
      <w:r>
        <w:t>Zeitpl</w:t>
      </w:r>
      <w:r w:rsidR="00287557">
        <w:t>an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923"/>
        <w:gridCol w:w="5427"/>
        <w:gridCol w:w="1803"/>
      </w:tblGrid>
      <w:tr w:rsidR="007464B8" w14:paraId="3FB44048" w14:textId="77777777" w:rsidTr="00185264">
        <w:trPr>
          <w:trHeight w:val="283"/>
        </w:trPr>
        <w:tc>
          <w:tcPr>
            <w:tcW w:w="870" w:type="dxa"/>
          </w:tcPr>
          <w:p w14:paraId="547DE8DD" w14:textId="14AEB17A" w:rsidR="007464B8" w:rsidRPr="00185264" w:rsidRDefault="00340B4E" w:rsidP="00C830FB">
            <w:pPr>
              <w:ind w:left="0"/>
              <w:rPr>
                <w:b/>
              </w:rPr>
            </w:pPr>
            <w:r w:rsidRPr="00185264">
              <w:rPr>
                <w:b/>
              </w:rPr>
              <w:t>Datum</w:t>
            </w:r>
          </w:p>
        </w:tc>
        <w:tc>
          <w:tcPr>
            <w:tcW w:w="5609" w:type="dxa"/>
          </w:tcPr>
          <w:p w14:paraId="7D5B4F1B" w14:textId="77777777" w:rsidR="007464B8" w:rsidRPr="00185264" w:rsidRDefault="007464B8" w:rsidP="00C830FB">
            <w:pPr>
              <w:ind w:left="0"/>
              <w:rPr>
                <w:b/>
              </w:rPr>
            </w:pPr>
            <w:r w:rsidRPr="00185264">
              <w:rPr>
                <w:b/>
              </w:rPr>
              <w:t>Aufgabe</w:t>
            </w:r>
          </w:p>
        </w:tc>
        <w:tc>
          <w:tcPr>
            <w:tcW w:w="1674" w:type="dxa"/>
          </w:tcPr>
          <w:p w14:paraId="32F6C36F" w14:textId="77777777" w:rsidR="007464B8" w:rsidRPr="00185264" w:rsidRDefault="007464B8" w:rsidP="00C830FB">
            <w:pPr>
              <w:ind w:left="0"/>
              <w:rPr>
                <w:b/>
              </w:rPr>
            </w:pPr>
            <w:r w:rsidRPr="00185264">
              <w:rPr>
                <w:b/>
              </w:rPr>
              <w:t>Verantwortung</w:t>
            </w:r>
          </w:p>
        </w:tc>
      </w:tr>
      <w:tr w:rsidR="00185264" w14:paraId="13EE2478" w14:textId="77777777" w:rsidTr="008E139A">
        <w:trPr>
          <w:trHeight w:val="275"/>
        </w:trPr>
        <w:tc>
          <w:tcPr>
            <w:tcW w:w="870" w:type="dxa"/>
          </w:tcPr>
          <w:p w14:paraId="0112E486" w14:textId="41A4DBD6" w:rsidR="00185264" w:rsidRPr="00185264" w:rsidRDefault="00185264" w:rsidP="00C830FB">
            <w:pPr>
              <w:ind w:left="0"/>
            </w:pPr>
            <w:r w:rsidRPr="00185264">
              <w:t>09.01.</w:t>
            </w:r>
          </w:p>
        </w:tc>
        <w:tc>
          <w:tcPr>
            <w:tcW w:w="5609" w:type="dxa"/>
          </w:tcPr>
          <w:p w14:paraId="4CD59E67" w14:textId="6C927F30" w:rsidR="00185264" w:rsidRPr="00185264" w:rsidRDefault="00185264" w:rsidP="00C830FB">
            <w:pPr>
              <w:ind w:left="0"/>
            </w:pPr>
            <w:r w:rsidRPr="00185264">
              <w:t>Fragen: 1 oder mehrere Notebooks</w:t>
            </w:r>
          </w:p>
        </w:tc>
        <w:tc>
          <w:tcPr>
            <w:tcW w:w="1674" w:type="dxa"/>
          </w:tcPr>
          <w:p w14:paraId="3A2AB853" w14:textId="4B2656D0" w:rsidR="00185264" w:rsidRPr="00185264" w:rsidRDefault="00185264" w:rsidP="00C830FB">
            <w:pPr>
              <w:ind w:left="0"/>
            </w:pPr>
            <w:r w:rsidRPr="00185264">
              <w:t>Nina</w:t>
            </w:r>
          </w:p>
        </w:tc>
      </w:tr>
      <w:tr w:rsidR="00185264" w14:paraId="1EE7043F" w14:textId="77777777" w:rsidTr="008E139A">
        <w:trPr>
          <w:trHeight w:val="283"/>
        </w:trPr>
        <w:tc>
          <w:tcPr>
            <w:tcW w:w="870" w:type="dxa"/>
          </w:tcPr>
          <w:p w14:paraId="31F9BAAE" w14:textId="7BC01477" w:rsidR="00185264" w:rsidRPr="00185264" w:rsidRDefault="00185264" w:rsidP="00C830FB">
            <w:pPr>
              <w:ind w:left="0"/>
            </w:pPr>
            <w:r w:rsidRPr="00185264">
              <w:t>12.01.</w:t>
            </w:r>
          </w:p>
        </w:tc>
        <w:tc>
          <w:tcPr>
            <w:tcW w:w="5609" w:type="dxa"/>
          </w:tcPr>
          <w:p w14:paraId="547B69B2" w14:textId="6D65CA5D" w:rsidR="00185264" w:rsidRPr="00185264" w:rsidRDefault="00185264" w:rsidP="00A303F2">
            <w:pPr>
              <w:pStyle w:val="Listennummer"/>
              <w:numPr>
                <w:ilvl w:val="0"/>
                <w:numId w:val="0"/>
              </w:numPr>
              <w:rPr>
                <w:b w:val="0"/>
              </w:rPr>
            </w:pPr>
            <w:r w:rsidRPr="00185264">
              <w:rPr>
                <w:b w:val="0"/>
              </w:rPr>
              <w:t>Nächster Termin</w:t>
            </w:r>
          </w:p>
        </w:tc>
        <w:tc>
          <w:tcPr>
            <w:tcW w:w="1674" w:type="dxa"/>
          </w:tcPr>
          <w:p w14:paraId="1D92AC41" w14:textId="302ABAA2" w:rsidR="00185264" w:rsidRPr="00185264" w:rsidRDefault="00185264" w:rsidP="00C830FB">
            <w:pPr>
              <w:ind w:left="0"/>
            </w:pPr>
            <w:r w:rsidRPr="00185264">
              <w:t>Alle</w:t>
            </w:r>
          </w:p>
        </w:tc>
      </w:tr>
      <w:tr w:rsidR="00185264" w:rsidRPr="00185264" w14:paraId="32BB61CE" w14:textId="77777777" w:rsidTr="008E139A">
        <w:trPr>
          <w:trHeight w:val="283"/>
        </w:trPr>
        <w:tc>
          <w:tcPr>
            <w:tcW w:w="870" w:type="dxa"/>
          </w:tcPr>
          <w:p w14:paraId="7A262AF9" w14:textId="1ABE1EF2" w:rsidR="00185264" w:rsidRPr="00185264" w:rsidRDefault="00185264" w:rsidP="00C830FB">
            <w:pPr>
              <w:ind w:left="0"/>
            </w:pPr>
            <w:r w:rsidRPr="00185264">
              <w:t>15.01.</w:t>
            </w:r>
          </w:p>
        </w:tc>
        <w:tc>
          <w:tcPr>
            <w:tcW w:w="5609" w:type="dxa"/>
          </w:tcPr>
          <w:p w14:paraId="254B8147" w14:textId="7E4B9360" w:rsidR="00185264" w:rsidRPr="00185264" w:rsidRDefault="00185264" w:rsidP="00A303F2">
            <w:pPr>
              <w:pStyle w:val="Listennummer"/>
              <w:numPr>
                <w:ilvl w:val="0"/>
                <w:numId w:val="0"/>
              </w:numPr>
              <w:rPr>
                <w:b w:val="0"/>
                <w:lang w:val="en-US"/>
              </w:rPr>
            </w:pPr>
            <w:r w:rsidRPr="00185264">
              <w:rPr>
                <w:b w:val="0"/>
                <w:lang w:val="en-US"/>
              </w:rPr>
              <w:t>Prediction Modell Evaluation variation between models</w:t>
            </w:r>
          </w:p>
        </w:tc>
        <w:tc>
          <w:tcPr>
            <w:tcW w:w="1674" w:type="dxa"/>
          </w:tcPr>
          <w:p w14:paraId="5CAB4D25" w14:textId="3461C954" w:rsidR="00185264" w:rsidRPr="00185264" w:rsidRDefault="00185264" w:rsidP="00C830FB">
            <w:pPr>
              <w:ind w:left="0"/>
              <w:rPr>
                <w:lang w:val="en-US"/>
              </w:rPr>
            </w:pPr>
          </w:p>
        </w:tc>
      </w:tr>
      <w:tr w:rsidR="00185264" w:rsidRPr="00287557" w14:paraId="1C1A562B" w14:textId="77777777" w:rsidTr="008E139A">
        <w:trPr>
          <w:trHeight w:val="283"/>
        </w:trPr>
        <w:tc>
          <w:tcPr>
            <w:tcW w:w="870" w:type="dxa"/>
          </w:tcPr>
          <w:p w14:paraId="37370F06" w14:textId="02FBB78C" w:rsidR="00185264" w:rsidRPr="00185264" w:rsidRDefault="00185264" w:rsidP="00C830FB">
            <w:pPr>
              <w:ind w:left="0"/>
            </w:pPr>
            <w:r w:rsidRPr="00185264">
              <w:t>14.01.</w:t>
            </w:r>
          </w:p>
        </w:tc>
        <w:tc>
          <w:tcPr>
            <w:tcW w:w="5609" w:type="dxa"/>
          </w:tcPr>
          <w:p w14:paraId="564821A2" w14:textId="29FC3B8B" w:rsidR="00185264" w:rsidRPr="00185264" w:rsidRDefault="00185264" w:rsidP="00185264">
            <w:pPr>
              <w:pStyle w:val="Listennummer"/>
              <w:numPr>
                <w:ilvl w:val="0"/>
                <w:numId w:val="0"/>
              </w:numPr>
              <w:ind w:left="173" w:hanging="173"/>
              <w:rPr>
                <w:b w:val="0"/>
                <w:lang w:val="en-US"/>
              </w:rPr>
            </w:pPr>
            <w:r w:rsidRPr="00185264">
              <w:rPr>
                <w:b w:val="0"/>
              </w:rPr>
              <w:t xml:space="preserve">Data </w:t>
            </w:r>
            <w:proofErr w:type="spellStart"/>
            <w:r w:rsidRPr="00185264">
              <w:rPr>
                <w:b w:val="0"/>
              </w:rPr>
              <w:t>preperation</w:t>
            </w:r>
            <w:proofErr w:type="spellEnd"/>
            <w:r w:rsidRPr="00185264">
              <w:rPr>
                <w:b w:val="0"/>
              </w:rPr>
              <w:t xml:space="preserve"> vereinheitlichen</w:t>
            </w:r>
          </w:p>
        </w:tc>
        <w:tc>
          <w:tcPr>
            <w:tcW w:w="1674" w:type="dxa"/>
          </w:tcPr>
          <w:p w14:paraId="283F367E" w14:textId="4C850AD4" w:rsidR="00185264" w:rsidRPr="00185264" w:rsidRDefault="00185264" w:rsidP="00C830FB">
            <w:pPr>
              <w:ind w:left="0"/>
              <w:rPr>
                <w:lang w:val="en-US"/>
              </w:rPr>
            </w:pPr>
            <w:r w:rsidRPr="00185264">
              <w:t>Alle</w:t>
            </w:r>
          </w:p>
        </w:tc>
      </w:tr>
      <w:tr w:rsidR="00185264" w14:paraId="1AC4147F" w14:textId="77777777" w:rsidTr="008E139A">
        <w:trPr>
          <w:trHeight w:val="343"/>
        </w:trPr>
        <w:tc>
          <w:tcPr>
            <w:tcW w:w="870" w:type="dxa"/>
          </w:tcPr>
          <w:p w14:paraId="1F9A9511" w14:textId="5C3AE867" w:rsidR="00185264" w:rsidRPr="00185264" w:rsidRDefault="00185264" w:rsidP="00C830FB">
            <w:pPr>
              <w:ind w:left="0"/>
            </w:pPr>
            <w:r w:rsidRPr="00185264">
              <w:t>22.01.</w:t>
            </w:r>
          </w:p>
        </w:tc>
        <w:tc>
          <w:tcPr>
            <w:tcW w:w="5609" w:type="dxa"/>
          </w:tcPr>
          <w:p w14:paraId="08557F27" w14:textId="285F0FC5" w:rsidR="00185264" w:rsidRPr="00185264" w:rsidRDefault="00185264" w:rsidP="00287557">
            <w:pPr>
              <w:pStyle w:val="Listennummer"/>
              <w:numPr>
                <w:ilvl w:val="0"/>
                <w:numId w:val="0"/>
              </w:numPr>
              <w:ind w:left="173" w:hanging="173"/>
              <w:rPr>
                <w:b w:val="0"/>
              </w:rPr>
            </w:pPr>
            <w:r w:rsidRPr="00185264">
              <w:rPr>
                <w:b w:val="0"/>
              </w:rPr>
              <w:t>Finalisierung und durchkommentieren der Notebooks</w:t>
            </w:r>
          </w:p>
        </w:tc>
        <w:tc>
          <w:tcPr>
            <w:tcW w:w="1674" w:type="dxa"/>
          </w:tcPr>
          <w:p w14:paraId="52FBA3B4" w14:textId="51515F7E" w:rsidR="00185264" w:rsidRPr="00185264" w:rsidRDefault="00185264" w:rsidP="00C830FB">
            <w:pPr>
              <w:ind w:left="0"/>
            </w:pPr>
            <w:r w:rsidRPr="00185264">
              <w:t>Alle</w:t>
            </w:r>
          </w:p>
        </w:tc>
      </w:tr>
      <w:tr w:rsidR="00185264" w14:paraId="53776729" w14:textId="77777777" w:rsidTr="008E139A">
        <w:trPr>
          <w:trHeight w:val="295"/>
        </w:trPr>
        <w:tc>
          <w:tcPr>
            <w:tcW w:w="870" w:type="dxa"/>
          </w:tcPr>
          <w:p w14:paraId="6F531963" w14:textId="79C70F71" w:rsidR="00185264" w:rsidRPr="00185264" w:rsidRDefault="00185264" w:rsidP="00C830FB">
            <w:pPr>
              <w:ind w:left="0"/>
            </w:pPr>
            <w:r w:rsidRPr="00185264">
              <w:t>22.01</w:t>
            </w:r>
          </w:p>
        </w:tc>
        <w:tc>
          <w:tcPr>
            <w:tcW w:w="5609" w:type="dxa"/>
          </w:tcPr>
          <w:p w14:paraId="6201CF38" w14:textId="2C9A14AB" w:rsidR="00185264" w:rsidRPr="00185264" w:rsidRDefault="00185264" w:rsidP="00C830FB">
            <w:pPr>
              <w:ind w:left="0"/>
            </w:pPr>
            <w:r w:rsidRPr="00185264">
              <w:t>Finalisierung der einzelnen Textbausteine (Ergebnisse + Interpretation) &amp; an Sophia schicken</w:t>
            </w:r>
          </w:p>
        </w:tc>
        <w:tc>
          <w:tcPr>
            <w:tcW w:w="1674" w:type="dxa"/>
          </w:tcPr>
          <w:p w14:paraId="7A7772AE" w14:textId="5FC57934" w:rsidR="00185264" w:rsidRPr="00185264" w:rsidRDefault="00185264" w:rsidP="00C830FB">
            <w:pPr>
              <w:ind w:left="0"/>
            </w:pPr>
            <w:r w:rsidRPr="00185264">
              <w:t>Alle</w:t>
            </w:r>
          </w:p>
        </w:tc>
      </w:tr>
      <w:tr w:rsidR="00185264" w14:paraId="00961C0E" w14:textId="77777777" w:rsidTr="008E139A">
        <w:trPr>
          <w:trHeight w:val="472"/>
        </w:trPr>
        <w:tc>
          <w:tcPr>
            <w:tcW w:w="870" w:type="dxa"/>
          </w:tcPr>
          <w:p w14:paraId="26BD63BE" w14:textId="451F4F94" w:rsidR="00185264" w:rsidRPr="00185264" w:rsidRDefault="00185264" w:rsidP="00C830FB">
            <w:pPr>
              <w:ind w:left="0"/>
            </w:pPr>
            <w:r w:rsidRPr="00185264">
              <w:t>23.01.</w:t>
            </w:r>
          </w:p>
        </w:tc>
        <w:tc>
          <w:tcPr>
            <w:tcW w:w="5609" w:type="dxa"/>
          </w:tcPr>
          <w:p w14:paraId="4AA82D51" w14:textId="00731F98" w:rsidR="00185264" w:rsidRPr="00185264" w:rsidRDefault="00185264" w:rsidP="00C830FB">
            <w:pPr>
              <w:ind w:left="0"/>
            </w:pPr>
            <w:r w:rsidRPr="00185264">
              <w:t>Zusammenfügen der Notebooks</w:t>
            </w:r>
          </w:p>
        </w:tc>
        <w:tc>
          <w:tcPr>
            <w:tcW w:w="1674" w:type="dxa"/>
          </w:tcPr>
          <w:p w14:paraId="30DF463B" w14:textId="32F49848" w:rsidR="00185264" w:rsidRPr="00185264" w:rsidRDefault="00185264" w:rsidP="00C830FB">
            <w:pPr>
              <w:ind w:left="0"/>
            </w:pPr>
            <w:r w:rsidRPr="00185264">
              <w:t>Nina</w:t>
            </w:r>
          </w:p>
        </w:tc>
      </w:tr>
      <w:tr w:rsidR="00185264" w14:paraId="2009BF5E" w14:textId="77777777" w:rsidTr="008E139A">
        <w:trPr>
          <w:trHeight w:val="207"/>
        </w:trPr>
        <w:tc>
          <w:tcPr>
            <w:tcW w:w="870" w:type="dxa"/>
          </w:tcPr>
          <w:p w14:paraId="1772253F" w14:textId="6F8FC1BA" w:rsidR="00185264" w:rsidRPr="00185264" w:rsidRDefault="00185264" w:rsidP="00C830FB">
            <w:pPr>
              <w:ind w:left="0"/>
            </w:pPr>
            <w:r w:rsidRPr="00185264">
              <w:t>23.01.</w:t>
            </w:r>
          </w:p>
        </w:tc>
        <w:tc>
          <w:tcPr>
            <w:tcW w:w="5609" w:type="dxa"/>
          </w:tcPr>
          <w:p w14:paraId="110B9B36" w14:textId="3E06BCE4" w:rsidR="00185264" w:rsidRPr="00185264" w:rsidRDefault="00185264" w:rsidP="00C830FB">
            <w:pPr>
              <w:ind w:left="0"/>
            </w:pPr>
            <w:r w:rsidRPr="00185264">
              <w:t>Zusammenfügen der Texte</w:t>
            </w:r>
          </w:p>
        </w:tc>
        <w:tc>
          <w:tcPr>
            <w:tcW w:w="1674" w:type="dxa"/>
          </w:tcPr>
          <w:p w14:paraId="054E1860" w14:textId="643F14EE" w:rsidR="00185264" w:rsidRPr="00185264" w:rsidRDefault="00185264" w:rsidP="00C830FB">
            <w:pPr>
              <w:ind w:left="0"/>
            </w:pPr>
            <w:r w:rsidRPr="00185264">
              <w:t>Sophia</w:t>
            </w:r>
          </w:p>
        </w:tc>
      </w:tr>
      <w:tr w:rsidR="00185264" w14:paraId="2845E5B1" w14:textId="77777777" w:rsidTr="008E139A">
        <w:trPr>
          <w:trHeight w:val="225"/>
        </w:trPr>
        <w:tc>
          <w:tcPr>
            <w:tcW w:w="870" w:type="dxa"/>
          </w:tcPr>
          <w:p w14:paraId="7BAE2D6E" w14:textId="67B408EE" w:rsidR="00185264" w:rsidRPr="00185264" w:rsidRDefault="00185264" w:rsidP="00C830FB">
            <w:pPr>
              <w:ind w:left="0"/>
            </w:pPr>
            <w:r w:rsidRPr="00185264">
              <w:t>24.01.</w:t>
            </w:r>
          </w:p>
        </w:tc>
        <w:tc>
          <w:tcPr>
            <w:tcW w:w="5609" w:type="dxa"/>
          </w:tcPr>
          <w:p w14:paraId="6411BD1C" w14:textId="7ED48928" w:rsidR="00185264" w:rsidRPr="00185264" w:rsidRDefault="00185264" w:rsidP="00C830FB">
            <w:pPr>
              <w:ind w:left="0"/>
            </w:pPr>
            <w:r w:rsidRPr="00185264">
              <w:t>Termin zum Gegenlesen des / der fertigen Notebooks</w:t>
            </w:r>
          </w:p>
        </w:tc>
        <w:tc>
          <w:tcPr>
            <w:tcW w:w="1674" w:type="dxa"/>
          </w:tcPr>
          <w:p w14:paraId="1790C799" w14:textId="7788A36D" w:rsidR="00185264" w:rsidRPr="00185264" w:rsidRDefault="00185264" w:rsidP="00C830FB">
            <w:pPr>
              <w:ind w:left="0"/>
            </w:pPr>
            <w:r w:rsidRPr="00185264">
              <w:t>Alle</w:t>
            </w:r>
          </w:p>
        </w:tc>
      </w:tr>
      <w:tr w:rsidR="00185264" w14:paraId="01EE102B" w14:textId="77777777" w:rsidTr="008E139A">
        <w:trPr>
          <w:trHeight w:val="215"/>
        </w:trPr>
        <w:tc>
          <w:tcPr>
            <w:tcW w:w="870" w:type="dxa"/>
          </w:tcPr>
          <w:p w14:paraId="19BEF7AA" w14:textId="24392704" w:rsidR="00185264" w:rsidRPr="00185264" w:rsidRDefault="00185264" w:rsidP="00C830FB">
            <w:pPr>
              <w:ind w:left="0"/>
            </w:pPr>
            <w:r w:rsidRPr="00185264">
              <w:t>26.01.</w:t>
            </w:r>
          </w:p>
        </w:tc>
        <w:tc>
          <w:tcPr>
            <w:tcW w:w="5609" w:type="dxa"/>
          </w:tcPr>
          <w:p w14:paraId="4E2FFF89" w14:textId="2702B416" w:rsidR="00185264" w:rsidRPr="00185264" w:rsidRDefault="00185264" w:rsidP="00C830FB">
            <w:pPr>
              <w:ind w:left="0"/>
            </w:pPr>
            <w:r w:rsidRPr="00185264">
              <w:t xml:space="preserve">Durchformatieren des </w:t>
            </w:r>
            <w:r w:rsidRPr="00185264">
              <w:t>D</w:t>
            </w:r>
            <w:r w:rsidRPr="00185264">
              <w:t>okuments</w:t>
            </w:r>
          </w:p>
        </w:tc>
        <w:tc>
          <w:tcPr>
            <w:tcW w:w="1674" w:type="dxa"/>
          </w:tcPr>
          <w:p w14:paraId="226B1AC1" w14:textId="40D66A33" w:rsidR="00185264" w:rsidRPr="00185264" w:rsidRDefault="00185264" w:rsidP="00C830FB">
            <w:pPr>
              <w:ind w:left="0"/>
            </w:pPr>
            <w:r w:rsidRPr="00185264">
              <w:t>Sophia</w:t>
            </w:r>
          </w:p>
        </w:tc>
      </w:tr>
      <w:tr w:rsidR="00185264" w14:paraId="7EA26C1A" w14:textId="77777777" w:rsidTr="008E139A">
        <w:trPr>
          <w:trHeight w:val="205"/>
        </w:trPr>
        <w:tc>
          <w:tcPr>
            <w:tcW w:w="870" w:type="dxa"/>
          </w:tcPr>
          <w:p w14:paraId="0CFB637F" w14:textId="457497FC" w:rsidR="00185264" w:rsidRPr="00185264" w:rsidRDefault="00185264" w:rsidP="00C830FB">
            <w:pPr>
              <w:ind w:left="0"/>
            </w:pPr>
            <w:r w:rsidRPr="00185264">
              <w:t>26.01.</w:t>
            </w:r>
          </w:p>
        </w:tc>
        <w:tc>
          <w:tcPr>
            <w:tcW w:w="5609" w:type="dxa"/>
          </w:tcPr>
          <w:p w14:paraId="2324C3C6" w14:textId="473963F6" w:rsidR="00185264" w:rsidRPr="00185264" w:rsidRDefault="00185264" w:rsidP="005347DA">
            <w:pPr>
              <w:pStyle w:val="Listennummer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185264">
              <w:rPr>
                <w:b w:val="0"/>
              </w:rPr>
              <w:t>Ggf</w:t>
            </w:r>
            <w:proofErr w:type="spellEnd"/>
            <w:r w:rsidRPr="00185264">
              <w:rPr>
                <w:b w:val="0"/>
              </w:rPr>
              <w:t xml:space="preserve"> anpassen des Notebooks (Formatierung), </w:t>
            </w:r>
            <w:proofErr w:type="spellStart"/>
            <w:r w:rsidRPr="00185264">
              <w:rPr>
                <w:b w:val="0"/>
              </w:rPr>
              <w:t>df</w:t>
            </w:r>
            <w:proofErr w:type="spellEnd"/>
            <w:r w:rsidRPr="00185264">
              <w:rPr>
                <w:b w:val="0"/>
              </w:rPr>
              <w:t xml:space="preserve"> </w:t>
            </w:r>
            <w:proofErr w:type="spellStart"/>
            <w:r w:rsidRPr="00185264">
              <w:rPr>
                <w:b w:val="0"/>
              </w:rPr>
              <w:t>usw</w:t>
            </w:r>
            <w:proofErr w:type="spellEnd"/>
          </w:p>
        </w:tc>
        <w:tc>
          <w:tcPr>
            <w:tcW w:w="1674" w:type="dxa"/>
          </w:tcPr>
          <w:p w14:paraId="54774517" w14:textId="0473F8EE" w:rsidR="00185264" w:rsidRPr="00185264" w:rsidRDefault="00185264" w:rsidP="00C830FB">
            <w:pPr>
              <w:ind w:left="0"/>
            </w:pPr>
            <w:r w:rsidRPr="00185264">
              <w:t>Nina</w:t>
            </w:r>
          </w:p>
        </w:tc>
      </w:tr>
      <w:tr w:rsidR="00185264" w14:paraId="04F71747" w14:textId="77777777" w:rsidTr="008E139A">
        <w:trPr>
          <w:trHeight w:val="379"/>
        </w:trPr>
        <w:tc>
          <w:tcPr>
            <w:tcW w:w="870" w:type="dxa"/>
          </w:tcPr>
          <w:p w14:paraId="3F6E3FA5" w14:textId="4EAACA60" w:rsidR="00185264" w:rsidRPr="00185264" w:rsidRDefault="00185264" w:rsidP="00C830FB">
            <w:pPr>
              <w:ind w:left="0"/>
            </w:pPr>
            <w:r w:rsidRPr="00185264">
              <w:t>28.01.</w:t>
            </w:r>
          </w:p>
        </w:tc>
        <w:tc>
          <w:tcPr>
            <w:tcW w:w="5609" w:type="dxa"/>
          </w:tcPr>
          <w:p w14:paraId="038C864B" w14:textId="129C8839" w:rsidR="00185264" w:rsidRPr="00185264" w:rsidRDefault="00185264" w:rsidP="005347DA">
            <w:pPr>
              <w:pStyle w:val="Listennummer"/>
              <w:numPr>
                <w:ilvl w:val="0"/>
                <w:numId w:val="0"/>
              </w:numPr>
              <w:rPr>
                <w:b w:val="0"/>
              </w:rPr>
            </w:pPr>
            <w:r w:rsidRPr="00185264">
              <w:rPr>
                <w:b w:val="0"/>
              </w:rPr>
              <w:t>Gegenlesen des Dokuments</w:t>
            </w:r>
          </w:p>
        </w:tc>
        <w:tc>
          <w:tcPr>
            <w:tcW w:w="1674" w:type="dxa"/>
          </w:tcPr>
          <w:p w14:paraId="4108AD8F" w14:textId="3D11F8F9" w:rsidR="00185264" w:rsidRPr="00185264" w:rsidRDefault="00185264" w:rsidP="00C830FB">
            <w:pPr>
              <w:ind w:left="0"/>
            </w:pPr>
            <w:r w:rsidRPr="00185264">
              <w:t>Alle außer Sophia</w:t>
            </w:r>
          </w:p>
        </w:tc>
      </w:tr>
      <w:tr w:rsidR="00185264" w14:paraId="2ECBB9BA" w14:textId="77777777" w:rsidTr="008E139A">
        <w:trPr>
          <w:trHeight w:val="379"/>
        </w:trPr>
        <w:tc>
          <w:tcPr>
            <w:tcW w:w="870" w:type="dxa"/>
          </w:tcPr>
          <w:p w14:paraId="421D6AD6" w14:textId="2CA1BC37" w:rsidR="00185264" w:rsidRPr="00185264" w:rsidRDefault="00185264" w:rsidP="00C830FB">
            <w:pPr>
              <w:ind w:left="0"/>
            </w:pPr>
            <w:r w:rsidRPr="00185264">
              <w:t>29.01.</w:t>
            </w:r>
          </w:p>
        </w:tc>
        <w:tc>
          <w:tcPr>
            <w:tcW w:w="5609" w:type="dxa"/>
          </w:tcPr>
          <w:p w14:paraId="7D986004" w14:textId="4881528D" w:rsidR="00185264" w:rsidRPr="00185264" w:rsidRDefault="00185264" w:rsidP="00610B78">
            <w:pPr>
              <w:pStyle w:val="Listennummer"/>
              <w:numPr>
                <w:ilvl w:val="0"/>
                <w:numId w:val="0"/>
              </w:numPr>
              <w:tabs>
                <w:tab w:val="left" w:pos="1532"/>
              </w:tabs>
              <w:rPr>
                <w:b w:val="0"/>
              </w:rPr>
            </w:pPr>
            <w:r w:rsidRPr="00185264">
              <w:rPr>
                <w:b w:val="0"/>
              </w:rPr>
              <w:t>Mail schreiben und abschicken</w:t>
            </w:r>
          </w:p>
        </w:tc>
        <w:tc>
          <w:tcPr>
            <w:tcW w:w="1674" w:type="dxa"/>
          </w:tcPr>
          <w:p w14:paraId="59A87635" w14:textId="146CA321" w:rsidR="00185264" w:rsidRPr="00185264" w:rsidRDefault="00185264" w:rsidP="00C830FB">
            <w:pPr>
              <w:ind w:left="0"/>
            </w:pPr>
            <w:r w:rsidRPr="00185264">
              <w:t>Sophia</w:t>
            </w:r>
          </w:p>
        </w:tc>
      </w:tr>
    </w:tbl>
    <w:p w14:paraId="73E86A17" w14:textId="24194A2D" w:rsidR="00FE0BDC" w:rsidRDefault="00FE0BDC" w:rsidP="00110F8B">
      <w:pPr>
        <w:pStyle w:val="Listennummer2"/>
        <w:numPr>
          <w:ilvl w:val="0"/>
          <w:numId w:val="0"/>
        </w:numPr>
      </w:pPr>
    </w:p>
    <w:p w14:paraId="363AE02E" w14:textId="52EDD756" w:rsidR="00FE0BDC" w:rsidRPr="001F26B8" w:rsidRDefault="00FE0BDC" w:rsidP="00110F8B">
      <w:pPr>
        <w:pStyle w:val="Listennummer2"/>
        <w:numPr>
          <w:ilvl w:val="0"/>
          <w:numId w:val="0"/>
        </w:numPr>
        <w:rPr>
          <w:b/>
        </w:rPr>
      </w:pPr>
      <w:r w:rsidRPr="001F26B8">
        <w:rPr>
          <w:b/>
        </w:rPr>
        <w:t>Moderator wird beim nächsten Termin</w:t>
      </w:r>
      <w:r w:rsidR="00A92DAF">
        <w:rPr>
          <w:b/>
        </w:rPr>
        <w:t>:</w:t>
      </w:r>
      <w:r w:rsidR="008E5A72">
        <w:rPr>
          <w:b/>
        </w:rPr>
        <w:t xml:space="preserve"> </w:t>
      </w:r>
      <w:r w:rsidR="00185264">
        <w:rPr>
          <w:b/>
        </w:rPr>
        <w:t>Alex</w:t>
      </w:r>
    </w:p>
    <w:p w14:paraId="13BA946C" w14:textId="7B710E6B" w:rsidR="00A303F2" w:rsidRDefault="00A92DAF" w:rsidP="00110F8B">
      <w:pPr>
        <w:pStyle w:val="Listennummer2"/>
        <w:numPr>
          <w:ilvl w:val="0"/>
          <w:numId w:val="0"/>
        </w:numPr>
        <w:rPr>
          <w:b/>
        </w:rPr>
      </w:pPr>
      <w:r>
        <w:rPr>
          <w:b/>
        </w:rPr>
        <w:t>Protokollant</w:t>
      </w:r>
      <w:r w:rsidR="00FE0BDC" w:rsidRPr="001F26B8">
        <w:rPr>
          <w:b/>
        </w:rPr>
        <w:t xml:space="preserve"> wird beim nächsten Termin</w:t>
      </w:r>
      <w:r>
        <w:rPr>
          <w:b/>
        </w:rPr>
        <w:t>:</w:t>
      </w:r>
      <w:r w:rsidR="008E5A72">
        <w:rPr>
          <w:b/>
        </w:rPr>
        <w:t xml:space="preserve"> </w:t>
      </w:r>
      <w:r w:rsidR="00185264">
        <w:rPr>
          <w:b/>
        </w:rPr>
        <w:t>Nicklas</w:t>
      </w:r>
    </w:p>
    <w:p w14:paraId="0BB706E0" w14:textId="5D27786A" w:rsidR="00FE0BDC" w:rsidRDefault="00A303F2" w:rsidP="00110F8B">
      <w:pPr>
        <w:pStyle w:val="Listennummer2"/>
        <w:numPr>
          <w:ilvl w:val="0"/>
          <w:numId w:val="0"/>
        </w:numPr>
        <w:rPr>
          <w:b/>
        </w:rPr>
      </w:pPr>
      <w:r>
        <w:rPr>
          <w:b/>
        </w:rPr>
        <w:t>Ort des nächsten Treffens: Skype</w:t>
      </w:r>
    </w:p>
    <w:p w14:paraId="4E436D5F" w14:textId="588FDFD7" w:rsidR="00A303F2" w:rsidRPr="001F26B8" w:rsidRDefault="00A303F2" w:rsidP="00110F8B">
      <w:pPr>
        <w:pStyle w:val="Listennummer2"/>
        <w:numPr>
          <w:ilvl w:val="0"/>
          <w:numId w:val="0"/>
        </w:numPr>
        <w:rPr>
          <w:b/>
        </w:rPr>
      </w:pPr>
      <w:r>
        <w:rPr>
          <w:b/>
        </w:rPr>
        <w:t>Datum des nächsten Treffens: Sonntag, 12.01.2020, 16 Uhr</w:t>
      </w:r>
    </w:p>
    <w:sectPr w:rsidR="00A303F2" w:rsidRPr="001F26B8" w:rsidSect="006819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DB4B1" w14:textId="77777777" w:rsidR="00A545F0" w:rsidRDefault="00A545F0" w:rsidP="001E7D29">
      <w:pPr>
        <w:spacing w:after="0" w:line="240" w:lineRule="auto"/>
      </w:pPr>
      <w:r>
        <w:separator/>
      </w:r>
    </w:p>
  </w:endnote>
  <w:endnote w:type="continuationSeparator" w:id="0">
    <w:p w14:paraId="7EFD5F9B" w14:textId="77777777" w:rsidR="00A545F0" w:rsidRDefault="00A545F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EB90" w14:textId="77777777" w:rsidR="000F4987" w:rsidRDefault="000F49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9904" w14:textId="77777777" w:rsidR="000F4987" w:rsidRPr="0068195E" w:rsidRDefault="000F498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6301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F4C51" w14:textId="77777777" w:rsidR="00A545F0" w:rsidRDefault="00A545F0" w:rsidP="001E7D29">
      <w:pPr>
        <w:spacing w:after="0" w:line="240" w:lineRule="auto"/>
      </w:pPr>
      <w:r>
        <w:separator/>
      </w:r>
    </w:p>
  </w:footnote>
  <w:footnote w:type="continuationSeparator" w:id="0">
    <w:p w14:paraId="4DA3064E" w14:textId="77777777" w:rsidR="00A545F0" w:rsidRDefault="00A545F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020E0" w14:textId="77777777" w:rsidR="000F4987" w:rsidRDefault="000F49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8BF5" w14:textId="77777777" w:rsidR="000F4987" w:rsidRPr="0068195E" w:rsidRDefault="000F498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84C6" w14:textId="77777777" w:rsidR="000F4987" w:rsidRDefault="000F49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7695B87"/>
    <w:multiLevelType w:val="hybridMultilevel"/>
    <w:tmpl w:val="2FECD264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B262DB7"/>
    <w:multiLevelType w:val="hybridMultilevel"/>
    <w:tmpl w:val="073A9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2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3"/>
  </w:num>
  <w:num w:numId="30">
    <w:abstractNumId w:val="25"/>
  </w:num>
  <w:num w:numId="31">
    <w:abstractNumId w:val="40"/>
  </w:num>
  <w:num w:numId="32">
    <w:abstractNumId w:val="35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6"/>
  </w:num>
  <w:num w:numId="39">
    <w:abstractNumId w:val="39"/>
  </w:num>
  <w:num w:numId="40">
    <w:abstractNumId w:val="30"/>
  </w:num>
  <w:num w:numId="41">
    <w:abstractNumId w:val="27"/>
  </w:num>
  <w:num w:numId="42">
    <w:abstractNumId w:val="38"/>
  </w:num>
  <w:num w:numId="43">
    <w:abstractNumId w:val="21"/>
  </w:num>
  <w:num w:numId="44">
    <w:abstractNumId w:val="32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9"/>
    <w:rsid w:val="00057671"/>
    <w:rsid w:val="000D25AD"/>
    <w:rsid w:val="000D445D"/>
    <w:rsid w:val="000F4987"/>
    <w:rsid w:val="000F65EC"/>
    <w:rsid w:val="00110F8B"/>
    <w:rsid w:val="0011573E"/>
    <w:rsid w:val="001269DE"/>
    <w:rsid w:val="00140DAE"/>
    <w:rsid w:val="0015180F"/>
    <w:rsid w:val="001746FC"/>
    <w:rsid w:val="00185264"/>
    <w:rsid w:val="00193653"/>
    <w:rsid w:val="001C1DFC"/>
    <w:rsid w:val="001C329C"/>
    <w:rsid w:val="001C5131"/>
    <w:rsid w:val="001E7D29"/>
    <w:rsid w:val="001F26B8"/>
    <w:rsid w:val="002404F5"/>
    <w:rsid w:val="00275260"/>
    <w:rsid w:val="00276FA1"/>
    <w:rsid w:val="00285B87"/>
    <w:rsid w:val="00287557"/>
    <w:rsid w:val="00291B4A"/>
    <w:rsid w:val="002C3D7E"/>
    <w:rsid w:val="0032131A"/>
    <w:rsid w:val="003310BF"/>
    <w:rsid w:val="00333DF8"/>
    <w:rsid w:val="00340B4E"/>
    <w:rsid w:val="00351EDC"/>
    <w:rsid w:val="00355E2D"/>
    <w:rsid w:val="00357641"/>
    <w:rsid w:val="00360B6E"/>
    <w:rsid w:val="00361DEE"/>
    <w:rsid w:val="00367E92"/>
    <w:rsid w:val="00394EF4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7C6"/>
    <w:rsid w:val="00521AE3"/>
    <w:rsid w:val="005347DA"/>
    <w:rsid w:val="00535B54"/>
    <w:rsid w:val="00554276"/>
    <w:rsid w:val="005E0ED9"/>
    <w:rsid w:val="00610B78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D0697"/>
    <w:rsid w:val="006F03D4"/>
    <w:rsid w:val="00700B1F"/>
    <w:rsid w:val="007257E9"/>
    <w:rsid w:val="00740105"/>
    <w:rsid w:val="00744B1E"/>
    <w:rsid w:val="007464B8"/>
    <w:rsid w:val="00756D9C"/>
    <w:rsid w:val="007619BD"/>
    <w:rsid w:val="00764F5B"/>
    <w:rsid w:val="00771C24"/>
    <w:rsid w:val="00781863"/>
    <w:rsid w:val="007A5531"/>
    <w:rsid w:val="007D5836"/>
    <w:rsid w:val="007E0A6E"/>
    <w:rsid w:val="007F34A4"/>
    <w:rsid w:val="00815563"/>
    <w:rsid w:val="008240DA"/>
    <w:rsid w:val="008429E5"/>
    <w:rsid w:val="00867EA4"/>
    <w:rsid w:val="00882AE9"/>
    <w:rsid w:val="00897D88"/>
    <w:rsid w:val="008A0319"/>
    <w:rsid w:val="008D43E9"/>
    <w:rsid w:val="008E3C0E"/>
    <w:rsid w:val="008E476B"/>
    <w:rsid w:val="008E5A72"/>
    <w:rsid w:val="008E61DA"/>
    <w:rsid w:val="00927C63"/>
    <w:rsid w:val="00932F50"/>
    <w:rsid w:val="0094637B"/>
    <w:rsid w:val="00955A78"/>
    <w:rsid w:val="009921B8"/>
    <w:rsid w:val="009A0386"/>
    <w:rsid w:val="009D0039"/>
    <w:rsid w:val="009D4984"/>
    <w:rsid w:val="009D6901"/>
    <w:rsid w:val="009F4E19"/>
    <w:rsid w:val="00A07662"/>
    <w:rsid w:val="00A21B71"/>
    <w:rsid w:val="00A303F2"/>
    <w:rsid w:val="00A37F9E"/>
    <w:rsid w:val="00A40085"/>
    <w:rsid w:val="00A47DF6"/>
    <w:rsid w:val="00A545F0"/>
    <w:rsid w:val="00A9231C"/>
    <w:rsid w:val="00A92DAF"/>
    <w:rsid w:val="00AA2532"/>
    <w:rsid w:val="00AA4A24"/>
    <w:rsid w:val="00AD0506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6344F"/>
    <w:rsid w:val="00CE5A5C"/>
    <w:rsid w:val="00CF0819"/>
    <w:rsid w:val="00D03B97"/>
    <w:rsid w:val="00D31AB7"/>
    <w:rsid w:val="00D50D23"/>
    <w:rsid w:val="00D512BB"/>
    <w:rsid w:val="00DA3B1A"/>
    <w:rsid w:val="00DC6078"/>
    <w:rsid w:val="00DC79AD"/>
    <w:rsid w:val="00DD2075"/>
    <w:rsid w:val="00DF2868"/>
    <w:rsid w:val="00E033C2"/>
    <w:rsid w:val="00E22F4E"/>
    <w:rsid w:val="00E557A0"/>
    <w:rsid w:val="00EA26D7"/>
    <w:rsid w:val="00EB3B14"/>
    <w:rsid w:val="00EE0F76"/>
    <w:rsid w:val="00EE538C"/>
    <w:rsid w:val="00EF6435"/>
    <w:rsid w:val="00F10F6B"/>
    <w:rsid w:val="00F23697"/>
    <w:rsid w:val="00F36BB7"/>
    <w:rsid w:val="00F9560C"/>
    <w:rsid w:val="00FB3809"/>
    <w:rsid w:val="00FD6CAB"/>
    <w:rsid w:val="00F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0FAE5CDA"/>
  <w15:docId w15:val="{0588CCE6-B6AA-42E8-8DA3-33335F4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hli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C4C311CF6B497CA9B2BD67DFDB4B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FBD53C-0321-4DFC-B722-27F7BCDD68D9}"/>
      </w:docPartPr>
      <w:docPartBody>
        <w:p w:rsidR="00861CD7" w:rsidRDefault="001B7B39">
          <w:pPr>
            <w:pStyle w:val="D3C4C311CF6B497CA9B2BD67DFDB4BBF"/>
          </w:pPr>
          <w:r w:rsidRPr="002C3D7E">
            <w:rPr>
              <w:rStyle w:val="Platzhaltertext"/>
              <w:lang w:bidi="de-DE"/>
            </w:rPr>
            <w:t>Name des Moderators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D7"/>
    <w:rsid w:val="001B7B39"/>
    <w:rsid w:val="00497F38"/>
    <w:rsid w:val="00581851"/>
    <w:rsid w:val="00861CD7"/>
    <w:rsid w:val="00ED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C2884E8247D41A19D00F85224B67B59">
    <w:name w:val="AC2884E8247D41A19D00F85224B67B59"/>
  </w:style>
  <w:style w:type="paragraph" w:customStyle="1" w:styleId="2E3F83A1D320475BA5FFBBB9F78C41A5">
    <w:name w:val="2E3F83A1D320475BA5FFBBB9F78C41A5"/>
  </w:style>
  <w:style w:type="paragraph" w:customStyle="1" w:styleId="4B1FEA66CEC2403188491EA3CA7F8D89">
    <w:name w:val="4B1FEA66CEC2403188491EA3CA7F8D89"/>
  </w:style>
  <w:style w:type="paragraph" w:customStyle="1" w:styleId="BB9F0D765A724195B3E79C9D1B8BDC1B">
    <w:name w:val="BB9F0D765A724195B3E79C9D1B8BDC1B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D3C4C311CF6B497CA9B2BD67DFDB4BBF">
    <w:name w:val="D3C4C311CF6B497CA9B2BD67DFDB4BBF"/>
  </w:style>
  <w:style w:type="paragraph" w:customStyle="1" w:styleId="B1B53E65BC284BCDA67ED5F0DCFD91DA">
    <w:name w:val="B1B53E65BC284BCDA67ED5F0DCFD91DA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75C11D070744BDBBE3DEC506A301365">
    <w:name w:val="675C11D070744BDBBE3DEC506A301365"/>
  </w:style>
  <w:style w:type="paragraph" w:customStyle="1" w:styleId="D42CBC61EA3A4D9EA6CAD10C295055BE">
    <w:name w:val="D42CBC61EA3A4D9EA6CAD10C295055BE"/>
  </w:style>
  <w:style w:type="paragraph" w:customStyle="1" w:styleId="FFF6C1F68F524FEFA353C018CDB95CFB">
    <w:name w:val="FFF6C1F68F524FEFA353C018CDB95CFB"/>
  </w:style>
  <w:style w:type="paragraph" w:customStyle="1" w:styleId="A7B2E6495E1D4F81B6459DD78C5DD4C7">
    <w:name w:val="A7B2E6495E1D4F81B6459DD78C5DD4C7"/>
  </w:style>
  <w:style w:type="paragraph" w:customStyle="1" w:styleId="4321E767A8BF4650B5739594D81BC000">
    <w:name w:val="4321E767A8BF4650B5739594D81BC000"/>
  </w:style>
  <w:style w:type="paragraph" w:customStyle="1" w:styleId="234DA5D0E2014F3FA266EDD44B20D6A2">
    <w:name w:val="234DA5D0E2014F3FA266EDD44B20D6A2"/>
  </w:style>
  <w:style w:type="paragraph" w:customStyle="1" w:styleId="1609962078A94160813C352D2CE1ED53">
    <w:name w:val="1609962078A94160813C352D2CE1ED53"/>
  </w:style>
  <w:style w:type="paragraph" w:customStyle="1" w:styleId="58B08952114143E48D4F6C2589ACB29E">
    <w:name w:val="58B08952114143E48D4F6C2589ACB29E"/>
  </w:style>
  <w:style w:type="paragraph" w:customStyle="1" w:styleId="2734AA22ACF94ABD8DAC5A6FF6E2D35F">
    <w:name w:val="2734AA22ACF94ABD8DAC5A6FF6E2D35F"/>
  </w:style>
  <w:style w:type="paragraph" w:customStyle="1" w:styleId="B71C975E6B044E0F8C49347EA12C0842">
    <w:name w:val="B71C975E6B044E0F8C49347EA12C0842"/>
  </w:style>
  <w:style w:type="paragraph" w:customStyle="1" w:styleId="A86C803D40F14895BF6D510AEA70D3C5">
    <w:name w:val="A86C803D40F14895BF6D510AEA70D3C5"/>
  </w:style>
  <w:style w:type="paragraph" w:customStyle="1" w:styleId="32310609D2B7415E917B18AE1787E918">
    <w:name w:val="32310609D2B7415E917B18AE1787E918"/>
  </w:style>
  <w:style w:type="paragraph" w:customStyle="1" w:styleId="39E0ECDD38734C4BB7EE2B9D3C3974C1">
    <w:name w:val="39E0ECDD38734C4BB7EE2B9D3C3974C1"/>
  </w:style>
  <w:style w:type="paragraph" w:customStyle="1" w:styleId="7121E4C560BB47C8AB8BC490E0BD82F0">
    <w:name w:val="7121E4C560BB47C8AB8BC490E0BD82F0"/>
  </w:style>
  <w:style w:type="paragraph" w:customStyle="1" w:styleId="951045929D5242C2B049C3D151EF818F">
    <w:name w:val="951045929D5242C2B049C3D151EF818F"/>
  </w:style>
  <w:style w:type="paragraph" w:customStyle="1" w:styleId="D7B64616721E4E9DA1DDEB6754367B06">
    <w:name w:val="D7B64616721E4E9DA1DDEB6754367B06"/>
  </w:style>
  <w:style w:type="paragraph" w:customStyle="1" w:styleId="1351DD31F09E4BC390E79FEBDE183DFC">
    <w:name w:val="1351DD31F09E4BC390E79FEBDE183DFC"/>
  </w:style>
  <w:style w:type="paragraph" w:customStyle="1" w:styleId="C9FD5CDECF334B09B7741239E090E73B">
    <w:name w:val="C9FD5CDECF334B09B7741239E090E73B"/>
  </w:style>
  <w:style w:type="paragraph" w:customStyle="1" w:styleId="C772162EA4A243459E6F7DEA1B33CED0">
    <w:name w:val="C772162EA4A243459E6F7DEA1B33CED0"/>
  </w:style>
  <w:style w:type="paragraph" w:customStyle="1" w:styleId="7A4210671C184ADEBA5FC0E7E1BB72DE">
    <w:name w:val="7A4210671C184ADEBA5FC0E7E1BB72DE"/>
  </w:style>
  <w:style w:type="paragraph" w:customStyle="1" w:styleId="CDC6FBA0149E41ECA5082EB92FDA8ED1">
    <w:name w:val="CDC6FBA0149E41ECA5082EB92FDA8ED1"/>
  </w:style>
  <w:style w:type="paragraph" w:customStyle="1" w:styleId="E2B571F3BA8A4FAD8D557094921439BE">
    <w:name w:val="E2B571F3BA8A4FAD8D557094921439BE"/>
  </w:style>
  <w:style w:type="paragraph" w:customStyle="1" w:styleId="FC03E284849C4158802E75D56A133EEE">
    <w:name w:val="FC03E284849C4158802E75D56A133EEE"/>
  </w:style>
  <w:style w:type="paragraph" w:customStyle="1" w:styleId="B362CDB3182744468AFECE0C0AB96ADA">
    <w:name w:val="B362CDB3182744468AFECE0C0AB96ADA"/>
  </w:style>
  <w:style w:type="paragraph" w:customStyle="1" w:styleId="3808C79623A345A7AA768065AFC353A3">
    <w:name w:val="3808C79623A345A7AA768065AFC353A3"/>
  </w:style>
  <w:style w:type="paragraph" w:customStyle="1" w:styleId="232D006FEAE54101B0640FB4564D4E5A">
    <w:name w:val="232D006FEAE54101B0640FB4564D4E5A"/>
  </w:style>
  <w:style w:type="paragraph" w:customStyle="1" w:styleId="0954022FEC6847F3A32C4241D0A80F2D">
    <w:name w:val="0954022FEC6847F3A32C4241D0A80F2D"/>
  </w:style>
  <w:style w:type="paragraph" w:customStyle="1" w:styleId="D2509FF8C9F545FCB3E840B2543AA06D">
    <w:name w:val="D2509FF8C9F545FCB3E840B2543AA06D"/>
  </w:style>
  <w:style w:type="paragraph" w:customStyle="1" w:styleId="5DA385CD56D242A2BE458F570735FC9C">
    <w:name w:val="5DA385CD56D242A2BE458F570735FC9C"/>
  </w:style>
  <w:style w:type="paragraph" w:customStyle="1" w:styleId="AE3404B3A99F42C5B7B3874E6945BD22">
    <w:name w:val="AE3404B3A99F42C5B7B3874E6945B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Sitzungsprotokoll.dotx</Template>
  <TotalTime>0</TotalTime>
  <Pages>2</Pages>
  <Words>395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Wohli;Nicklas</dc:creator>
  <cp:keywords>Moderator: Johanna</cp:keywords>
  <dc:description/>
  <cp:lastModifiedBy>Nina Wohlert</cp:lastModifiedBy>
  <cp:revision>3</cp:revision>
  <dcterms:created xsi:type="dcterms:W3CDTF">2020-01-07T12:14:00Z</dcterms:created>
  <dcterms:modified xsi:type="dcterms:W3CDTF">2020-01-07T15:44:00Z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