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1F298DB5" w:rsidR="00275260" w:rsidRPr="008C7C1B" w:rsidRDefault="00882AE9" w:rsidP="00275260">
      <w:pPr>
        <w:pStyle w:val="berschrift1"/>
        <w:rPr>
          <w:lang w:val="en-US"/>
        </w:rPr>
      </w:pPr>
      <w:r w:rsidRPr="008C7C1B">
        <w:rPr>
          <w:lang w:val="en-US"/>
        </w:rPr>
        <w:t>Black Mamba –Meeting</w:t>
      </w:r>
    </w:p>
    <w:p w14:paraId="4EB538CE" w14:textId="77777777" w:rsidR="00275260" w:rsidRPr="008C7C1B" w:rsidRDefault="00882AE9" w:rsidP="009D4984">
      <w:pPr>
        <w:pStyle w:val="berschrift1"/>
        <w:rPr>
          <w:lang w:val="en-US"/>
        </w:rPr>
      </w:pPr>
      <w:r w:rsidRPr="008C7C1B">
        <w:rPr>
          <w:lang w:val="en-US"/>
        </w:rPr>
        <w:t>Protokoll</w:t>
      </w:r>
    </w:p>
    <w:p w14:paraId="19511925" w14:textId="7129E54A" w:rsidR="00554276" w:rsidRPr="008C7C1B" w:rsidRDefault="00A92DAF" w:rsidP="009F4E19">
      <w:pPr>
        <w:pStyle w:val="Datum"/>
        <w:rPr>
          <w:lang w:val="en-US"/>
        </w:rPr>
      </w:pPr>
      <w:r w:rsidRPr="008C7C1B">
        <w:rPr>
          <w:lang w:val="en-US"/>
        </w:rPr>
        <w:t xml:space="preserve">Datum: </w:t>
      </w:r>
      <w:r w:rsidR="00262731">
        <w:rPr>
          <w:lang w:val="en-US"/>
        </w:rPr>
        <w:t>30</w:t>
      </w:r>
      <w:r w:rsidR="008C7C1B" w:rsidRPr="008C7C1B">
        <w:rPr>
          <w:lang w:val="en-US"/>
        </w:rPr>
        <w:t>.</w:t>
      </w:r>
      <w:r w:rsidR="008C7C1B">
        <w:rPr>
          <w:lang w:val="en-US"/>
        </w:rPr>
        <w:t>12</w:t>
      </w:r>
      <w:r w:rsidR="00A87DD5" w:rsidRPr="008C7C1B">
        <w:rPr>
          <w:lang w:val="en-US"/>
        </w:rPr>
        <w:t>.2019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031B47F8" w:rsidR="00D50D23" w:rsidRPr="0068195E" w:rsidRDefault="006F2E51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AC50B5">
            <w:t>Moderator:</w:t>
          </w:r>
          <w:r w:rsidR="00262731">
            <w:t xml:space="preserve"> Nicklas</w:t>
          </w:r>
        </w:sdtContent>
      </w:sdt>
      <w:r w:rsidR="007A5531">
        <w:br/>
      </w:r>
      <w:r w:rsidR="00882AE9">
        <w:rPr>
          <w:lang w:bidi="de-DE"/>
        </w:rPr>
        <w:t xml:space="preserve">Protokollant: </w:t>
      </w:r>
      <w:r w:rsidR="00A87DD5">
        <w:rPr>
          <w:lang w:bidi="de-DE"/>
        </w:rPr>
        <w:t>Nicklas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DB81282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 xml:space="preserve">Johanna, Sophia, Nicklas, </w:t>
      </w:r>
      <w:r w:rsidR="00262731">
        <w:rPr>
          <w:lang w:val="en-US"/>
        </w:rPr>
        <w:t>Nina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6"/>
        <w:gridCol w:w="1676"/>
      </w:tblGrid>
      <w:tr w:rsidR="00262731" w14:paraId="45E6F951" w14:textId="77777777" w:rsidTr="00262731">
        <w:trPr>
          <w:trHeight w:val="283"/>
        </w:trPr>
        <w:tc>
          <w:tcPr>
            <w:tcW w:w="471" w:type="dxa"/>
          </w:tcPr>
          <w:p w14:paraId="59E41AAC" w14:textId="77777777" w:rsidR="00262731" w:rsidRDefault="00262731" w:rsidP="00AA4EA5">
            <w:pPr>
              <w:ind w:left="0"/>
            </w:pPr>
            <w:r>
              <w:t>Nr</w:t>
            </w:r>
          </w:p>
        </w:tc>
        <w:tc>
          <w:tcPr>
            <w:tcW w:w="6006" w:type="dxa"/>
          </w:tcPr>
          <w:p w14:paraId="1EE02296" w14:textId="77777777" w:rsidR="00262731" w:rsidRDefault="00262731" w:rsidP="00AA4EA5">
            <w:pPr>
              <w:ind w:left="0"/>
            </w:pPr>
            <w:r>
              <w:t>Aufgabe</w:t>
            </w:r>
          </w:p>
        </w:tc>
        <w:tc>
          <w:tcPr>
            <w:tcW w:w="1676" w:type="dxa"/>
          </w:tcPr>
          <w:p w14:paraId="179B8FC3" w14:textId="77777777" w:rsidR="00262731" w:rsidRDefault="00262731" w:rsidP="00AA4EA5">
            <w:pPr>
              <w:ind w:left="0"/>
            </w:pPr>
            <w:r>
              <w:t>Verantwortung</w:t>
            </w:r>
          </w:p>
        </w:tc>
      </w:tr>
      <w:tr w:rsidR="00262731" w14:paraId="3C4E23DE" w14:textId="77777777" w:rsidTr="00262731">
        <w:trPr>
          <w:trHeight w:val="472"/>
        </w:trPr>
        <w:tc>
          <w:tcPr>
            <w:tcW w:w="471" w:type="dxa"/>
          </w:tcPr>
          <w:p w14:paraId="48F76B39" w14:textId="77777777" w:rsidR="00262731" w:rsidRDefault="00262731" w:rsidP="00AA4EA5">
            <w:pPr>
              <w:ind w:left="0"/>
            </w:pPr>
            <w:r>
              <w:t>1</w:t>
            </w:r>
          </w:p>
        </w:tc>
        <w:tc>
          <w:tcPr>
            <w:tcW w:w="6006" w:type="dxa"/>
          </w:tcPr>
          <w:p w14:paraId="56D93888" w14:textId="77777777" w:rsidR="00262731" w:rsidRPr="00FE0BDC" w:rsidRDefault="00262731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Datenframe und Visualisierung für Differenzfunktion zwischen ankommenden und abfahrenden Bikes pro Station entwickeln.</w:t>
            </w:r>
          </w:p>
        </w:tc>
        <w:tc>
          <w:tcPr>
            <w:tcW w:w="1676" w:type="dxa"/>
          </w:tcPr>
          <w:p w14:paraId="665A968A" w14:textId="77777777" w:rsidR="00262731" w:rsidRPr="00FE0BDC" w:rsidRDefault="00262731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262731" w14:paraId="28BE0A4A" w14:textId="77777777" w:rsidTr="00262731">
        <w:trPr>
          <w:trHeight w:val="283"/>
        </w:trPr>
        <w:tc>
          <w:tcPr>
            <w:tcW w:w="471" w:type="dxa"/>
          </w:tcPr>
          <w:p w14:paraId="1CC2DF88" w14:textId="77777777" w:rsidR="00262731" w:rsidRDefault="00262731" w:rsidP="00AA4EA5">
            <w:pPr>
              <w:ind w:left="0"/>
            </w:pPr>
            <w:r>
              <w:t>2</w:t>
            </w:r>
          </w:p>
        </w:tc>
        <w:tc>
          <w:tcPr>
            <w:tcW w:w="6006" w:type="dxa"/>
          </w:tcPr>
          <w:p w14:paraId="7B061CC0" w14:textId="77777777" w:rsidR="00262731" w:rsidRPr="00FE0BDC" w:rsidRDefault="00262731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 fortführen (im Optimalfall abschließen)</w:t>
            </w:r>
          </w:p>
        </w:tc>
        <w:tc>
          <w:tcPr>
            <w:tcW w:w="1676" w:type="dxa"/>
          </w:tcPr>
          <w:p w14:paraId="3489E25E" w14:textId="77777777" w:rsidR="00262731" w:rsidRPr="00FE0BDC" w:rsidRDefault="00262731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262731" w14:paraId="6A229EB9" w14:textId="77777777" w:rsidTr="00262731">
        <w:trPr>
          <w:trHeight w:val="343"/>
        </w:trPr>
        <w:tc>
          <w:tcPr>
            <w:tcW w:w="471" w:type="dxa"/>
          </w:tcPr>
          <w:p w14:paraId="1D9D8011" w14:textId="77777777" w:rsidR="00262731" w:rsidRDefault="00262731" w:rsidP="00AA4EA5">
            <w:pPr>
              <w:ind w:left="0"/>
            </w:pPr>
            <w:r>
              <w:t>3</w:t>
            </w:r>
          </w:p>
        </w:tc>
        <w:tc>
          <w:tcPr>
            <w:tcW w:w="6006" w:type="dxa"/>
          </w:tcPr>
          <w:p w14:paraId="3E46D515" w14:textId="77777777" w:rsidR="00262731" w:rsidRPr="00FE0BDC" w:rsidRDefault="00262731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Polynomiales Prediction Model entwickeln</w:t>
            </w:r>
          </w:p>
        </w:tc>
        <w:tc>
          <w:tcPr>
            <w:tcW w:w="1676" w:type="dxa"/>
          </w:tcPr>
          <w:p w14:paraId="3E69565A" w14:textId="77777777" w:rsidR="00262731" w:rsidRPr="00FE0BDC" w:rsidRDefault="00262731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Sophia &amp; Nina</w:t>
            </w:r>
          </w:p>
        </w:tc>
      </w:tr>
      <w:tr w:rsidR="00262731" w14:paraId="63651BBA" w14:textId="77777777" w:rsidTr="00262731">
        <w:trPr>
          <w:trHeight w:val="472"/>
        </w:trPr>
        <w:tc>
          <w:tcPr>
            <w:tcW w:w="471" w:type="dxa"/>
          </w:tcPr>
          <w:p w14:paraId="4D300BDA" w14:textId="77777777" w:rsidR="00262731" w:rsidRDefault="00262731" w:rsidP="00AA4EA5">
            <w:pPr>
              <w:ind w:left="0"/>
            </w:pPr>
            <w:r>
              <w:t>4</w:t>
            </w:r>
          </w:p>
        </w:tc>
        <w:tc>
          <w:tcPr>
            <w:tcW w:w="6006" w:type="dxa"/>
          </w:tcPr>
          <w:p w14:paraId="47439292" w14:textId="77777777" w:rsidR="00262731" w:rsidRDefault="00262731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Lineares Modell abschließen und KFold Algorithmus adaptieren.</w:t>
            </w:r>
          </w:p>
        </w:tc>
        <w:tc>
          <w:tcPr>
            <w:tcW w:w="1676" w:type="dxa"/>
          </w:tcPr>
          <w:p w14:paraId="065AC5DB" w14:textId="77777777" w:rsidR="00262731" w:rsidRDefault="00262731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391309DD" w14:textId="1A4188B7" w:rsidR="00A87DD5" w:rsidRDefault="00882AE9" w:rsidP="00A87DD5">
      <w:pPr>
        <w:pStyle w:val="Listennummer"/>
      </w:pPr>
      <w:r>
        <w:t>Organisatorisches / aktueller Status</w:t>
      </w:r>
    </w:p>
    <w:p w14:paraId="256596C0" w14:textId="104477E7" w:rsidR="006A24CE" w:rsidRDefault="00262731" w:rsidP="006A24CE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b w:val="0"/>
          <w:bCs/>
        </w:rPr>
        <w:t>Ellbogen-Methode um Anzahl der Cluster zu bestimmen. Zwei- und Drei-Dimensionale Modelle</w:t>
      </w:r>
      <w:r>
        <w:rPr>
          <w:b w:val="0"/>
          <w:bCs/>
        </w:rPr>
        <w:br/>
        <w:t>K-Means Modelle haben funktioniert</w:t>
      </w:r>
      <w:r>
        <w:rPr>
          <w:b w:val="0"/>
          <w:bCs/>
        </w:rPr>
        <w:br/>
        <w:t>Bei der Abgabe des Quellcodes Suchbegriff „Fuck“ überprüfen</w:t>
      </w:r>
      <w:r w:rsidR="006A24CE">
        <w:rPr>
          <w:b w:val="0"/>
          <w:bCs/>
        </w:rPr>
        <w:br/>
        <w:t>Aufgabe für alle: Clustering Ergebnisse von Johanna angucken und versuchen diese zu interpretieren und zu verstehen</w:t>
      </w:r>
    </w:p>
    <w:p w14:paraId="2DB8A160" w14:textId="11C7337A" w:rsidR="006A24CE" w:rsidRDefault="006A24CE" w:rsidP="006A24CE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b w:val="0"/>
          <w:bCs/>
        </w:rPr>
        <w:t>Polynomes Modell abgeleitet von linearem Modell wie im Workshop von Nastaran</w:t>
      </w:r>
      <w:r>
        <w:rPr>
          <w:b w:val="0"/>
          <w:bCs/>
        </w:rPr>
        <w:br/>
        <w:t>Multi Input (mehrere Dimension) Feature Modell muss noch recherchiert werden.</w:t>
      </w:r>
      <w:r>
        <w:rPr>
          <w:b w:val="0"/>
          <w:bCs/>
        </w:rPr>
        <w:br/>
        <w:t>Bis Mittwoch (01.01.2020) soll ein erstes Prediction Model stehen</w:t>
      </w:r>
    </w:p>
    <w:p w14:paraId="220E8F89" w14:textId="78512658" w:rsidR="00FA121F" w:rsidRDefault="00FA121F" w:rsidP="006A24CE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b w:val="0"/>
          <w:bCs/>
        </w:rPr>
        <w:t xml:space="preserve">Linear Modell ist abgeschlossen, Performance ist </w:t>
      </w:r>
      <w:r w:rsidR="006A5B8B">
        <w:rPr>
          <w:b w:val="0"/>
          <w:bCs/>
        </w:rPr>
        <w:t>gefühlt nicht gut. Durchschnittlicher Fehler sind 69 Fahrradbuchungen/Stunde. KFold Algorithmus ist implementiert mit impliziten Indices. Liegt kopierfähig und kommentiert in MultilinearRegressionModel</w:t>
      </w:r>
    </w:p>
    <w:p w14:paraId="5C38F7CD" w14:textId="76C812BC" w:rsidR="006A5B8B" w:rsidRDefault="006A5B8B" w:rsidP="006A24CE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b w:val="0"/>
          <w:bCs/>
        </w:rPr>
        <w:t>[Update Alex]</w:t>
      </w:r>
    </w:p>
    <w:p w14:paraId="7483BF1D" w14:textId="77777777" w:rsidR="006A5B8B" w:rsidRDefault="006A5B8B">
      <w:pPr>
        <w:rPr>
          <w:bCs/>
        </w:rPr>
      </w:pPr>
      <w:r>
        <w:rPr>
          <w:b/>
          <w:bCs/>
        </w:rPr>
        <w:br w:type="page"/>
      </w:r>
    </w:p>
    <w:p w14:paraId="382026D4" w14:textId="3EB8C3A9" w:rsidR="00FE0BDC" w:rsidRPr="0068195E" w:rsidRDefault="00882AE9" w:rsidP="00FE0BDC">
      <w:pPr>
        <w:pStyle w:val="Listennummer"/>
      </w:pPr>
      <w:r>
        <w:lastRenderedPageBreak/>
        <w:t>Aufgaben bis zum nächsten Termin (</w:t>
      </w:r>
      <w:r w:rsidR="00E825A7">
        <w:t>02.01.20</w:t>
      </w:r>
      <w:r>
        <w:t>)</w:t>
      </w:r>
      <w:r w:rsidR="00E825A7">
        <w:t xml:space="preserve"> 17:30 Uhr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6"/>
        <w:gridCol w:w="1676"/>
      </w:tblGrid>
      <w:tr w:rsidR="006A24CE" w14:paraId="7DD9A898" w14:textId="77777777" w:rsidTr="00AA4EA5">
        <w:trPr>
          <w:trHeight w:val="283"/>
        </w:trPr>
        <w:tc>
          <w:tcPr>
            <w:tcW w:w="471" w:type="dxa"/>
          </w:tcPr>
          <w:p w14:paraId="1AAF50FB" w14:textId="77777777" w:rsidR="006A24CE" w:rsidRDefault="006A24CE" w:rsidP="00AA4EA5">
            <w:pPr>
              <w:ind w:left="0"/>
            </w:pPr>
            <w:r>
              <w:t>Nr</w:t>
            </w:r>
          </w:p>
        </w:tc>
        <w:tc>
          <w:tcPr>
            <w:tcW w:w="6006" w:type="dxa"/>
          </w:tcPr>
          <w:p w14:paraId="52C26202" w14:textId="77777777" w:rsidR="006A24CE" w:rsidRDefault="006A24CE" w:rsidP="00AA4EA5">
            <w:pPr>
              <w:ind w:left="0"/>
            </w:pPr>
            <w:r>
              <w:t>Aufgabe</w:t>
            </w:r>
          </w:p>
        </w:tc>
        <w:tc>
          <w:tcPr>
            <w:tcW w:w="1676" w:type="dxa"/>
          </w:tcPr>
          <w:p w14:paraId="0636C2BE" w14:textId="77777777" w:rsidR="006A24CE" w:rsidRDefault="006A24CE" w:rsidP="00AA4EA5">
            <w:pPr>
              <w:ind w:left="0"/>
            </w:pPr>
            <w:r>
              <w:t>Verantwortung</w:t>
            </w:r>
          </w:p>
        </w:tc>
      </w:tr>
      <w:tr w:rsidR="006A24CE" w14:paraId="17271F50" w14:textId="77777777" w:rsidTr="00AA4EA5">
        <w:trPr>
          <w:trHeight w:val="472"/>
        </w:trPr>
        <w:tc>
          <w:tcPr>
            <w:tcW w:w="471" w:type="dxa"/>
          </w:tcPr>
          <w:p w14:paraId="2225CA8E" w14:textId="77777777" w:rsidR="006A24CE" w:rsidRDefault="006A24CE" w:rsidP="00AA4EA5">
            <w:pPr>
              <w:ind w:left="0"/>
            </w:pPr>
            <w:r>
              <w:t>1</w:t>
            </w:r>
          </w:p>
        </w:tc>
        <w:tc>
          <w:tcPr>
            <w:tcW w:w="6006" w:type="dxa"/>
          </w:tcPr>
          <w:p w14:paraId="1ED85C77" w14:textId="00871B60" w:rsidR="006A24CE" w:rsidRPr="00FE0BDC" w:rsidRDefault="006A24CE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Clustering Ergebnisse </w:t>
            </w:r>
            <w:r w:rsidRPr="006A24CE">
              <w:rPr>
                <w:sz w:val="20"/>
                <w:szCs w:val="20"/>
              </w:rPr>
              <w:t>von Johanna angucken und versuchen diese</w:t>
            </w:r>
            <w:r w:rsidR="006A5B8B">
              <w:rPr>
                <w:sz w:val="20"/>
                <w:szCs w:val="20"/>
              </w:rPr>
              <w:t xml:space="preserve"> </w:t>
            </w:r>
            <w:r w:rsidR="006A5B8B" w:rsidRPr="006A24CE">
              <w:rPr>
                <w:sz w:val="20"/>
                <w:szCs w:val="20"/>
              </w:rPr>
              <w:t>zu verstehen</w:t>
            </w:r>
            <w:r w:rsidR="006A5B8B">
              <w:rPr>
                <w:sz w:val="20"/>
                <w:szCs w:val="20"/>
              </w:rPr>
              <w:t xml:space="preserve"> und</w:t>
            </w:r>
            <w:r w:rsidRPr="006A24CE">
              <w:rPr>
                <w:sz w:val="20"/>
                <w:szCs w:val="20"/>
              </w:rPr>
              <w:t xml:space="preserve"> zu interpretieren</w:t>
            </w:r>
          </w:p>
        </w:tc>
        <w:tc>
          <w:tcPr>
            <w:tcW w:w="1676" w:type="dxa"/>
          </w:tcPr>
          <w:p w14:paraId="6D600184" w14:textId="5D14F940" w:rsidR="006A24CE" w:rsidRPr="00FE0BDC" w:rsidRDefault="006A24CE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  <w:r>
              <w:rPr>
                <w:sz w:val="20"/>
                <w:szCs w:val="20"/>
              </w:rPr>
              <w:t>le</w:t>
            </w:r>
          </w:p>
        </w:tc>
      </w:tr>
      <w:tr w:rsidR="006A24CE" w14:paraId="3E876DC7" w14:textId="77777777" w:rsidTr="00AA4EA5">
        <w:trPr>
          <w:trHeight w:val="283"/>
        </w:trPr>
        <w:tc>
          <w:tcPr>
            <w:tcW w:w="471" w:type="dxa"/>
          </w:tcPr>
          <w:p w14:paraId="52E90B5D" w14:textId="0B6D078D" w:rsidR="006A24CE" w:rsidRDefault="006A24CE" w:rsidP="00AA4EA5">
            <w:pPr>
              <w:ind w:left="0"/>
            </w:pPr>
            <w:r>
              <w:t>2</w:t>
            </w:r>
          </w:p>
        </w:tc>
        <w:tc>
          <w:tcPr>
            <w:tcW w:w="6006" w:type="dxa"/>
          </w:tcPr>
          <w:p w14:paraId="5165DDAE" w14:textId="59E7315B" w:rsidR="006A24CE" w:rsidRPr="00FE0BDC" w:rsidRDefault="006A24CE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Clustering mit Zeitdaten </w:t>
            </w:r>
          </w:p>
        </w:tc>
        <w:tc>
          <w:tcPr>
            <w:tcW w:w="1676" w:type="dxa"/>
          </w:tcPr>
          <w:p w14:paraId="4BF62F75" w14:textId="7215164D" w:rsidR="006A24CE" w:rsidRPr="00FE0BDC" w:rsidRDefault="006A24CE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6A24CE" w14:paraId="26AC8B46" w14:textId="77777777" w:rsidTr="00AA4EA5">
        <w:trPr>
          <w:trHeight w:val="343"/>
        </w:trPr>
        <w:tc>
          <w:tcPr>
            <w:tcW w:w="471" w:type="dxa"/>
          </w:tcPr>
          <w:p w14:paraId="6C8B2FB3" w14:textId="58553055" w:rsidR="006A24CE" w:rsidRDefault="00FA121F" w:rsidP="00AA4EA5">
            <w:pPr>
              <w:ind w:left="0"/>
            </w:pPr>
            <w:r>
              <w:t>3</w:t>
            </w:r>
          </w:p>
        </w:tc>
        <w:tc>
          <w:tcPr>
            <w:tcW w:w="6006" w:type="dxa"/>
          </w:tcPr>
          <w:p w14:paraId="32B1E003" w14:textId="740CAA92" w:rsidR="006A24CE" w:rsidRPr="00FE0BDC" w:rsidRDefault="00FA121F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Multidimensional Polynom Modell recherchieren und soweit möglich implementieren</w:t>
            </w:r>
          </w:p>
        </w:tc>
        <w:tc>
          <w:tcPr>
            <w:tcW w:w="1676" w:type="dxa"/>
          </w:tcPr>
          <w:p w14:paraId="6CEBA1D6" w14:textId="7CA6458D" w:rsidR="006A24CE" w:rsidRPr="00FE0BDC" w:rsidRDefault="00FA121F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Nina &amp; Sophia &amp; Nicklas</w:t>
            </w:r>
          </w:p>
        </w:tc>
      </w:tr>
      <w:tr w:rsidR="006A24CE" w14:paraId="69C7C797" w14:textId="77777777" w:rsidTr="00AA4EA5">
        <w:trPr>
          <w:trHeight w:val="472"/>
        </w:trPr>
        <w:tc>
          <w:tcPr>
            <w:tcW w:w="471" w:type="dxa"/>
          </w:tcPr>
          <w:p w14:paraId="4467D213" w14:textId="1074F8FD" w:rsidR="006A24CE" w:rsidRDefault="00FA121F" w:rsidP="00AA4EA5">
            <w:pPr>
              <w:ind w:left="0"/>
            </w:pPr>
            <w:r>
              <w:t>4</w:t>
            </w:r>
          </w:p>
        </w:tc>
        <w:tc>
          <w:tcPr>
            <w:tcW w:w="6006" w:type="dxa"/>
          </w:tcPr>
          <w:p w14:paraId="5DF2EDFB" w14:textId="7AE2C484" w:rsidR="006A24CE" w:rsidRDefault="006A5B8B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von Alex einholen</w:t>
            </w:r>
          </w:p>
        </w:tc>
        <w:tc>
          <w:tcPr>
            <w:tcW w:w="1676" w:type="dxa"/>
          </w:tcPr>
          <w:p w14:paraId="4BA0902C" w14:textId="775E9C67" w:rsidR="006A24CE" w:rsidRDefault="006A5B8B" w:rsidP="00AA4EA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</w:tbl>
    <w:p w14:paraId="73E86A17" w14:textId="0D942C7C" w:rsidR="00FE0BDC" w:rsidRDefault="00FE0BDC" w:rsidP="00110F8B">
      <w:pPr>
        <w:pStyle w:val="Listennummer2"/>
        <w:numPr>
          <w:ilvl w:val="0"/>
          <w:numId w:val="0"/>
        </w:numPr>
      </w:pPr>
    </w:p>
    <w:p w14:paraId="087B4055" w14:textId="5777416D" w:rsidR="00E825A7" w:rsidRDefault="00E825A7" w:rsidP="00110F8B">
      <w:pPr>
        <w:pStyle w:val="Listennummer2"/>
        <w:numPr>
          <w:ilvl w:val="0"/>
          <w:numId w:val="0"/>
        </w:numPr>
      </w:pPr>
      <w:r>
        <w:t xml:space="preserve">Außerdem </w:t>
      </w:r>
      <w:r w:rsidR="00BB7A45">
        <w:t>über</w:t>
      </w:r>
      <w:r>
        <w:t>nächster Termin 07.01.20</w:t>
      </w:r>
      <w:r w:rsidR="00BB7A45">
        <w:t xml:space="preserve"> nachmittags</w:t>
      </w:r>
      <w:bookmarkStart w:id="0" w:name="_GoBack"/>
      <w:bookmarkEnd w:id="0"/>
    </w:p>
    <w:p w14:paraId="363AE02E" w14:textId="157CE033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</w:t>
      </w:r>
      <w:r w:rsidR="00A92DAF">
        <w:rPr>
          <w:b/>
        </w:rPr>
        <w:t>:</w:t>
      </w:r>
      <w:r w:rsidR="00520E5B">
        <w:rPr>
          <w:b/>
        </w:rPr>
        <w:t xml:space="preserve"> </w:t>
      </w:r>
      <w:r w:rsidR="00E825A7">
        <w:rPr>
          <w:b/>
        </w:rPr>
        <w:t>Nina</w:t>
      </w:r>
    </w:p>
    <w:p w14:paraId="0BB706E0" w14:textId="3FC5136D" w:rsidR="00FE0BDC" w:rsidRPr="001F26B8" w:rsidRDefault="00A92DAF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Protokollant</w:t>
      </w:r>
      <w:r w:rsidR="00FE0BDC" w:rsidRPr="001F26B8">
        <w:rPr>
          <w:b/>
        </w:rPr>
        <w:t xml:space="preserve"> wird beim nächsten Termin</w:t>
      </w:r>
      <w:r>
        <w:rPr>
          <w:b/>
        </w:rPr>
        <w:t>:</w:t>
      </w:r>
      <w:r w:rsidR="00520E5B">
        <w:rPr>
          <w:b/>
        </w:rPr>
        <w:t xml:space="preserve"> </w:t>
      </w:r>
      <w:r w:rsidR="00E825A7">
        <w:rPr>
          <w:b/>
        </w:rPr>
        <w:t>Sophia</w:t>
      </w:r>
    </w:p>
    <w:sectPr w:rsidR="00FE0BDC" w:rsidRPr="001F26B8" w:rsidSect="00681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5378" w14:textId="77777777" w:rsidR="006F2E51" w:rsidRDefault="006F2E51" w:rsidP="001E7D29">
      <w:pPr>
        <w:spacing w:after="0" w:line="240" w:lineRule="auto"/>
      </w:pPr>
      <w:r>
        <w:separator/>
      </w:r>
    </w:p>
  </w:endnote>
  <w:endnote w:type="continuationSeparator" w:id="0">
    <w:p w14:paraId="2F4B3D35" w14:textId="77777777" w:rsidR="006F2E51" w:rsidRDefault="006F2E5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B2FB4" w14:textId="77777777" w:rsidR="006F2E51" w:rsidRDefault="006F2E51" w:rsidP="001E7D29">
      <w:pPr>
        <w:spacing w:after="0" w:line="240" w:lineRule="auto"/>
      </w:pPr>
      <w:r>
        <w:separator/>
      </w:r>
    </w:p>
  </w:footnote>
  <w:footnote w:type="continuationSeparator" w:id="0">
    <w:p w14:paraId="20B649AD" w14:textId="77777777" w:rsidR="006F2E51" w:rsidRDefault="006F2E5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B03CD"/>
    <w:rsid w:val="000D445D"/>
    <w:rsid w:val="000F4987"/>
    <w:rsid w:val="000F65EC"/>
    <w:rsid w:val="00110F8B"/>
    <w:rsid w:val="0011573E"/>
    <w:rsid w:val="001269DE"/>
    <w:rsid w:val="00140DAE"/>
    <w:rsid w:val="0015180F"/>
    <w:rsid w:val="001746FC"/>
    <w:rsid w:val="00193653"/>
    <w:rsid w:val="001C329C"/>
    <w:rsid w:val="001E7D29"/>
    <w:rsid w:val="001F26B8"/>
    <w:rsid w:val="002404F5"/>
    <w:rsid w:val="00262731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005C"/>
    <w:rsid w:val="00491C23"/>
    <w:rsid w:val="004B5C09"/>
    <w:rsid w:val="004E227E"/>
    <w:rsid w:val="00500DD1"/>
    <w:rsid w:val="00513F4F"/>
    <w:rsid w:val="00520E5B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A24CE"/>
    <w:rsid w:val="006A5B8B"/>
    <w:rsid w:val="006F03D4"/>
    <w:rsid w:val="006F2E51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82AE9"/>
    <w:rsid w:val="00885BBE"/>
    <w:rsid w:val="00897D88"/>
    <w:rsid w:val="008A0319"/>
    <w:rsid w:val="008C7C1B"/>
    <w:rsid w:val="008D43E9"/>
    <w:rsid w:val="008E3C0E"/>
    <w:rsid w:val="008E476B"/>
    <w:rsid w:val="008E61DA"/>
    <w:rsid w:val="00927C63"/>
    <w:rsid w:val="00932F50"/>
    <w:rsid w:val="0094637B"/>
    <w:rsid w:val="00955A78"/>
    <w:rsid w:val="009921B8"/>
    <w:rsid w:val="009A0386"/>
    <w:rsid w:val="009D4984"/>
    <w:rsid w:val="009D6901"/>
    <w:rsid w:val="009F4E19"/>
    <w:rsid w:val="00A07662"/>
    <w:rsid w:val="00A21B71"/>
    <w:rsid w:val="00A37F9E"/>
    <w:rsid w:val="00A40085"/>
    <w:rsid w:val="00A47DF6"/>
    <w:rsid w:val="00A87DD5"/>
    <w:rsid w:val="00A9231C"/>
    <w:rsid w:val="00A92DAF"/>
    <w:rsid w:val="00AA2532"/>
    <w:rsid w:val="00AC50B5"/>
    <w:rsid w:val="00AC61EE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B7A45"/>
    <w:rsid w:val="00BD1747"/>
    <w:rsid w:val="00C14973"/>
    <w:rsid w:val="00C1643D"/>
    <w:rsid w:val="00C261A9"/>
    <w:rsid w:val="00C42793"/>
    <w:rsid w:val="00C601ED"/>
    <w:rsid w:val="00CD3250"/>
    <w:rsid w:val="00CE5A5C"/>
    <w:rsid w:val="00D03B97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825A7"/>
    <w:rsid w:val="00EE4570"/>
    <w:rsid w:val="00EF6435"/>
    <w:rsid w:val="00F10F6B"/>
    <w:rsid w:val="00F23697"/>
    <w:rsid w:val="00F36BB7"/>
    <w:rsid w:val="00FA121F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861CD7" w:rsidRDefault="001B7B39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7"/>
    <w:rsid w:val="001B7B39"/>
    <w:rsid w:val="00773965"/>
    <w:rsid w:val="00861CD7"/>
    <w:rsid w:val="00C5527A"/>
    <w:rsid w:val="00E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2</Pages>
  <Words>255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Wohli;Nicklas</dc:creator>
  <cp:keywords>Moderator: Nicklas</cp:keywords>
  <dc:description/>
  <cp:lastModifiedBy>Nicklas Sander</cp:lastModifiedBy>
  <cp:revision>7</cp:revision>
  <dcterms:created xsi:type="dcterms:W3CDTF">2019-11-28T08:26:00Z</dcterms:created>
  <dcterms:modified xsi:type="dcterms:W3CDTF">2019-12-30T15:59:00Z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