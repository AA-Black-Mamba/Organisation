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81E0A" w14:textId="1F298DB5" w:rsidR="00275260" w:rsidRPr="00EE538C" w:rsidRDefault="00882AE9" w:rsidP="00275260">
      <w:pPr>
        <w:pStyle w:val="berschrift1"/>
        <w:rPr>
          <w:lang w:val="en-US"/>
        </w:rPr>
      </w:pPr>
      <w:r w:rsidRPr="00EE538C">
        <w:rPr>
          <w:lang w:val="en-US"/>
        </w:rPr>
        <w:t>Black Mamba –Meeting</w:t>
      </w:r>
    </w:p>
    <w:p w14:paraId="4EB538CE" w14:textId="77777777" w:rsidR="00275260" w:rsidRPr="00EE538C" w:rsidRDefault="00882AE9" w:rsidP="009D4984">
      <w:pPr>
        <w:pStyle w:val="berschrift1"/>
        <w:rPr>
          <w:lang w:val="en-US"/>
        </w:rPr>
      </w:pPr>
      <w:proofErr w:type="spellStart"/>
      <w:r w:rsidRPr="00EE538C">
        <w:rPr>
          <w:lang w:val="en-US"/>
        </w:rPr>
        <w:t>Protokoll</w:t>
      </w:r>
      <w:proofErr w:type="spellEnd"/>
    </w:p>
    <w:p w14:paraId="19511925" w14:textId="267195E6" w:rsidR="00554276" w:rsidRPr="00EE538C" w:rsidRDefault="00A92DAF" w:rsidP="009F4E19">
      <w:pPr>
        <w:pStyle w:val="Datum"/>
        <w:rPr>
          <w:lang w:val="en-US"/>
        </w:rPr>
      </w:pPr>
      <w:r w:rsidRPr="00EE538C">
        <w:rPr>
          <w:lang w:val="en-US"/>
        </w:rPr>
        <w:t xml:space="preserve">Datum: </w:t>
      </w:r>
      <w:r w:rsidR="00CF0819">
        <w:rPr>
          <w:lang w:val="en-US"/>
        </w:rPr>
        <w:t>02.01.2020</w:t>
      </w:r>
    </w:p>
    <w:p w14:paraId="573E5FE8" w14:textId="77777777" w:rsidR="00554276" w:rsidRPr="0068195E" w:rsidRDefault="00882AE9" w:rsidP="000D445D">
      <w:pPr>
        <w:pStyle w:val="Listennummer"/>
      </w:pPr>
      <w:r>
        <w:rPr>
          <w:rFonts w:eastAsiaTheme="majorEastAsia"/>
        </w:rPr>
        <w:t>Organisation</w:t>
      </w:r>
    </w:p>
    <w:p w14:paraId="0EF21B5B" w14:textId="1EAFB8BD" w:rsidR="00D50D23" w:rsidRPr="0068195E" w:rsidRDefault="00764F5B" w:rsidP="007A5531">
      <w:sdt>
        <w:sdtPr>
          <w:alias w:val="Namen des Moderators eingeben:"/>
          <w:tag w:val="Namen des Moderators eingeben:"/>
          <w:id w:val="-28566333"/>
          <w:placeholder>
            <w:docPart w:val="D3C4C311CF6B497CA9B2BD67DFDB4BB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Hervorhebung"/>
            <w:iCs/>
            <w:color w:val="595959" w:themeColor="text1" w:themeTint="A6"/>
          </w:rPr>
        </w:sdtEndPr>
        <w:sdtContent>
          <w:r w:rsidR="00EA26D7">
            <w:t>Moderator:</w:t>
          </w:r>
          <w:r w:rsidR="00AD0506">
            <w:t xml:space="preserve"> Nina</w:t>
          </w:r>
        </w:sdtContent>
      </w:sdt>
      <w:r w:rsidR="007A5531">
        <w:br/>
      </w:r>
      <w:r w:rsidR="00882AE9">
        <w:rPr>
          <w:lang w:bidi="de-DE"/>
        </w:rPr>
        <w:t xml:space="preserve">Protokollant: </w:t>
      </w:r>
      <w:r w:rsidR="00AD0506">
        <w:rPr>
          <w:lang w:bidi="de-DE"/>
        </w:rPr>
        <w:t xml:space="preserve">Sophia </w:t>
      </w:r>
    </w:p>
    <w:p w14:paraId="79101DE3" w14:textId="77777777" w:rsidR="0015180F" w:rsidRPr="0068195E" w:rsidRDefault="00882AE9" w:rsidP="00781863">
      <w:pPr>
        <w:pStyle w:val="Listennummer"/>
      </w:pPr>
      <w:r>
        <w:rPr>
          <w:rFonts w:eastAsiaTheme="majorEastAsia"/>
        </w:rPr>
        <w:t>Anwesenheit</w:t>
      </w:r>
    </w:p>
    <w:p w14:paraId="7A5797A1" w14:textId="77777777" w:rsidR="0015180F" w:rsidRPr="00882AE9" w:rsidRDefault="00882AE9" w:rsidP="00882AE9">
      <w:pPr>
        <w:ind w:left="0"/>
        <w:rPr>
          <w:lang w:val="en-US"/>
        </w:rPr>
      </w:pPr>
      <w:r w:rsidRPr="00882AE9">
        <w:rPr>
          <w:lang w:val="en-US"/>
        </w:rPr>
        <w:t>Johanna, Sophia, Nicklas, Alexander, N</w:t>
      </w:r>
      <w:r>
        <w:rPr>
          <w:lang w:val="en-US"/>
        </w:rPr>
        <w:t>ina</w:t>
      </w:r>
    </w:p>
    <w:p w14:paraId="0D60F999" w14:textId="77777777" w:rsidR="00882AE9" w:rsidRPr="0068195E" w:rsidRDefault="00882AE9" w:rsidP="00882AE9">
      <w:pPr>
        <w:pStyle w:val="Listennummer"/>
      </w:pPr>
      <w:r>
        <w:rPr>
          <w:rFonts w:eastAsiaTheme="majorEastAsia"/>
        </w:rPr>
        <w:t>Offene Aufgaben des letzten Termins</w:t>
      </w:r>
    </w:p>
    <w:tbl>
      <w:tblPr>
        <w:tblStyle w:val="Tabellenraster"/>
        <w:tblW w:w="0" w:type="auto"/>
        <w:tblInd w:w="173" w:type="dxa"/>
        <w:tblLook w:val="04A0" w:firstRow="1" w:lastRow="0" w:firstColumn="1" w:lastColumn="0" w:noHBand="0" w:noVBand="1"/>
      </w:tblPr>
      <w:tblGrid>
        <w:gridCol w:w="470"/>
        <w:gridCol w:w="3494"/>
        <w:gridCol w:w="2491"/>
        <w:gridCol w:w="1669"/>
      </w:tblGrid>
      <w:tr w:rsidR="00110F8B" w14:paraId="17BA79DC" w14:textId="77777777" w:rsidTr="00AD0506">
        <w:tc>
          <w:tcPr>
            <w:tcW w:w="470" w:type="dxa"/>
          </w:tcPr>
          <w:p w14:paraId="5C540AAB" w14:textId="77777777" w:rsidR="00110F8B" w:rsidRDefault="00FE0BDC" w:rsidP="00B853F9">
            <w:pPr>
              <w:ind w:left="0"/>
            </w:pPr>
            <w:proofErr w:type="spellStart"/>
            <w:r>
              <w:t>Nr</w:t>
            </w:r>
            <w:proofErr w:type="spellEnd"/>
          </w:p>
        </w:tc>
        <w:tc>
          <w:tcPr>
            <w:tcW w:w="3494" w:type="dxa"/>
          </w:tcPr>
          <w:p w14:paraId="1F2A22C8" w14:textId="77777777" w:rsidR="00110F8B" w:rsidRDefault="00110F8B" w:rsidP="00B853F9">
            <w:pPr>
              <w:ind w:left="0"/>
            </w:pPr>
            <w:r>
              <w:t>Aufgabe</w:t>
            </w:r>
          </w:p>
        </w:tc>
        <w:tc>
          <w:tcPr>
            <w:tcW w:w="2491" w:type="dxa"/>
          </w:tcPr>
          <w:p w14:paraId="2E851246" w14:textId="77777777" w:rsidR="00110F8B" w:rsidRDefault="00110F8B" w:rsidP="00B853F9">
            <w:pPr>
              <w:ind w:left="0"/>
            </w:pPr>
            <w:r>
              <w:t>Erledigt?</w:t>
            </w:r>
          </w:p>
        </w:tc>
        <w:tc>
          <w:tcPr>
            <w:tcW w:w="1669" w:type="dxa"/>
          </w:tcPr>
          <w:p w14:paraId="421AC313" w14:textId="77777777" w:rsidR="00110F8B" w:rsidRDefault="00110F8B" w:rsidP="00B853F9">
            <w:pPr>
              <w:ind w:left="0"/>
            </w:pPr>
            <w:r>
              <w:t>Verantwortung</w:t>
            </w:r>
          </w:p>
        </w:tc>
      </w:tr>
      <w:tr w:rsidR="00AD0506" w14:paraId="177BBB35" w14:textId="77777777" w:rsidTr="00AD0506">
        <w:tc>
          <w:tcPr>
            <w:tcW w:w="470" w:type="dxa"/>
          </w:tcPr>
          <w:p w14:paraId="67E1AB1C" w14:textId="38FF5022" w:rsidR="00AD0506" w:rsidRDefault="00AD0506" w:rsidP="00AD0506">
            <w:pPr>
              <w:ind w:left="0"/>
            </w:pPr>
            <w:r>
              <w:t>1</w:t>
            </w:r>
          </w:p>
        </w:tc>
        <w:tc>
          <w:tcPr>
            <w:tcW w:w="3494" w:type="dxa"/>
          </w:tcPr>
          <w:p w14:paraId="576E483B" w14:textId="35B20749" w:rsidR="00AD0506" w:rsidRPr="00110F8B" w:rsidRDefault="00AD0506" w:rsidP="00AD050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Clustering Ergebnisse </w:t>
            </w:r>
            <w:r w:rsidRPr="006A24CE">
              <w:rPr>
                <w:sz w:val="20"/>
                <w:szCs w:val="20"/>
              </w:rPr>
              <w:t>von Johanna angucken und versuchen diese</w:t>
            </w:r>
            <w:r>
              <w:rPr>
                <w:sz w:val="20"/>
                <w:szCs w:val="20"/>
              </w:rPr>
              <w:t xml:space="preserve"> </w:t>
            </w:r>
            <w:r w:rsidRPr="006A24CE">
              <w:rPr>
                <w:sz w:val="20"/>
                <w:szCs w:val="20"/>
              </w:rPr>
              <w:t>zu verstehen</w:t>
            </w:r>
            <w:r>
              <w:rPr>
                <w:sz w:val="20"/>
                <w:szCs w:val="20"/>
              </w:rPr>
              <w:t xml:space="preserve"> und</w:t>
            </w:r>
            <w:r w:rsidRPr="006A24CE">
              <w:rPr>
                <w:sz w:val="20"/>
                <w:szCs w:val="20"/>
              </w:rPr>
              <w:t xml:space="preserve"> zu interpretieren</w:t>
            </w:r>
          </w:p>
        </w:tc>
        <w:tc>
          <w:tcPr>
            <w:tcW w:w="2491" w:type="dxa"/>
          </w:tcPr>
          <w:p w14:paraId="7697DA96" w14:textId="09CE5AAF" w:rsidR="00AD0506" w:rsidRPr="00110F8B" w:rsidRDefault="00AD0506" w:rsidP="00AD050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1669" w:type="dxa"/>
          </w:tcPr>
          <w:p w14:paraId="3AA999BD" w14:textId="1CF23F53" w:rsidR="00AD0506" w:rsidRPr="00110F8B" w:rsidRDefault="00AD0506" w:rsidP="00AD0506">
            <w:pPr>
              <w:ind w:left="0"/>
              <w:rPr>
                <w:sz w:val="20"/>
                <w:szCs w:val="20"/>
              </w:rPr>
            </w:pPr>
            <w:r>
              <w:t>1</w:t>
            </w:r>
          </w:p>
        </w:tc>
      </w:tr>
      <w:tr w:rsidR="00AD0506" w14:paraId="4231F094" w14:textId="77777777" w:rsidTr="00AD0506">
        <w:tc>
          <w:tcPr>
            <w:tcW w:w="470" w:type="dxa"/>
          </w:tcPr>
          <w:p w14:paraId="00C9A80A" w14:textId="4C7992E9" w:rsidR="00AD0506" w:rsidRDefault="00AD0506" w:rsidP="00AD0506">
            <w:pPr>
              <w:ind w:left="0"/>
            </w:pPr>
            <w:r>
              <w:t>2</w:t>
            </w:r>
          </w:p>
        </w:tc>
        <w:tc>
          <w:tcPr>
            <w:tcW w:w="3494" w:type="dxa"/>
          </w:tcPr>
          <w:p w14:paraId="53403B8F" w14:textId="6F05DC58" w:rsidR="00AD0506" w:rsidRPr="00110F8B" w:rsidRDefault="00AD0506" w:rsidP="00AD050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Clustering mit Zeitdaten </w:t>
            </w:r>
          </w:p>
        </w:tc>
        <w:tc>
          <w:tcPr>
            <w:tcW w:w="2491" w:type="dxa"/>
          </w:tcPr>
          <w:p w14:paraId="6239B211" w14:textId="4EE304CB" w:rsidR="00AD0506" w:rsidRPr="00110F8B" w:rsidRDefault="00AD0506" w:rsidP="00AD050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Johanna</w:t>
            </w:r>
          </w:p>
        </w:tc>
        <w:tc>
          <w:tcPr>
            <w:tcW w:w="1669" w:type="dxa"/>
          </w:tcPr>
          <w:p w14:paraId="5A7128AA" w14:textId="14741DC9" w:rsidR="00AD0506" w:rsidRPr="00110F8B" w:rsidRDefault="00AD0506" w:rsidP="00AD0506">
            <w:pPr>
              <w:ind w:left="0"/>
              <w:rPr>
                <w:sz w:val="20"/>
                <w:szCs w:val="20"/>
              </w:rPr>
            </w:pPr>
            <w:r>
              <w:t>2</w:t>
            </w:r>
          </w:p>
        </w:tc>
      </w:tr>
      <w:tr w:rsidR="00AD0506" w14:paraId="0D9FCB75" w14:textId="77777777" w:rsidTr="00AD0506">
        <w:tc>
          <w:tcPr>
            <w:tcW w:w="470" w:type="dxa"/>
          </w:tcPr>
          <w:p w14:paraId="10E72A0C" w14:textId="763BBE14" w:rsidR="00AD0506" w:rsidRDefault="00AD0506" w:rsidP="00AD0506">
            <w:pPr>
              <w:ind w:left="0"/>
            </w:pPr>
            <w:r>
              <w:t>3</w:t>
            </w:r>
          </w:p>
        </w:tc>
        <w:tc>
          <w:tcPr>
            <w:tcW w:w="3494" w:type="dxa"/>
          </w:tcPr>
          <w:p w14:paraId="0F44BE64" w14:textId="6CF7F967" w:rsidR="00AD0506" w:rsidRPr="00110F8B" w:rsidRDefault="00AD0506" w:rsidP="00AD050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Multidimensional Polynom Modell recherchieren und soweit möglich implementieren</w:t>
            </w:r>
          </w:p>
        </w:tc>
        <w:tc>
          <w:tcPr>
            <w:tcW w:w="2491" w:type="dxa"/>
          </w:tcPr>
          <w:p w14:paraId="5B48C65D" w14:textId="0027D33E" w:rsidR="00AD0506" w:rsidRPr="00110F8B" w:rsidRDefault="00AD0506" w:rsidP="00AD050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Nina &amp; Sophia &amp; Nicklas</w:t>
            </w:r>
          </w:p>
        </w:tc>
        <w:tc>
          <w:tcPr>
            <w:tcW w:w="1669" w:type="dxa"/>
          </w:tcPr>
          <w:p w14:paraId="11EEB4EE" w14:textId="45A75833" w:rsidR="00AD0506" w:rsidRPr="00110F8B" w:rsidRDefault="00AD0506" w:rsidP="00AD0506">
            <w:pPr>
              <w:ind w:left="0"/>
              <w:rPr>
                <w:sz w:val="20"/>
                <w:szCs w:val="20"/>
              </w:rPr>
            </w:pPr>
            <w:r>
              <w:t>3</w:t>
            </w:r>
          </w:p>
        </w:tc>
      </w:tr>
      <w:tr w:rsidR="00AD0506" w14:paraId="7889F14F" w14:textId="77777777" w:rsidTr="00AD0506">
        <w:tc>
          <w:tcPr>
            <w:tcW w:w="470" w:type="dxa"/>
          </w:tcPr>
          <w:p w14:paraId="464CF56F" w14:textId="12DF9784" w:rsidR="00AD0506" w:rsidRDefault="00AD0506" w:rsidP="00AD0506">
            <w:pPr>
              <w:ind w:left="0"/>
            </w:pPr>
            <w:r>
              <w:t>4</w:t>
            </w:r>
          </w:p>
        </w:tc>
        <w:tc>
          <w:tcPr>
            <w:tcW w:w="3494" w:type="dxa"/>
          </w:tcPr>
          <w:p w14:paraId="11708A6E" w14:textId="26C459F4" w:rsidR="00AD0506" w:rsidRDefault="00AD0506" w:rsidP="00AD050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von Alex einholen</w:t>
            </w:r>
          </w:p>
        </w:tc>
        <w:tc>
          <w:tcPr>
            <w:tcW w:w="2491" w:type="dxa"/>
          </w:tcPr>
          <w:p w14:paraId="257B4F0A" w14:textId="55BBB3EC" w:rsidR="00AD0506" w:rsidRPr="00110F8B" w:rsidRDefault="00AD0506" w:rsidP="00AD0506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Nicklas</w:t>
            </w:r>
          </w:p>
        </w:tc>
        <w:tc>
          <w:tcPr>
            <w:tcW w:w="1669" w:type="dxa"/>
          </w:tcPr>
          <w:p w14:paraId="06940B80" w14:textId="3FEF6E80" w:rsidR="00AD0506" w:rsidRPr="00110F8B" w:rsidRDefault="00AD0506" w:rsidP="00AD0506">
            <w:pPr>
              <w:ind w:left="0"/>
              <w:rPr>
                <w:sz w:val="20"/>
                <w:szCs w:val="20"/>
              </w:rPr>
            </w:pPr>
            <w:r>
              <w:t>4</w:t>
            </w:r>
          </w:p>
        </w:tc>
      </w:tr>
    </w:tbl>
    <w:p w14:paraId="5EFB4C4C" w14:textId="77777777" w:rsidR="00882AE9" w:rsidRPr="001F26B8" w:rsidRDefault="00882AE9" w:rsidP="00882AE9">
      <w:pPr>
        <w:pStyle w:val="Listennummer"/>
        <w:numPr>
          <w:ilvl w:val="0"/>
          <w:numId w:val="0"/>
        </w:numPr>
        <w:rPr>
          <w:b w:val="0"/>
        </w:rPr>
      </w:pPr>
    </w:p>
    <w:p w14:paraId="69AAEF53" w14:textId="3582A932" w:rsidR="00D50D23" w:rsidRDefault="00882AE9" w:rsidP="00FD6CAB">
      <w:pPr>
        <w:pStyle w:val="Listennummer"/>
      </w:pPr>
      <w:r>
        <w:t>Organisatorisches / aktueller Status</w:t>
      </w:r>
    </w:p>
    <w:p w14:paraId="70A1C252" w14:textId="15E785B1" w:rsidR="009D0039" w:rsidRDefault="009D0039" w:rsidP="009D0039">
      <w:pPr>
        <w:pStyle w:val="Listennummer"/>
        <w:numPr>
          <w:ilvl w:val="0"/>
          <w:numId w:val="0"/>
        </w:numPr>
        <w:ind w:left="173"/>
        <w:rPr>
          <w:b w:val="0"/>
        </w:rPr>
      </w:pPr>
      <w:r w:rsidRPr="009D0039">
        <w:rPr>
          <w:b w:val="0"/>
        </w:rPr>
        <w:t>Alex</w:t>
      </w:r>
      <w:r>
        <w:rPr>
          <w:b w:val="0"/>
        </w:rPr>
        <w:t xml:space="preserve">: </w:t>
      </w:r>
      <w:r w:rsidR="00E22F4E">
        <w:rPr>
          <w:b w:val="0"/>
        </w:rPr>
        <w:t xml:space="preserve">Verfügbarkeit pro Station: </w:t>
      </w:r>
      <w:r w:rsidR="00AA4A24">
        <w:rPr>
          <w:b w:val="0"/>
        </w:rPr>
        <w:t>V</w:t>
      </w:r>
      <w:r w:rsidR="00E22F4E">
        <w:rPr>
          <w:b w:val="0"/>
        </w:rPr>
        <w:t xml:space="preserve">ersucht gerade ein </w:t>
      </w:r>
      <w:proofErr w:type="spellStart"/>
      <w:r w:rsidR="00E22F4E">
        <w:rPr>
          <w:b w:val="0"/>
        </w:rPr>
        <w:t>plotting</w:t>
      </w:r>
      <w:proofErr w:type="spellEnd"/>
      <w:r w:rsidR="00E22F4E">
        <w:rPr>
          <w:b w:val="0"/>
        </w:rPr>
        <w:t xml:space="preserve"> Problem zu lösen; lädt das Notebook in spätestens 2 Tagen hoch</w:t>
      </w:r>
    </w:p>
    <w:p w14:paraId="7C29F138" w14:textId="5AAAC0D1" w:rsidR="001C1DFC" w:rsidRDefault="00EE0F76" w:rsidP="001C1DFC">
      <w:pPr>
        <w:pStyle w:val="Listennummer"/>
        <w:numPr>
          <w:ilvl w:val="0"/>
          <w:numId w:val="0"/>
        </w:numPr>
        <w:ind w:left="173"/>
        <w:rPr>
          <w:b w:val="0"/>
        </w:rPr>
      </w:pPr>
      <w:r>
        <w:rPr>
          <w:b w:val="0"/>
        </w:rPr>
        <w:t>Johanna: Wann skaliert man was? Manchmal ist es nicht sinnvoll</w:t>
      </w:r>
      <w:r w:rsidR="001C1DFC">
        <w:rPr>
          <w:b w:val="0"/>
        </w:rPr>
        <w:t xml:space="preserve">. </w:t>
      </w:r>
      <w:r>
        <w:rPr>
          <w:b w:val="0"/>
        </w:rPr>
        <w:t>Bis jetzt wurde K-</w:t>
      </w:r>
      <w:proofErr w:type="spellStart"/>
      <w:r>
        <w:rPr>
          <w:b w:val="0"/>
        </w:rPr>
        <w:t>means</w:t>
      </w:r>
      <w:proofErr w:type="spellEnd"/>
      <w:r>
        <w:rPr>
          <w:b w:val="0"/>
        </w:rPr>
        <w:t xml:space="preserve"> verwendet; aber im Clustering geht es </w:t>
      </w:r>
      <w:r w:rsidR="00E033C2">
        <w:rPr>
          <w:b w:val="0"/>
        </w:rPr>
        <w:t>ums Rumprobieren</w:t>
      </w:r>
      <w:r>
        <w:rPr>
          <w:b w:val="0"/>
        </w:rPr>
        <w:t xml:space="preserve">, weil man nicht weiß was man sucht und man schaut dann was gute Ergebnisse bringt. </w:t>
      </w:r>
      <w:r w:rsidR="00E033C2">
        <w:rPr>
          <w:b w:val="0"/>
        </w:rPr>
        <w:t xml:space="preserve">Deshalb wäre weiteres rumprobieren mit Methoden aus der VL sinnvoll und wird nun gemacht. </w:t>
      </w:r>
    </w:p>
    <w:p w14:paraId="4012A875" w14:textId="59BD491A" w:rsidR="00EE0F76" w:rsidRPr="009D0039" w:rsidRDefault="001C1DFC" w:rsidP="001C1DFC">
      <w:pPr>
        <w:pStyle w:val="Listennummer"/>
        <w:numPr>
          <w:ilvl w:val="0"/>
          <w:numId w:val="0"/>
        </w:numPr>
        <w:ind w:left="173"/>
        <w:rPr>
          <w:b w:val="0"/>
        </w:rPr>
      </w:pPr>
      <w:r>
        <w:rPr>
          <w:b w:val="0"/>
        </w:rPr>
        <w:t xml:space="preserve">Nina &amp; Sophia: Schwierigkeiten bei Multi polynominaler </w:t>
      </w:r>
      <w:proofErr w:type="spellStart"/>
      <w:r>
        <w:rPr>
          <w:b w:val="0"/>
        </w:rPr>
        <w:t>regression</w:t>
      </w:r>
      <w:proofErr w:type="spellEnd"/>
      <w:r>
        <w:rPr>
          <w:b w:val="0"/>
        </w:rPr>
        <w:t xml:space="preserve">. Mehrere </w:t>
      </w:r>
      <w:bookmarkStart w:id="0" w:name="_GoBack"/>
      <w:bookmarkEnd w:id="0"/>
      <w:r>
        <w:rPr>
          <w:b w:val="0"/>
        </w:rPr>
        <w:t>Ansätze wie</w:t>
      </w:r>
      <w:r w:rsidR="00E033C2">
        <w:rPr>
          <w:b w:val="0"/>
        </w:rPr>
        <w:t xml:space="preserve"> bspw.</w:t>
      </w:r>
      <w:r>
        <w:rPr>
          <w:b w:val="0"/>
        </w:rPr>
        <w:t xml:space="preserve"> Lasso. </w:t>
      </w:r>
      <w:r w:rsidR="00EE0F76">
        <w:rPr>
          <w:b w:val="0"/>
        </w:rPr>
        <w:br/>
      </w:r>
    </w:p>
    <w:p w14:paraId="382026D4" w14:textId="06722537" w:rsidR="00FE0BDC" w:rsidRPr="0068195E" w:rsidRDefault="00882AE9" w:rsidP="00FE0BDC">
      <w:pPr>
        <w:pStyle w:val="Listennummer"/>
      </w:pPr>
      <w:r>
        <w:t>Aufgaben bis zum nächsten Termin (</w:t>
      </w:r>
      <w:r w:rsidR="00E22F4E">
        <w:t>07</w:t>
      </w:r>
      <w:r>
        <w:t>.</w:t>
      </w:r>
      <w:r w:rsidR="00E22F4E">
        <w:t>01</w:t>
      </w:r>
      <w:r>
        <w:t>.20</w:t>
      </w:r>
      <w:r w:rsidR="00E22F4E">
        <w:t>20</w:t>
      </w:r>
      <w:r>
        <w:t>)</w:t>
      </w:r>
    </w:p>
    <w:tbl>
      <w:tblPr>
        <w:tblStyle w:val="Tabellenraster"/>
        <w:tblW w:w="8153" w:type="dxa"/>
        <w:tblInd w:w="173" w:type="dxa"/>
        <w:tblLook w:val="04A0" w:firstRow="1" w:lastRow="0" w:firstColumn="1" w:lastColumn="0" w:noHBand="0" w:noVBand="1"/>
      </w:tblPr>
      <w:tblGrid>
        <w:gridCol w:w="471"/>
        <w:gridCol w:w="6007"/>
        <w:gridCol w:w="1675"/>
      </w:tblGrid>
      <w:tr w:rsidR="00110F8B" w14:paraId="001AAD60" w14:textId="77777777" w:rsidTr="001F26B8">
        <w:trPr>
          <w:trHeight w:val="283"/>
        </w:trPr>
        <w:tc>
          <w:tcPr>
            <w:tcW w:w="471" w:type="dxa"/>
          </w:tcPr>
          <w:p w14:paraId="447E648A" w14:textId="77777777" w:rsidR="00110F8B" w:rsidRDefault="00110F8B" w:rsidP="00230109">
            <w:pPr>
              <w:ind w:left="0"/>
            </w:pPr>
            <w:proofErr w:type="spellStart"/>
            <w:r>
              <w:t>Nr</w:t>
            </w:r>
            <w:proofErr w:type="spellEnd"/>
          </w:p>
        </w:tc>
        <w:tc>
          <w:tcPr>
            <w:tcW w:w="6007" w:type="dxa"/>
          </w:tcPr>
          <w:p w14:paraId="3FE3CD96" w14:textId="77777777" w:rsidR="00110F8B" w:rsidRDefault="00110F8B" w:rsidP="00230109">
            <w:pPr>
              <w:ind w:left="0"/>
            </w:pPr>
            <w:r>
              <w:t>Aufgabe</w:t>
            </w:r>
          </w:p>
        </w:tc>
        <w:tc>
          <w:tcPr>
            <w:tcW w:w="1675" w:type="dxa"/>
          </w:tcPr>
          <w:p w14:paraId="2152C9F6" w14:textId="77777777" w:rsidR="00110F8B" w:rsidRDefault="00110F8B" w:rsidP="00230109">
            <w:pPr>
              <w:ind w:left="0"/>
            </w:pPr>
            <w:r>
              <w:t>Verantwortung</w:t>
            </w:r>
          </w:p>
        </w:tc>
      </w:tr>
      <w:tr w:rsidR="00110F8B" w14:paraId="72C1E520" w14:textId="77777777" w:rsidTr="001F26B8">
        <w:trPr>
          <w:trHeight w:val="472"/>
        </w:trPr>
        <w:tc>
          <w:tcPr>
            <w:tcW w:w="471" w:type="dxa"/>
          </w:tcPr>
          <w:p w14:paraId="1A79E889" w14:textId="12D7BBBD" w:rsidR="00110F8B" w:rsidRDefault="00E22F4E" w:rsidP="00230109">
            <w:pPr>
              <w:ind w:left="0"/>
            </w:pPr>
            <w:r>
              <w:t>1</w:t>
            </w:r>
          </w:p>
        </w:tc>
        <w:tc>
          <w:tcPr>
            <w:tcW w:w="6007" w:type="dxa"/>
          </w:tcPr>
          <w:p w14:paraId="51DA8D23" w14:textId="7D79080B" w:rsidR="00110F8B" w:rsidRPr="00FE0BDC" w:rsidRDefault="00E22F4E" w:rsidP="00230109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Plotting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problem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0D25AD">
              <w:rPr>
                <w:sz w:val="20"/>
                <w:szCs w:val="20"/>
              </w:rPr>
              <w:t xml:space="preserve">lösen; </w:t>
            </w:r>
            <w:r>
              <w:rPr>
                <w:sz w:val="20"/>
                <w:szCs w:val="20"/>
              </w:rPr>
              <w:t>und hochladen des Notebooks</w:t>
            </w:r>
          </w:p>
        </w:tc>
        <w:tc>
          <w:tcPr>
            <w:tcW w:w="1675" w:type="dxa"/>
          </w:tcPr>
          <w:p w14:paraId="486556DB" w14:textId="5D2908A7" w:rsidR="00110F8B" w:rsidRPr="00FE0BDC" w:rsidRDefault="00E22F4E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</w:tr>
      <w:tr w:rsidR="00110F8B" w14:paraId="70235B0B" w14:textId="77777777" w:rsidTr="001F26B8">
        <w:trPr>
          <w:trHeight w:val="283"/>
        </w:trPr>
        <w:tc>
          <w:tcPr>
            <w:tcW w:w="471" w:type="dxa"/>
          </w:tcPr>
          <w:p w14:paraId="137FE71A" w14:textId="39F2D0D5" w:rsidR="00110F8B" w:rsidRDefault="00EE0F76" w:rsidP="00230109">
            <w:pPr>
              <w:ind w:left="0"/>
            </w:pPr>
            <w:r>
              <w:t>2</w:t>
            </w:r>
          </w:p>
        </w:tc>
        <w:tc>
          <w:tcPr>
            <w:tcW w:w="6007" w:type="dxa"/>
          </w:tcPr>
          <w:p w14:paraId="2CD18845" w14:textId="0B2E2CD4" w:rsidR="001F26B8" w:rsidRPr="00FE0BDC" w:rsidRDefault="00EE0F76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Neue Clustermethoden ausprobieren mit (hoffentlich) besseren Output </w:t>
            </w:r>
          </w:p>
        </w:tc>
        <w:tc>
          <w:tcPr>
            <w:tcW w:w="1675" w:type="dxa"/>
          </w:tcPr>
          <w:p w14:paraId="39C25AD4" w14:textId="146220D4" w:rsidR="00110F8B" w:rsidRPr="00FE0BDC" w:rsidRDefault="00EE0F76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Johanna </w:t>
            </w:r>
          </w:p>
        </w:tc>
      </w:tr>
      <w:tr w:rsidR="00110F8B" w14:paraId="5590AC74" w14:textId="77777777" w:rsidTr="001F26B8">
        <w:trPr>
          <w:trHeight w:val="343"/>
        </w:trPr>
        <w:tc>
          <w:tcPr>
            <w:tcW w:w="471" w:type="dxa"/>
          </w:tcPr>
          <w:p w14:paraId="1768A1A5" w14:textId="13922C0D" w:rsidR="00110F8B" w:rsidRDefault="00EE0F76" w:rsidP="00230109">
            <w:pPr>
              <w:ind w:left="0"/>
            </w:pPr>
            <w:r>
              <w:t>3</w:t>
            </w:r>
          </w:p>
        </w:tc>
        <w:tc>
          <w:tcPr>
            <w:tcW w:w="6007" w:type="dxa"/>
          </w:tcPr>
          <w:p w14:paraId="240DF91B" w14:textId="7289A17B" w:rsidR="00110F8B" w:rsidRPr="00FE0BDC" w:rsidRDefault="00EE0F76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Clustering von Johanna anschauen</w:t>
            </w:r>
          </w:p>
        </w:tc>
        <w:tc>
          <w:tcPr>
            <w:tcW w:w="1675" w:type="dxa"/>
          </w:tcPr>
          <w:p w14:paraId="471A4332" w14:textId="07FB1E0C" w:rsidR="001F26B8" w:rsidRPr="00FE0BDC" w:rsidRDefault="00EE0F76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 </w:t>
            </w:r>
          </w:p>
        </w:tc>
      </w:tr>
      <w:tr w:rsidR="001F26B8" w14:paraId="491FFAF8" w14:textId="77777777" w:rsidTr="001F26B8">
        <w:trPr>
          <w:trHeight w:val="472"/>
        </w:trPr>
        <w:tc>
          <w:tcPr>
            <w:tcW w:w="471" w:type="dxa"/>
          </w:tcPr>
          <w:p w14:paraId="2A34CF6F" w14:textId="47BC5640" w:rsidR="001F26B8" w:rsidRDefault="00EE0F76" w:rsidP="00230109">
            <w:pPr>
              <w:ind w:left="0"/>
            </w:pPr>
            <w:r>
              <w:t>4</w:t>
            </w:r>
          </w:p>
        </w:tc>
        <w:tc>
          <w:tcPr>
            <w:tcW w:w="6007" w:type="dxa"/>
          </w:tcPr>
          <w:p w14:paraId="4706A160" w14:textId="509391EF" w:rsidR="001F26B8" w:rsidRDefault="001C1DFC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 </w:t>
            </w:r>
            <w:proofErr w:type="spellStart"/>
            <w:r>
              <w:rPr>
                <w:sz w:val="20"/>
                <w:szCs w:val="20"/>
              </w:rPr>
              <w:t>poly</w:t>
            </w:r>
            <w:proofErr w:type="spellEnd"/>
            <w:r>
              <w:rPr>
                <w:sz w:val="20"/>
                <w:szCs w:val="20"/>
              </w:rPr>
              <w:t xml:space="preserve"> Ansatz weiter verfolgen</w:t>
            </w:r>
          </w:p>
        </w:tc>
        <w:tc>
          <w:tcPr>
            <w:tcW w:w="1675" w:type="dxa"/>
          </w:tcPr>
          <w:p w14:paraId="6469C7B9" w14:textId="543523EF" w:rsidR="001F26B8" w:rsidRDefault="001C1DFC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Nina, Sophia (Nicklas) </w:t>
            </w:r>
          </w:p>
        </w:tc>
      </w:tr>
      <w:tr w:rsidR="001C1DFC" w14:paraId="7AE26C70" w14:textId="77777777" w:rsidTr="001F26B8">
        <w:trPr>
          <w:trHeight w:val="472"/>
        </w:trPr>
        <w:tc>
          <w:tcPr>
            <w:tcW w:w="471" w:type="dxa"/>
          </w:tcPr>
          <w:p w14:paraId="129AFCD4" w14:textId="435FF5AD" w:rsidR="001C1DFC" w:rsidRDefault="001C1DFC" w:rsidP="00230109">
            <w:pPr>
              <w:ind w:left="0"/>
            </w:pPr>
            <w:r>
              <w:lastRenderedPageBreak/>
              <w:t xml:space="preserve">5 </w:t>
            </w:r>
          </w:p>
        </w:tc>
        <w:tc>
          <w:tcPr>
            <w:tcW w:w="6007" w:type="dxa"/>
          </w:tcPr>
          <w:p w14:paraId="5EE1FE92" w14:textId="24F84295" w:rsidR="001C1DFC" w:rsidRDefault="001C1DFC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Notebook hochladen </w:t>
            </w:r>
          </w:p>
        </w:tc>
        <w:tc>
          <w:tcPr>
            <w:tcW w:w="1675" w:type="dxa"/>
          </w:tcPr>
          <w:p w14:paraId="1EF011AA" w14:textId="216FAC29" w:rsidR="001C1DFC" w:rsidRDefault="001C1DFC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Nina, Sophia </w:t>
            </w:r>
          </w:p>
        </w:tc>
      </w:tr>
      <w:tr w:rsidR="000D25AD" w14:paraId="74EC1C73" w14:textId="77777777" w:rsidTr="001F26B8">
        <w:trPr>
          <w:trHeight w:val="472"/>
        </w:trPr>
        <w:tc>
          <w:tcPr>
            <w:tcW w:w="471" w:type="dxa"/>
          </w:tcPr>
          <w:p w14:paraId="0E6CC79D" w14:textId="210C70AC" w:rsidR="000D25AD" w:rsidRDefault="000D25AD" w:rsidP="00230109">
            <w:pPr>
              <w:ind w:left="0"/>
            </w:pPr>
            <w:r>
              <w:t>6</w:t>
            </w:r>
          </w:p>
        </w:tc>
        <w:tc>
          <w:tcPr>
            <w:tcW w:w="6007" w:type="dxa"/>
          </w:tcPr>
          <w:p w14:paraId="7E329DC9" w14:textId="7065E47E" w:rsidR="000D25AD" w:rsidRDefault="000D25AD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Deskriptives Notebook bereinigen und finalisieren und hochladen</w:t>
            </w:r>
          </w:p>
        </w:tc>
        <w:tc>
          <w:tcPr>
            <w:tcW w:w="1675" w:type="dxa"/>
          </w:tcPr>
          <w:p w14:paraId="76DC1A5B" w14:textId="3602472F" w:rsidR="000D25AD" w:rsidRDefault="000D25AD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Johanna</w:t>
            </w:r>
          </w:p>
        </w:tc>
      </w:tr>
      <w:tr w:rsidR="008E5A72" w14:paraId="1B52DAFF" w14:textId="77777777" w:rsidTr="001F26B8">
        <w:trPr>
          <w:trHeight w:val="472"/>
        </w:trPr>
        <w:tc>
          <w:tcPr>
            <w:tcW w:w="471" w:type="dxa"/>
          </w:tcPr>
          <w:p w14:paraId="48698991" w14:textId="54A835E3" w:rsidR="008E5A72" w:rsidRDefault="008E5A72" w:rsidP="00230109">
            <w:pPr>
              <w:ind w:left="0"/>
            </w:pPr>
            <w:r>
              <w:t>7</w:t>
            </w:r>
          </w:p>
        </w:tc>
        <w:tc>
          <w:tcPr>
            <w:tcW w:w="6007" w:type="dxa"/>
          </w:tcPr>
          <w:p w14:paraId="13CF51A6" w14:textId="0274BAD7" w:rsidR="008E5A72" w:rsidRDefault="008E5A72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Nächstes Treffen: Zeitplan erstellen</w:t>
            </w:r>
          </w:p>
        </w:tc>
        <w:tc>
          <w:tcPr>
            <w:tcW w:w="1675" w:type="dxa"/>
          </w:tcPr>
          <w:p w14:paraId="137C1C35" w14:textId="43F45F92" w:rsidR="008E5A72" w:rsidRDefault="008E5A72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 </w:t>
            </w:r>
          </w:p>
        </w:tc>
      </w:tr>
    </w:tbl>
    <w:p w14:paraId="73E86A17" w14:textId="24194A2D" w:rsidR="00FE0BDC" w:rsidRDefault="00FE0BDC" w:rsidP="00110F8B">
      <w:pPr>
        <w:pStyle w:val="Listennummer2"/>
        <w:numPr>
          <w:ilvl w:val="0"/>
          <w:numId w:val="0"/>
        </w:numPr>
      </w:pPr>
    </w:p>
    <w:p w14:paraId="363AE02E" w14:textId="3B4C78F5" w:rsidR="00FE0BDC" w:rsidRPr="001F26B8" w:rsidRDefault="00FE0BDC" w:rsidP="00110F8B">
      <w:pPr>
        <w:pStyle w:val="Listennummer2"/>
        <w:numPr>
          <w:ilvl w:val="0"/>
          <w:numId w:val="0"/>
        </w:numPr>
        <w:rPr>
          <w:b/>
        </w:rPr>
      </w:pPr>
      <w:r w:rsidRPr="001F26B8">
        <w:rPr>
          <w:b/>
        </w:rPr>
        <w:t>Moderator wird beim nächsten Termin</w:t>
      </w:r>
      <w:r w:rsidR="00A92DAF">
        <w:rPr>
          <w:b/>
        </w:rPr>
        <w:t>:</w:t>
      </w:r>
      <w:r w:rsidR="008E5A72">
        <w:rPr>
          <w:b/>
        </w:rPr>
        <w:t xml:space="preserve"> Johanna</w:t>
      </w:r>
    </w:p>
    <w:p w14:paraId="0BB706E0" w14:textId="5AB8851A" w:rsidR="00FE0BDC" w:rsidRPr="001F26B8" w:rsidRDefault="00A92DAF" w:rsidP="00110F8B">
      <w:pPr>
        <w:pStyle w:val="Listennummer2"/>
        <w:numPr>
          <w:ilvl w:val="0"/>
          <w:numId w:val="0"/>
        </w:numPr>
        <w:rPr>
          <w:b/>
        </w:rPr>
      </w:pPr>
      <w:r>
        <w:rPr>
          <w:b/>
        </w:rPr>
        <w:t>Protokollant</w:t>
      </w:r>
      <w:r w:rsidR="00FE0BDC" w:rsidRPr="001F26B8">
        <w:rPr>
          <w:b/>
        </w:rPr>
        <w:t xml:space="preserve"> wird beim nächsten Termin</w:t>
      </w:r>
      <w:r>
        <w:rPr>
          <w:b/>
        </w:rPr>
        <w:t>:</w:t>
      </w:r>
      <w:r w:rsidR="008E5A72">
        <w:rPr>
          <w:b/>
        </w:rPr>
        <w:t xml:space="preserve"> Nina </w:t>
      </w:r>
    </w:p>
    <w:sectPr w:rsidR="00FE0BDC" w:rsidRPr="001F26B8" w:rsidSect="006819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2CBDE" w14:textId="77777777" w:rsidR="00764F5B" w:rsidRDefault="00764F5B" w:rsidP="001E7D29">
      <w:pPr>
        <w:spacing w:after="0" w:line="240" w:lineRule="auto"/>
      </w:pPr>
      <w:r>
        <w:separator/>
      </w:r>
    </w:p>
  </w:endnote>
  <w:endnote w:type="continuationSeparator" w:id="0">
    <w:p w14:paraId="2E1AAC88" w14:textId="77777777" w:rsidR="00764F5B" w:rsidRDefault="00764F5B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AEB90" w14:textId="77777777" w:rsidR="000F4987" w:rsidRDefault="000F498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49904" w14:textId="77777777" w:rsidR="000F4987" w:rsidRPr="0068195E" w:rsidRDefault="000F498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F6301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A08CF" w14:textId="77777777" w:rsidR="00764F5B" w:rsidRDefault="00764F5B" w:rsidP="001E7D29">
      <w:pPr>
        <w:spacing w:after="0" w:line="240" w:lineRule="auto"/>
      </w:pPr>
      <w:r>
        <w:separator/>
      </w:r>
    </w:p>
  </w:footnote>
  <w:footnote w:type="continuationSeparator" w:id="0">
    <w:p w14:paraId="6FB8F132" w14:textId="77777777" w:rsidR="00764F5B" w:rsidRDefault="00764F5B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020E0" w14:textId="77777777" w:rsidR="000F4987" w:rsidRDefault="000F498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A8BF5" w14:textId="77777777" w:rsidR="000F4987" w:rsidRPr="0068195E" w:rsidRDefault="000F498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B84C6" w14:textId="77777777" w:rsidR="000F4987" w:rsidRDefault="000F498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B262DB7"/>
    <w:multiLevelType w:val="hybridMultilevel"/>
    <w:tmpl w:val="073A9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9"/>
    <w:rsid w:val="00057671"/>
    <w:rsid w:val="000D25AD"/>
    <w:rsid w:val="000D445D"/>
    <w:rsid w:val="000F4987"/>
    <w:rsid w:val="000F65EC"/>
    <w:rsid w:val="00110F8B"/>
    <w:rsid w:val="0011573E"/>
    <w:rsid w:val="001269DE"/>
    <w:rsid w:val="00140DAE"/>
    <w:rsid w:val="0015180F"/>
    <w:rsid w:val="001746FC"/>
    <w:rsid w:val="00193653"/>
    <w:rsid w:val="001C1DFC"/>
    <w:rsid w:val="001C329C"/>
    <w:rsid w:val="001E7D29"/>
    <w:rsid w:val="001F26B8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1EDC"/>
    <w:rsid w:val="00357641"/>
    <w:rsid w:val="00360B6E"/>
    <w:rsid w:val="00361DEE"/>
    <w:rsid w:val="00394EF4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257E9"/>
    <w:rsid w:val="00740105"/>
    <w:rsid w:val="00744B1E"/>
    <w:rsid w:val="00756D9C"/>
    <w:rsid w:val="007619BD"/>
    <w:rsid w:val="00764F5B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82AE9"/>
    <w:rsid w:val="00897D88"/>
    <w:rsid w:val="008A0319"/>
    <w:rsid w:val="008D43E9"/>
    <w:rsid w:val="008E3C0E"/>
    <w:rsid w:val="008E476B"/>
    <w:rsid w:val="008E5A72"/>
    <w:rsid w:val="008E61DA"/>
    <w:rsid w:val="00927C63"/>
    <w:rsid w:val="00932F50"/>
    <w:rsid w:val="0094637B"/>
    <w:rsid w:val="00955A78"/>
    <w:rsid w:val="009921B8"/>
    <w:rsid w:val="009A0386"/>
    <w:rsid w:val="009D0039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92DAF"/>
    <w:rsid w:val="00AA2532"/>
    <w:rsid w:val="00AA4A24"/>
    <w:rsid w:val="00AD0506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5A5C"/>
    <w:rsid w:val="00CF0819"/>
    <w:rsid w:val="00D03B97"/>
    <w:rsid w:val="00D31AB7"/>
    <w:rsid w:val="00D50D23"/>
    <w:rsid w:val="00D512BB"/>
    <w:rsid w:val="00DA3B1A"/>
    <w:rsid w:val="00DC6078"/>
    <w:rsid w:val="00DC79AD"/>
    <w:rsid w:val="00DD2075"/>
    <w:rsid w:val="00DF2868"/>
    <w:rsid w:val="00E033C2"/>
    <w:rsid w:val="00E22F4E"/>
    <w:rsid w:val="00E557A0"/>
    <w:rsid w:val="00EA26D7"/>
    <w:rsid w:val="00EE0F76"/>
    <w:rsid w:val="00EE538C"/>
    <w:rsid w:val="00EF6435"/>
    <w:rsid w:val="00F10F6B"/>
    <w:rsid w:val="00F23697"/>
    <w:rsid w:val="00F36BB7"/>
    <w:rsid w:val="00FB3809"/>
    <w:rsid w:val="00FD6CAB"/>
    <w:rsid w:val="00FE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0FAE5CDA"/>
  <w15:docId w15:val="{0588CCE6-B6AA-42E8-8DA3-33335F43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  <w:ind w:left="1310" w:hanging="590"/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hli\AppData\Roaming\Microsoft\Templates\Formelles%20Sitzungs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C4C311CF6B497CA9B2BD67DFDB4B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FBD53C-0321-4DFC-B722-27F7BCDD68D9}"/>
      </w:docPartPr>
      <w:docPartBody>
        <w:p w:rsidR="00861CD7" w:rsidRDefault="001B7B39">
          <w:pPr>
            <w:pStyle w:val="D3C4C311CF6B497CA9B2BD67DFDB4BBF"/>
          </w:pPr>
          <w:r w:rsidRPr="002C3D7E">
            <w:rPr>
              <w:rStyle w:val="Platzhaltertext"/>
              <w:lang w:bidi="de-DE"/>
            </w:rPr>
            <w:t>Name des Moderators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D7"/>
    <w:rsid w:val="001B7B39"/>
    <w:rsid w:val="00581851"/>
    <w:rsid w:val="00861CD7"/>
    <w:rsid w:val="00ED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C2884E8247D41A19D00F85224B67B59">
    <w:name w:val="AC2884E8247D41A19D00F85224B67B59"/>
  </w:style>
  <w:style w:type="paragraph" w:customStyle="1" w:styleId="2E3F83A1D320475BA5FFBBB9F78C41A5">
    <w:name w:val="2E3F83A1D320475BA5FFBBB9F78C41A5"/>
  </w:style>
  <w:style w:type="paragraph" w:customStyle="1" w:styleId="4B1FEA66CEC2403188491EA3CA7F8D89">
    <w:name w:val="4B1FEA66CEC2403188491EA3CA7F8D89"/>
  </w:style>
  <w:style w:type="paragraph" w:customStyle="1" w:styleId="BB9F0D765A724195B3E79C9D1B8BDC1B">
    <w:name w:val="BB9F0D765A724195B3E79C9D1B8BDC1B"/>
  </w:style>
  <w:style w:type="character" w:styleId="Platzhaltertext">
    <w:name w:val="Placeholder Text"/>
    <w:basedOn w:val="Absatz-Standardschriftart"/>
    <w:uiPriority w:val="99"/>
    <w:semiHidden/>
    <w:rPr>
      <w:color w:val="595959" w:themeColor="text1" w:themeTint="A6"/>
    </w:rPr>
  </w:style>
  <w:style w:type="paragraph" w:customStyle="1" w:styleId="D3C4C311CF6B497CA9B2BD67DFDB4BBF">
    <w:name w:val="D3C4C311CF6B497CA9B2BD67DFDB4BBF"/>
  </w:style>
  <w:style w:type="paragraph" w:customStyle="1" w:styleId="B1B53E65BC284BCDA67ED5F0DCFD91DA">
    <w:name w:val="B1B53E65BC284BCDA67ED5F0DCFD91DA"/>
  </w:style>
  <w:style w:type="character" w:styleId="Hervorhebung">
    <w:name w:val="Emphasis"/>
    <w:basedOn w:val="Absatz-Standardschriftar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675C11D070744BDBBE3DEC506A301365">
    <w:name w:val="675C11D070744BDBBE3DEC506A301365"/>
  </w:style>
  <w:style w:type="paragraph" w:customStyle="1" w:styleId="D42CBC61EA3A4D9EA6CAD10C295055BE">
    <w:name w:val="D42CBC61EA3A4D9EA6CAD10C295055BE"/>
  </w:style>
  <w:style w:type="paragraph" w:customStyle="1" w:styleId="FFF6C1F68F524FEFA353C018CDB95CFB">
    <w:name w:val="FFF6C1F68F524FEFA353C018CDB95CFB"/>
  </w:style>
  <w:style w:type="paragraph" w:customStyle="1" w:styleId="A7B2E6495E1D4F81B6459DD78C5DD4C7">
    <w:name w:val="A7B2E6495E1D4F81B6459DD78C5DD4C7"/>
  </w:style>
  <w:style w:type="paragraph" w:customStyle="1" w:styleId="4321E767A8BF4650B5739594D81BC000">
    <w:name w:val="4321E767A8BF4650B5739594D81BC000"/>
  </w:style>
  <w:style w:type="paragraph" w:customStyle="1" w:styleId="234DA5D0E2014F3FA266EDD44B20D6A2">
    <w:name w:val="234DA5D0E2014F3FA266EDD44B20D6A2"/>
  </w:style>
  <w:style w:type="paragraph" w:customStyle="1" w:styleId="1609962078A94160813C352D2CE1ED53">
    <w:name w:val="1609962078A94160813C352D2CE1ED53"/>
  </w:style>
  <w:style w:type="paragraph" w:customStyle="1" w:styleId="58B08952114143E48D4F6C2589ACB29E">
    <w:name w:val="58B08952114143E48D4F6C2589ACB29E"/>
  </w:style>
  <w:style w:type="paragraph" w:customStyle="1" w:styleId="2734AA22ACF94ABD8DAC5A6FF6E2D35F">
    <w:name w:val="2734AA22ACF94ABD8DAC5A6FF6E2D35F"/>
  </w:style>
  <w:style w:type="paragraph" w:customStyle="1" w:styleId="B71C975E6B044E0F8C49347EA12C0842">
    <w:name w:val="B71C975E6B044E0F8C49347EA12C0842"/>
  </w:style>
  <w:style w:type="paragraph" w:customStyle="1" w:styleId="A86C803D40F14895BF6D510AEA70D3C5">
    <w:name w:val="A86C803D40F14895BF6D510AEA70D3C5"/>
  </w:style>
  <w:style w:type="paragraph" w:customStyle="1" w:styleId="32310609D2B7415E917B18AE1787E918">
    <w:name w:val="32310609D2B7415E917B18AE1787E918"/>
  </w:style>
  <w:style w:type="paragraph" w:customStyle="1" w:styleId="39E0ECDD38734C4BB7EE2B9D3C3974C1">
    <w:name w:val="39E0ECDD38734C4BB7EE2B9D3C3974C1"/>
  </w:style>
  <w:style w:type="paragraph" w:customStyle="1" w:styleId="7121E4C560BB47C8AB8BC490E0BD82F0">
    <w:name w:val="7121E4C560BB47C8AB8BC490E0BD82F0"/>
  </w:style>
  <w:style w:type="paragraph" w:customStyle="1" w:styleId="951045929D5242C2B049C3D151EF818F">
    <w:name w:val="951045929D5242C2B049C3D151EF818F"/>
  </w:style>
  <w:style w:type="paragraph" w:customStyle="1" w:styleId="D7B64616721E4E9DA1DDEB6754367B06">
    <w:name w:val="D7B64616721E4E9DA1DDEB6754367B06"/>
  </w:style>
  <w:style w:type="paragraph" w:customStyle="1" w:styleId="1351DD31F09E4BC390E79FEBDE183DFC">
    <w:name w:val="1351DD31F09E4BC390E79FEBDE183DFC"/>
  </w:style>
  <w:style w:type="paragraph" w:customStyle="1" w:styleId="C9FD5CDECF334B09B7741239E090E73B">
    <w:name w:val="C9FD5CDECF334B09B7741239E090E73B"/>
  </w:style>
  <w:style w:type="paragraph" w:customStyle="1" w:styleId="C772162EA4A243459E6F7DEA1B33CED0">
    <w:name w:val="C772162EA4A243459E6F7DEA1B33CED0"/>
  </w:style>
  <w:style w:type="paragraph" w:customStyle="1" w:styleId="7A4210671C184ADEBA5FC0E7E1BB72DE">
    <w:name w:val="7A4210671C184ADEBA5FC0E7E1BB72DE"/>
  </w:style>
  <w:style w:type="paragraph" w:customStyle="1" w:styleId="CDC6FBA0149E41ECA5082EB92FDA8ED1">
    <w:name w:val="CDC6FBA0149E41ECA5082EB92FDA8ED1"/>
  </w:style>
  <w:style w:type="paragraph" w:customStyle="1" w:styleId="E2B571F3BA8A4FAD8D557094921439BE">
    <w:name w:val="E2B571F3BA8A4FAD8D557094921439BE"/>
  </w:style>
  <w:style w:type="paragraph" w:customStyle="1" w:styleId="FC03E284849C4158802E75D56A133EEE">
    <w:name w:val="FC03E284849C4158802E75D56A133EEE"/>
  </w:style>
  <w:style w:type="paragraph" w:customStyle="1" w:styleId="B362CDB3182744468AFECE0C0AB96ADA">
    <w:name w:val="B362CDB3182744468AFECE0C0AB96ADA"/>
  </w:style>
  <w:style w:type="paragraph" w:customStyle="1" w:styleId="3808C79623A345A7AA768065AFC353A3">
    <w:name w:val="3808C79623A345A7AA768065AFC353A3"/>
  </w:style>
  <w:style w:type="paragraph" w:customStyle="1" w:styleId="232D006FEAE54101B0640FB4564D4E5A">
    <w:name w:val="232D006FEAE54101B0640FB4564D4E5A"/>
  </w:style>
  <w:style w:type="paragraph" w:customStyle="1" w:styleId="0954022FEC6847F3A32C4241D0A80F2D">
    <w:name w:val="0954022FEC6847F3A32C4241D0A80F2D"/>
  </w:style>
  <w:style w:type="paragraph" w:customStyle="1" w:styleId="D2509FF8C9F545FCB3E840B2543AA06D">
    <w:name w:val="D2509FF8C9F545FCB3E840B2543AA06D"/>
  </w:style>
  <w:style w:type="paragraph" w:customStyle="1" w:styleId="5DA385CD56D242A2BE458F570735FC9C">
    <w:name w:val="5DA385CD56D242A2BE458F570735FC9C"/>
  </w:style>
  <w:style w:type="paragraph" w:customStyle="1" w:styleId="AE3404B3A99F42C5B7B3874E6945BD22">
    <w:name w:val="AE3404B3A99F42C5B7B3874E6945BD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Formelles Sitzungsprotokoll</Template>
  <TotalTime>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Wohli;Nicklas</dc:creator>
  <cp:keywords>Moderator: Nina</cp:keywords>
  <dc:description/>
  <cp:lastModifiedBy>Peter Martin</cp:lastModifiedBy>
  <cp:revision>11</cp:revision>
  <dcterms:created xsi:type="dcterms:W3CDTF">2020-01-02T16:24:00Z</dcterms:created>
  <dcterms:modified xsi:type="dcterms:W3CDTF">2020-01-02T17:05:00Z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